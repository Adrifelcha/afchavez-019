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6" w:after="0" w:line="240" w:lineRule="auto"/>
        <w:ind w:left="1470" w:right="205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44.25pt;margin-top:33pt;width:467.25pt;height:92.25pt;mso-position-horizontal-relative:page;mso-position-vertical-relative:page;z-index:-83" coordorigin="885,660" coordsize="9345,1845">
            <v:shape style="position:absolute;left:2010;top:660;width:8220;height:630" type="#_x0000_t75">
              <v:imagedata r:id="rId5" o:title=""/>
            </v:shape>
            <v:shape style="position:absolute;left:885;top:1095;width:1410;height:1410" type="#_x0000_t75">
              <v:imagedata r:id="rId6" o:title="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INV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ROLLO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362" w:right="1944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“2017,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ño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60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utóno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1038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IIDE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115/17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60" w:right="480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COORDI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LABOR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TORIO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LATINOA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ERI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EV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LU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CIÓN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LID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(L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12121"/>
          <w:spacing w:val="0"/>
          <w:w w:val="100"/>
          <w:b/>
          <w:bCs/>
        </w:rPr>
        <w:t>LECE)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6" w:lineRule="auto"/>
        <w:ind w:left="460" w:right="100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nombre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E)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Autónoma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rá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ndidato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ntador,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ropu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RCE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rá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torio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C/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Santia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77" w:lineRule="auto"/>
        <w:ind w:left="460" w:right="100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nviar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djun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Consolida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onóm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Disponibi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to.</w:t>
      </w:r>
    </w:p>
    <w:p>
      <w:pPr>
        <w:spacing w:before="1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vincu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to.</w:t>
      </w:r>
    </w:p>
    <w:p>
      <w:pPr>
        <w:spacing w:before="3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to.</w:t>
      </w:r>
    </w:p>
    <w:p>
      <w:pPr>
        <w:spacing w:before="1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ropu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múlt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1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rtifi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460" w:right="99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54pt;margin-top:34.493114pt;width:114.75pt;height:143.25pt;mso-position-horizontal-relative:page;mso-position-vertical-relative:paragraph;z-index:-82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oportunid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nvia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opor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unidad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ipar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luativos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máticos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62" w:right="444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242.25pt;margin-top:7.703123pt;width:161.450pt;height:108.4pt;mso-position-horizontal-relative:page;mso-position-vertical-relative:paragraph;z-index:-80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347" w:right="293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EAL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BRE”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2822" w:right="303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423.75pt;margin-top:26.551123pt;width:163.5pt;height:129pt;mso-position-horizontal-relative:page;mso-position-vertical-relative:paragraph;z-index:-81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Baja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017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01" w:right="3717" w:firstLine="-108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JOAQUÍN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0" w:right="-20"/>
        <w:jc w:val="left"/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-1"/>
          <w:w w:val="100"/>
        </w:rPr>
        <w:t>J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CN/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D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sectPr>
      <w:type w:val="continuous"/>
      <w:pgSz w:w="12240" w:h="15840"/>
      <w:pgMar w:top="1360" w:bottom="280" w:left="9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MDL2 Assets">
    <w:altName w:val="Segoe MDL2 Assets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Xavor</dc:creator>
  <dcterms:created xsi:type="dcterms:W3CDTF">2020-01-04T22:05:44Z</dcterms:created>
  <dcterms:modified xsi:type="dcterms:W3CDTF">2020-01-04T22:05:44Z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2017-03-09T00:00:00Z</vt:filetime>
  </property>
  <property fmtid="{D5CDD505-2E9C-101B-9397-08002B2CF9AE}" pid="3" name="LastSaved">
    <vt:filetime>2020-01-05T00:00:00Z</vt:filetime>
  </property>
</Properties>
</file>