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g" ContentType="image/jpg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2" w:after="0" w:line="240" w:lineRule="auto"/>
        <w:ind w:left="1512" w:right="149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Pr/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Centro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Educat</w:t>
      </w:r>
      <w:r>
        <w:rPr>
          <w:rFonts w:ascii="Times New Roman" w:hAnsi="Times New Roman" w:cs="Times New Roman" w:eastAsia="Times New Roman"/>
          <w:sz w:val="48"/>
          <w:szCs w:val="48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48"/>
          <w:szCs w:val="48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8"/>
          <w:szCs w:val="48"/>
          <w:spacing w:val="0"/>
          <w:w w:val="100"/>
        </w:rPr>
        <w:t>Piaget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34" w:right="819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cigarro</w:t>
      </w:r>
      <w:r>
        <w:rPr>
          <w:rFonts w:ascii="Times New Roman" w:hAnsi="Times New Roman" w:cs="Times New Roman" w:eastAsia="Times New Roman"/>
          <w:sz w:val="44"/>
          <w:szCs w:val="4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44"/>
          <w:szCs w:val="4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mata,</w:t>
      </w:r>
      <w:r>
        <w:rPr>
          <w:rFonts w:ascii="Times New Roman" w:hAnsi="Times New Roman" w:cs="Times New Roman" w:eastAsia="Times New Roman"/>
          <w:sz w:val="44"/>
          <w:szCs w:val="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sab</w:t>
      </w:r>
      <w:r>
        <w:rPr>
          <w:rFonts w:ascii="Times New Roman" w:hAnsi="Times New Roman" w:cs="Times New Roman" w:eastAsia="Times New Roman"/>
          <w:sz w:val="44"/>
          <w:szCs w:val="4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4"/>
          <w:szCs w:val="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44"/>
          <w:szCs w:val="4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¿lo</w:t>
      </w:r>
      <w:r>
        <w:rPr>
          <w:rFonts w:ascii="Times New Roman" w:hAnsi="Times New Roman" w:cs="Times New Roman" w:eastAsia="Times New Roman"/>
          <w:sz w:val="44"/>
          <w:szCs w:val="4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99"/>
        </w:rPr>
        <w:t>haces?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065" w:right="3045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32"/>
          <w:szCs w:val="32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ez</w:t>
      </w:r>
      <w:r>
        <w:rPr>
          <w:rFonts w:ascii="Times New Roman" w:hAnsi="Times New Roman" w:cs="Times New Roman" w:eastAsia="Times New Roman"/>
          <w:sz w:val="32"/>
          <w:szCs w:val="32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Rí</w:t>
      </w:r>
      <w:r>
        <w:rPr>
          <w:rFonts w:ascii="Times New Roman" w:hAnsi="Times New Roman" w:cs="Times New Roman" w:eastAsia="Times New Roman"/>
          <w:sz w:val="32"/>
          <w:szCs w:val="32"/>
          <w:spacing w:val="3"/>
          <w:w w:val="99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54" w:after="0" w:line="240" w:lineRule="auto"/>
        <w:ind w:left="4064" w:right="4045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-1"/>
          <w:w w:val="99"/>
        </w:rPr>
        <w:t>TMI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54" w:after="0" w:line="240" w:lineRule="auto"/>
        <w:ind w:left="3414" w:right="3394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6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º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pre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99"/>
        </w:rPr>
        <w:t>p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aratoria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57" w:after="0" w:line="240" w:lineRule="auto"/>
        <w:ind w:left="3601" w:right="3583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1"/>
          <w:w w:val="99"/>
        </w:rPr>
        <w:t>1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99"/>
        </w:rPr>
        <w:t>0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99"/>
        </w:rPr>
        <w:t>.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99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99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99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.19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380" w:bottom="280" w:left="1720" w:right="1720"/>
        </w:sectPr>
      </w:pPr>
      <w:rPr/>
    </w:p>
    <w:p>
      <w:pPr>
        <w:spacing w:before="75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tivos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-------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ico-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¿Q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asivos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¿Q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todo-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ltado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sión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-------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ía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40" w:bottom="280" w:left="1600" w:right="1720"/>
        </w:sectPr>
      </w:pPr>
      <w:rPr/>
    </w:p>
    <w:p>
      <w:pPr>
        <w:spacing w:before="73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76.348999pt;margin-top:-8.438636pt;width:18.414pt;height:18.414pt;mso-position-horizontal-relative:page;mso-position-vertical-relative:paragraph;z-index:-870" coordorigin="3527,-169" coordsize="368,368">
            <v:group style="position:absolute;left:3537;top:-159;width:348;height:348" coordorigin="3537,-159" coordsize="348,348">
              <v:shape style="position:absolute;left:3537;top:-159;width:348;height:348" coordorigin="3537,-159" coordsize="348,348" path="m3877,-159l3546,-159,3537,-150,3537,181,3546,190,3877,190,3885,181,3885,-150,3877,-159e" filled="t" fillcolor="#FFFFFF" stroked="f">
                <v:path arrowok="t"/>
                <v:fill/>
              </v:shape>
            </v:group>
            <v:group style="position:absolute;left:3537;top:-159;width:348;height:348" coordorigin="3537,-159" coordsize="348,348">
              <v:shape style="position:absolute;left:3537;top:-159;width:348;height:348" coordorigin="3537,-159" coordsize="348,348" path="m3877,-159l3546,-159,3537,-150,3537,181,3546,190,3877,190,3885,181,3885,130,3631,130,3619,130,3615,127,3627,108,3632,89,3588,38,3576,4,3578,-17,3611,-67,3672,-96,3697,-99,3885,-99,3885,-150,3877,-159e" filled="t" fillcolor="#FFD100" stroked="f">
                <v:path arrowok="t"/>
                <v:fill/>
              </v:shape>
              <v:shape style="position:absolute;left:3537;top:-159;width:348;height:348" coordorigin="3537,-159" coordsize="348,348" path="m3703,93l3685,109,3666,120,3647,127,3631,130,3885,130,3885,94,3711,94,3703,93e" filled="t" fillcolor="#FFD100" stroked="f">
                <v:path arrowok="t"/>
                <v:fill/>
              </v:shape>
              <v:shape style="position:absolute;left:3537;top:-159;width:348;height:348" coordorigin="3537,-159" coordsize="348,348" path="m3885,-99l3697,-99,3726,-98,3752,-94,3814,-65,3845,-19,3843,3,3814,57,3756,88,3711,94,3885,94,3885,-99e" filled="t" fillcolor="#FFD100" stroked="f">
                <v:path arrowok="t"/>
                <v:fill/>
              </v:shape>
            </v:group>
            <v:group style="position:absolute;left:3576;top:-99;width:269;height:230" coordorigin="3576,-99" coordsize="269,230">
              <v:shape style="position:absolute;left:3576;top:-99;width:269;height:230" coordorigin="3576,-99" coordsize="269,230" path="m3711,94l3708,94,3706,93,3703,93,3685,109,3666,120,3647,127,3631,130,3619,130,3615,127,3627,108,3632,89,3588,38,3576,4,3578,-17,3611,-67,3672,-96,3697,-99,3726,-98,3797,-77,3845,-19,3843,3,3814,57,3756,88,3733,92e" filled="f" stroked="t" strokeweight=".59pt" strokecolor="#000000">
                <v:path arrowok="t"/>
              </v:shape>
            </v:group>
            <v:group style="position:absolute;left:3537;top:-159;width:348;height:348" coordorigin="3537,-159" coordsize="348,348">
              <v:shape style="position:absolute;left:3537;top:-159;width:348;height:348" coordorigin="3537,-159" coordsize="348,348" path="m3866,-159l3556,-159,3546,-159,3537,-150,3537,-139,3537,170,3537,181,3546,190,3556,190,3866,190,3877,190,3885,181,3885,170,3885,-139,3885,-150,3877,-159,3866,-159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58.775024pt;width:180pt;height:142pt;mso-position-horizontal-relative:page;mso-position-vertical-relative:page;z-index:1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D:20190512140333-05'00'12/05/2019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01:03:33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¡Faltó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bello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resumen!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9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67" w:lineRule="auto"/>
        <w:ind w:left="2164" w:right="847" w:firstLine="-360"/>
        <w:jc w:val="left"/>
        <w:tabs>
          <w:tab w:pos="2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28" w:after="0" w:line="464" w:lineRule="auto"/>
        <w:ind w:left="2164" w:right="1671" w:firstLine="-360"/>
        <w:jc w:val="left"/>
        <w:tabs>
          <w:tab w:pos="21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r?</w:t>
      </w:r>
    </w:p>
    <w:p>
      <w:pPr>
        <w:spacing w:before="32" w:after="0" w:line="240" w:lineRule="auto"/>
        <w:ind w:left="9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tivos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2" w:lineRule="auto"/>
        <w:ind w:left="102" w:right="12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nú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rlo.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2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46"/>
        </w:rPr>
        <w:t></w:t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ab/>
      </w:r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tivos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822" w:right="93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12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Tipifi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justifi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jc w:val="left"/>
        <w:spacing w:after="0"/>
        <w:sectPr>
          <w:pgNumType w:start="1"/>
          <w:pgMar w:footer="753" w:header="0" w:top="1340" w:bottom="940" w:left="1600" w:right="1020"/>
          <w:footerReference w:type="default" r:id="rId5"/>
          <w:pgSz w:w="12240" w:h="15840"/>
        </w:sectPr>
      </w:pPr>
      <w:rPr/>
    </w:p>
    <w:p>
      <w:pPr>
        <w:spacing w:before="75" w:after="0" w:line="240" w:lineRule="auto"/>
        <w:ind w:left="9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54.38501pt;width:180pt;height:142pt;mso-position-horizontal-relative:page;mso-position-vertical-relative:page;z-index:4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D:20190512140400-05'00'12/05/2019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01:04:00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acento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va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50pt;width:180pt;height:142pt;mso-position-horizontal-relative:page;mso-position-vertical-relative:page;z-index:5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D:20190512140432-05'00'12/05/2019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01:04:32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Qué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bonita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agradable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introducción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trabajo!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:)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102" w:right="6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75.653992pt;margin-top:46.081348pt;width:18.414pt;height:18.414pt;mso-position-horizontal-relative:page;mso-position-vertical-relative:paragraph;z-index:-868" coordorigin="5513,922" coordsize="368,368">
            <v:group style="position:absolute;left:5523;top:932;width:348;height:348" coordorigin="5523,932" coordsize="348,348">
              <v:shape style="position:absolute;left:5523;top:932;width:348;height:348" coordorigin="5523,932" coordsize="348,348" path="m5863,932l5532,932,5523,940,5523,1271,5532,1280,5863,1280,5871,1271,5871,940,5863,932e" filled="t" fillcolor="#FFFFFF" stroked="f">
                <v:path arrowok="t"/>
                <v:fill/>
              </v:shape>
            </v:group>
            <v:group style="position:absolute;left:5523;top:932;width:348;height:348" coordorigin="5523,932" coordsize="348,348">
              <v:shape style="position:absolute;left:5523;top:932;width:348;height:348" coordorigin="5523,932" coordsize="348,348" path="m5863,932l5532,932,5523,940,5523,1271,5532,1280,5863,1280,5871,1271,5871,1221,5617,1221,5606,1221,5601,1217,5613,1199,5618,1179,5574,1129,5562,1094,5564,1074,5597,1023,5658,995,5683,991,5871,991,5871,940,5863,932e" filled="t" fillcolor="#FFD100" stroked="f">
                <v:path arrowok="t"/>
                <v:fill/>
              </v:shape>
              <v:shape style="position:absolute;left:5523;top:932;width:348;height:348" coordorigin="5523,932" coordsize="348,348" path="m5689,1184l5671,1199,5652,1210,5633,1217,5617,1221,5871,1221,5871,1184,5697,1184,5689,1184e" filled="t" fillcolor="#FFD100" stroked="f">
                <v:path arrowok="t"/>
                <v:fill/>
              </v:shape>
              <v:shape style="position:absolute;left:5523;top:932;width:348;height:348" coordorigin="5523,932" coordsize="348,348" path="m5871,991l5683,991,5712,992,5738,997,5800,1026,5831,1071,5829,1094,5800,1147,5743,1178,5697,1184,5871,1184,5871,991e" filled="t" fillcolor="#FFD100" stroked="f">
                <v:path arrowok="t"/>
                <v:fill/>
              </v:shape>
            </v:group>
            <v:group style="position:absolute;left:5562;top:991;width:269;height:230" coordorigin="5562,991" coordsize="269,230">
              <v:shape style="position:absolute;left:5562;top:991;width:269;height:230" coordorigin="5562,991" coordsize="269,230" path="m5697,1184l5694,1184,5692,1184,5689,1184,5671,1199,5652,1210,5633,1217,5617,1221,5606,1221,5601,1217,5613,1199,5618,1179,5574,1129,5562,1094,5564,1074,5597,1023,5658,995,5683,991,5712,992,5783,1014,5831,1071,5829,1094,5800,1147,5743,1178,5719,1183e" filled="f" stroked="t" strokeweight=".59pt" strokecolor="#000000">
                <v:path arrowok="t"/>
              </v:shape>
            </v:group>
            <v:group style="position:absolute;left:5523;top:932;width:348;height:348" coordorigin="5523,932" coordsize="348,348">
              <v:shape style="position:absolute;left:5523;top:932;width:348;height:348" coordorigin="5523,932" coordsize="348,348" path="m5852,932l5542,932,5532,932,5523,940,5523,951,5523,1261,5523,1271,5532,1280,5542,1280,5852,1280,5863,1280,5871,1271,5871,1261,5871,951,5871,940,5863,932,5852,932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inclusive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iendo.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2" w:right="77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iendo.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rque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toser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nú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iendo.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2" w:right="65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10" w:after="0" w:line="481" w:lineRule="auto"/>
        <w:ind w:left="102" w:right="10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omprob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ntualment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ia.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102" w:right="82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omunes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2" w:right="93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74.472992pt;margin-top:72.946732pt;width:18.004pt;height:18.004pt;mso-position-horizontal-relative:page;mso-position-vertical-relative:paragraph;z-index:-867" coordorigin="5489,1459" coordsize="360,360">
            <v:group style="position:absolute;left:5495;top:1465;width:348;height:348" coordorigin="5495,1465" coordsize="348,348">
              <v:shape style="position:absolute;left:5495;top:1465;width:348;height:348" coordorigin="5495,1465" coordsize="348,348" path="m5835,1465l5504,1465,5495,1473,5495,1804,5504,1813,5835,1813,5844,1804,5844,1754,5589,1754,5578,1754,5574,1750,5586,1732,5590,1712,5546,1662,5534,1627,5537,1607,5569,1556,5631,1528,5655,1524,5844,1524,5844,1473,5835,1465e" filled="t" fillcolor="#FFD100" stroked="f">
                <v:path arrowok="t"/>
                <v:fill/>
              </v:shape>
              <v:shape style="position:absolute;left:5495;top:1465;width:348;height:348" coordorigin="5495,1465" coordsize="348,348" path="m5661,1717l5644,1732,5624,1743,5606,1750,5589,1754,5844,1754,5844,1717,5669,1717,5661,1717e" filled="t" fillcolor="#FFD100" stroked="f">
                <v:path arrowok="t"/>
                <v:fill/>
              </v:shape>
              <v:shape style="position:absolute;left:5495;top:1465;width:348;height:348" coordorigin="5495,1465" coordsize="348,348" path="m5844,1524l5655,1524,5684,1526,5711,1530,5773,1559,5803,1604,5801,1627,5772,1681,5715,1711,5669,1717,5844,1717,5844,1524e" filled="t" fillcolor="#FFD100" stroked="f">
                <v:path arrowok="t"/>
                <v:fill/>
              </v:shape>
            </v:group>
            <v:group style="position:absolute;left:5534;top:1524;width:269;height:230" coordorigin="5534,1524" coordsize="269,230">
              <v:shape style="position:absolute;left:5534;top:1524;width:269;height:230" coordorigin="5534,1524" coordsize="269,230" path="m5669,1717l5667,1717,5664,1717,5661,1717,5644,1732,5624,1743,5606,1750,5589,1754,5578,1754,5574,1750,5586,1732,5590,1712,5546,1662,5534,1627,5537,1607,5569,1556,5631,1528,5655,1524,5684,1526,5755,1547,5803,1604,5801,1627,5772,1681,5715,1711,5691,1716e" filled="f" stroked="t" strokeweight=".59pt" strokecolor="#000000">
                <v:path arrowok="t"/>
              </v:shape>
            </v:group>
            <v:group style="position:absolute;left:5495;top:1465;width:348;height:348" coordorigin="5495,1465" coordsize="348,348">
              <v:shape style="position:absolute;left:5495;top:1465;width:348;height:348" coordorigin="5495,1465" coordsize="348,348" path="m5824,1465l5515,1465,5504,1465,5495,1473,5495,1484,5495,1794,5495,1804,5504,1813,5515,1813,5824,1813,5835,1813,5844,1804,5844,1794,5844,1484,5844,1473,5835,1465,5824,1465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ribl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0" w:footer="753" w:top="1340" w:bottom="980" w:left="1600" w:right="1020"/>
          <w:pgSz w:w="12240" w:h="15840"/>
        </w:sectPr>
      </w:pPr>
      <w:rPr/>
    </w:p>
    <w:p>
      <w:pPr>
        <w:spacing w:before="73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415.811981pt;width:180pt;height:142.000015pt;mso-position-horizontal-relative:page;mso-position-vertical-relative:page;z-index:8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D:20190512140447-05'00'12/05/2019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01:04:47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182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Falta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referencia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cita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textual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19.966003pt;width:180pt;height:141.999695pt;mso-position-horizontal-relative:page;mso-position-vertical-relative:page;z-index:9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D:20190512141839-05'00'12/05/2019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01:18:39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Fuente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9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¿Q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810" w:right="6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hojas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nvol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ingredient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sustan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dirle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pulmones.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rjudi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10" w:after="0" w:line="481" w:lineRule="auto"/>
        <w:ind w:left="810" w:right="77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90.406982pt;margin-top:49.823303pt;width:18.004pt;height:18.004pt;mso-position-horizontal-relative:page;mso-position-vertical-relative:paragraph;z-index:-864" coordorigin="7808,996" coordsize="360,360">
            <v:group style="position:absolute;left:7814;top:1002;width:348;height:348" coordorigin="7814,1002" coordsize="348,348">
              <v:shape style="position:absolute;left:7814;top:1002;width:348;height:348" coordorigin="7814,1002" coordsize="348,348" path="m8154,1002l7823,1002,7814,1011,7814,1342,7823,1351,8154,1351,8162,1342,8162,1291,7908,1291,7897,1291,7892,1288,7904,1269,7909,1250,7865,1199,7853,1165,7855,1144,7888,1094,7949,1065,7974,1062,8162,1062,8162,1011,8154,1002e" filled="t" fillcolor="#FFD100" stroked="f">
                <v:path arrowok="t"/>
                <v:fill/>
              </v:shape>
              <v:shape style="position:absolute;left:7814;top:1002;width:348;height:348" coordorigin="7814,1002" coordsize="348,348" path="m7980,1254l7962,1270,7943,1281,7924,1288,7908,1291,8162,1291,8162,1255,7988,1255,7980,1254e" filled="t" fillcolor="#FFD100" stroked="f">
                <v:path arrowok="t"/>
                <v:fill/>
              </v:shape>
              <v:shape style="position:absolute;left:7814;top:1002;width:348;height:348" coordorigin="7814,1002" coordsize="348,348" path="m8162,1062l7974,1062,8003,1063,8029,1068,8091,1096,8122,1142,8120,1164,8091,1218,8033,1249,7988,1255,8162,1255,8162,1062e" filled="t" fillcolor="#FFD100" stroked="f">
                <v:path arrowok="t"/>
                <v:fill/>
              </v:shape>
            </v:group>
            <v:group style="position:absolute;left:7853;top:1062;width:269;height:230" coordorigin="7853,1062" coordsize="269,230">
              <v:shape style="position:absolute;left:7853;top:1062;width:269;height:230" coordorigin="7853,1062" coordsize="269,230" path="m7988,1255l7985,1255,7983,1255,7980,1254,7962,1270,7943,1281,7924,1288,7908,1291,7897,1291,7892,1288,7904,1269,7909,1250,7865,1199,7853,1165,7855,1144,7888,1094,7949,1065,7974,1062,8003,1063,8074,1084,8122,1142,8120,1164,8091,1218,8033,1249,8010,1253e" filled="f" stroked="t" strokeweight=".59pt" strokecolor="#000000">
                <v:path arrowok="t"/>
              </v:shape>
            </v:group>
            <v:group style="position:absolute;left:7814;top:1002;width:348;height:348" coordorigin="7814,1002" coordsize="348,348">
              <v:shape style="position:absolute;left:7814;top:1002;width:348;height:348" coordorigin="7814,1002" coordsize="348,348" path="m8143,1002l7833,1002,7823,1002,7814,1011,7814,1022,7814,1331,7814,1342,7823,1351,7833,1351,8143,1351,8154,1351,8162,1342,8162,1331,8162,1022,8162,1011,8154,1002,8143,1002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2" w:right="61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brind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rá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quím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euforia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disminución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onsumo.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2" w:right="6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35.237pt;margin-top:12.502321pt;width:18.414pt;height:18.414pt;mso-position-horizontal-relative:page;mso-position-vertical-relative:paragraph;z-index:-863" coordorigin="6705,250" coordsize="368,368">
            <v:group style="position:absolute;left:6715;top:260;width:348;height:348" coordorigin="6715,260" coordsize="348,348">
              <v:shape style="position:absolute;left:6715;top:260;width:348;height:348" coordorigin="6715,260" coordsize="348,348" path="m7054,260l6723,260,6715,269,6715,600,6723,608,7054,608,7063,600,7063,269,7054,260e" filled="t" fillcolor="#FFFFFF" stroked="f">
                <v:path arrowok="t"/>
                <v:fill/>
              </v:shape>
            </v:group>
            <v:group style="position:absolute;left:6715;top:260;width:348;height:348" coordorigin="6715,260" coordsize="348,348">
              <v:shape style="position:absolute;left:6715;top:260;width:348;height:348" coordorigin="6715,260" coordsize="348,348" path="m7054,260l6723,260,6715,269,6715,600,6723,608,7054,608,7063,600,7063,549,6809,549,6797,549,6793,546,6805,527,6810,508,6766,457,6754,423,6756,402,6789,352,6850,323,6875,319,7063,319,7063,269,7054,260e" filled="t" fillcolor="#FFD100" stroked="f">
                <v:path arrowok="t"/>
                <v:fill/>
              </v:shape>
              <v:shape style="position:absolute;left:6715;top:260;width:348;height:348" coordorigin="6715,260" coordsize="348,348" path="m6881,512l6863,527,6844,539,6825,546,6809,549,7063,549,7063,512,6889,512,6881,512e" filled="t" fillcolor="#FFD100" stroked="f">
                <v:path arrowok="t"/>
                <v:fill/>
              </v:shape>
              <v:shape style="position:absolute;left:6715;top:260;width:348;height:348" coordorigin="6715,260" coordsize="348,348" path="m7063,319l6875,319,6904,321,6930,325,6992,354,7022,399,7021,422,6991,476,6934,507,6889,512,7063,512,7063,319e" filled="t" fillcolor="#FFD100" stroked="f">
                <v:path arrowok="t"/>
                <v:fill/>
              </v:shape>
            </v:group>
            <v:group style="position:absolute;left:6754;top:319;width:269;height:230" coordorigin="6754,319" coordsize="269,230">
              <v:shape style="position:absolute;left:6754;top:319;width:269;height:230" coordorigin="6754,319" coordsize="269,230" path="m6889,512l6886,512,6883,512,6881,512,6863,527,6844,539,6825,546,6809,549,6797,549,6793,546,6805,527,6810,508,6766,457,6754,423,6756,402,6789,352,6850,323,6875,319,6904,321,6974,342,7022,399,7021,422,6991,476,6934,507,6911,511e" filled="f" stroked="t" strokeweight=".59pt" strokecolor="#000000">
                <v:path arrowok="t"/>
              </v:shape>
            </v:group>
            <v:group style="position:absolute;left:6715;top:260;width:348;height:348" coordorigin="6715,260" coordsize="348,348">
              <v:shape style="position:absolute;left:6715;top:260;width:348;height:348" coordorigin="6715,260" coordsize="348,348" path="m7044,260l6734,260,6723,260,6715,269,6715,279,6715,589,6715,600,6723,608,6734,608,7044,608,7054,608,7063,600,7063,589,7063,279,7063,269,7054,260,7044,260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hábito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malo”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rjudi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o?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salud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ovo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jc w:val="left"/>
        <w:spacing w:after="0"/>
        <w:sectPr>
          <w:pgMar w:header="0" w:footer="753" w:top="1340" w:bottom="960" w:left="1600" w:right="1040"/>
          <w:pgSz w:w="12240" w:h="15840"/>
        </w:sectPr>
      </w:pPr>
      <w:rPr/>
    </w:p>
    <w:p>
      <w:pPr>
        <w:spacing w:before="70" w:after="0" w:line="240" w:lineRule="auto"/>
        <w:ind w:left="1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406.113007pt;width:180pt;height:142pt;mso-position-horizontal-relative:page;mso-position-vertical-relative:page;z-index:11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D:20190512141857-05'00'12/05/2019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01:18:57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Fuente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Salud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nsumidor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890,000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sivos</w:t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80%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viven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íses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bajos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dios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81" w:lineRule="auto"/>
        <w:ind w:left="102" w:right="100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podemos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rjudi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también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llama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sivo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9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asivos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1" w:lineRule="auto"/>
        <w:ind w:left="102" w:right="69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86.045013pt;margin-top:19.37932pt;width:18.414pt;height:18.414pt;mso-position-horizontal-relative:page;mso-position-vertical-relative:paragraph;z-index:-860" coordorigin="7721,388" coordsize="368,368">
            <v:group style="position:absolute;left:7731;top:398;width:348;height:348" coordorigin="7731,398" coordsize="348,348">
              <v:shape style="position:absolute;left:7731;top:398;width:348;height:348" coordorigin="7731,398" coordsize="348,348" path="m8071,398l7740,398,7731,406,7731,737,7740,746,8071,746,8079,737,8079,406,8071,398e" filled="t" fillcolor="#FFFFFF" stroked="f">
                <v:path arrowok="t"/>
                <v:fill/>
              </v:shape>
            </v:group>
            <v:group style="position:absolute;left:7731;top:398;width:348;height:348" coordorigin="7731,398" coordsize="348,348">
              <v:shape style="position:absolute;left:7731;top:398;width:348;height:348" coordorigin="7731,398" coordsize="348,348" path="m8071,398l7740,398,7731,406,7731,737,7740,746,8071,746,8079,737,8079,687,7825,687,7813,687,7809,683,7821,665,7826,645,7782,594,7770,560,7772,540,7805,489,7866,461,7891,457,8079,457,8079,406,8071,398e" filled="t" fillcolor="#FFD100" stroked="f">
                <v:path arrowok="t"/>
                <v:fill/>
              </v:shape>
              <v:shape style="position:absolute;left:7731;top:398;width:348;height:348" coordorigin="7731,398" coordsize="348,348" path="m7897,650l7879,665,7860,676,7841,683,7825,687,8079,687,8079,650,7905,650,7897,650e" filled="t" fillcolor="#FFD100" stroked="f">
                <v:path arrowok="t"/>
                <v:fill/>
              </v:shape>
              <v:shape style="position:absolute;left:7731;top:398;width:348;height:348" coordorigin="7731,398" coordsize="348,348" path="m8079,457l7891,457,7920,458,7946,463,8008,491,8039,537,8037,559,8008,613,7950,644,7905,650,8079,650,8079,457e" filled="t" fillcolor="#FFD100" stroked="f">
                <v:path arrowok="t"/>
                <v:fill/>
              </v:shape>
            </v:group>
            <v:group style="position:absolute;left:7770;top:457;width:269;height:230" coordorigin="7770,457" coordsize="269,230">
              <v:shape style="position:absolute;left:7770;top:457;width:269;height:230" coordorigin="7770,457" coordsize="269,230" path="m7905,650l7902,650,7899,650,7897,650,7879,665,7860,676,7841,683,7825,687,7813,687,7809,683,7821,665,7826,645,7782,594,7770,560,7772,540,7805,489,7866,461,7891,457,7920,458,7991,480,8039,537,8037,559,8008,613,7950,644,7927,649e" filled="f" stroked="t" strokeweight=".59pt" strokecolor="#000000">
                <v:path arrowok="t"/>
              </v:shape>
            </v:group>
            <v:group style="position:absolute;left:7731;top:398;width:348;height:348" coordorigin="7731,398" coordsize="348,348">
              <v:shape style="position:absolute;left:7731;top:398;width:348;height:348" coordorigin="7731,398" coordsize="348,348" path="m8060,398l7750,398,7740,398,7731,406,7731,417,7731,727,7731,737,7740,746,7750,746,8060,746,8071,746,8079,737,8079,727,8079,417,8079,406,8071,398,8060,398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inha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ombust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tipos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humo: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inha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sivo.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2" w:right="74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ombust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ontamina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supone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85%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2016)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102" w:right="117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umador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vo.</w:t>
      </w:r>
    </w:p>
    <w:p>
      <w:pPr>
        <w:jc w:val="left"/>
        <w:spacing w:after="0"/>
        <w:sectPr>
          <w:pgMar w:header="0" w:footer="753" w:top="1340" w:bottom="960" w:left="1600" w:right="1040"/>
          <w:pgSz w:w="12240" w:h="15840"/>
        </w:sectPr>
      </w:pPr>
      <w:rPr/>
    </w:p>
    <w:p>
      <w:pPr>
        <w:spacing w:before="68" w:after="0" w:line="482" w:lineRule="auto"/>
        <w:ind w:left="102" w:right="84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52.993988pt;margin-top:31.940313pt;width:18.004pt;height:18.004pt;mso-position-horizontal-relative:page;mso-position-vertical-relative:paragraph;z-index:-857" coordorigin="7060,639" coordsize="360,360">
            <v:group style="position:absolute;left:7066;top:645;width:348;height:348" coordorigin="7066,645" coordsize="348,348">
              <v:shape style="position:absolute;left:7066;top:645;width:348;height:348" coordorigin="7066,645" coordsize="348,348" path="m7405,645l7074,645,7066,653,7066,984,7074,993,7405,993,7414,984,7414,934,7160,934,7148,934,7144,930,7156,912,7161,892,7117,842,7105,807,7107,787,7140,736,7201,708,7226,704,7414,704,7414,653,7405,645e" filled="t" fillcolor="#FFD100" stroked="f">
                <v:path arrowok="t"/>
                <v:fill/>
              </v:shape>
              <v:shape style="position:absolute;left:7066;top:645;width:348;height:348" coordorigin="7066,645" coordsize="348,348" path="m7232,897l7214,912,7195,923,7176,930,7160,934,7414,934,7414,897,7240,897,7232,897e" filled="t" fillcolor="#FFD100" stroked="f">
                <v:path arrowok="t"/>
                <v:fill/>
              </v:shape>
              <v:shape style="position:absolute;left:7066;top:645;width:348;height:348" coordorigin="7066,645" coordsize="348,348" path="m7414,704l7226,704,7255,705,7281,710,7343,739,7373,784,7372,807,7342,861,7285,891,7240,897,7414,897,7414,704e" filled="t" fillcolor="#FFD100" stroked="f">
                <v:path arrowok="t"/>
                <v:fill/>
              </v:shape>
            </v:group>
            <v:group style="position:absolute;left:7105;top:704;width:269;height:230" coordorigin="7105,704" coordsize="269,230">
              <v:shape style="position:absolute;left:7105;top:704;width:269;height:230" coordorigin="7105,704" coordsize="269,230" path="m7240,897l7237,897,7234,897,7232,897,7214,912,7195,923,7176,930,7160,934,7148,934,7144,930,7156,912,7161,892,7117,842,7105,807,7107,787,7140,736,7201,708,7226,704,7255,705,7325,727,7373,784,7372,807,7342,861,7285,891,7262,896e" filled="f" stroked="t" strokeweight=".59pt" strokecolor="#000000">
                <v:path arrowok="t"/>
              </v:shape>
            </v:group>
            <v:group style="position:absolute;left:7066;top:645;width:348;height:348" coordorigin="7066,645" coordsize="348,348">
              <v:shape style="position:absolute;left:7066;top:645;width:348;height:348" coordorigin="7066,645" coordsize="348,348" path="m7395,645l7085,645,7074,645,7066,653,7066,664,7066,974,7066,984,7074,993,7085,993,7395,993,7405,993,7414,984,7414,974,7414,664,7414,653,7405,645,7395,645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.001007pt;margin-top:98.843994pt;width:179.998993pt;height:142.036011pt;mso-position-horizontal-relative:page;mso-position-vertical-relative:page;z-index:14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D:20190512141912-05'00'12/05/2019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01:19:12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FUENTE?!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D: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49.999878pt;width:180pt;height:142.000092pt;mso-position-horizontal-relative:page;mso-position-vertical-relative:page;z-index:15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D:20190512141923-05'00'12/05/2019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01:19:23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Excelente!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día,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umador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inhala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35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rill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inhala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los.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2" w:lineRule="auto"/>
        <w:ind w:left="102" w:right="7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leve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involuc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do.</w:t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9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2.3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¿Q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ciga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  <w:t>o?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6" w:after="0" w:line="240" w:lineRule="auto"/>
        <w:ind w:left="4504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un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211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129.5pt;margin-top:-466.162384pt;width:383.8pt;height:458.394297pt;mso-position-horizontal-relative:page;mso-position-vertical-relative:paragraph;z-index:-858" coordorigin="2590,-9323" coordsize="7676,9168">
            <v:shape style="position:absolute;left:2590;top:-9323;width:7676;height:8895" type="#_x0000_t75">
              <v:imagedata r:id="rId6" o:title=""/>
            </v:shape>
            <v:group style="position:absolute;left:7980;top:-514;width:348;height:348" coordorigin="7980,-514" coordsize="348,348">
              <v:shape style="position:absolute;left:7980;top:-514;width:348;height:348" coordorigin="7980,-514" coordsize="348,348" path="m8320,-514l7989,-514,7980,-505,7980,-174,7989,-165,8320,-165,8329,-174,8329,-505,8320,-514e" filled="t" fillcolor="#FFFFFF" stroked="f">
                <v:path arrowok="t"/>
                <v:fill/>
              </v:shape>
            </v:group>
            <v:group style="position:absolute;left:7980;top:-514;width:348;height:348" coordorigin="7980,-514" coordsize="348,348">
              <v:shape style="position:absolute;left:7980;top:-514;width:348;height:348" coordorigin="7980,-514" coordsize="348,348" path="m8320,-514l7989,-514,7980,-505,7980,-174,7989,-165,8320,-165,8329,-174,8329,-225,8074,-225,8063,-225,8059,-228,8071,-247,8075,-266,8031,-317,8019,-351,8022,-372,8054,-422,8116,-451,8140,-454,8329,-454,8329,-505,8320,-514e" filled="t" fillcolor="#FFD100" stroked="f">
                <v:path arrowok="t"/>
                <v:fill/>
              </v:shape>
              <v:shape style="position:absolute;left:7980;top:-514;width:348;height:348" coordorigin="7980,-514" coordsize="348,348" path="m8146,-262l8129,-246,8109,-235,8091,-228,8074,-225,8329,-225,8329,-261,8154,-261,8146,-262e" filled="t" fillcolor="#FFD100" stroked="f">
                <v:path arrowok="t"/>
                <v:fill/>
              </v:shape>
              <v:shape style="position:absolute;left:7980;top:-514;width:348;height:348" coordorigin="7980,-514" coordsize="348,348" path="m8329,-454l8140,-454,8169,-453,8196,-448,8258,-420,8288,-374,8286,-352,8257,-298,8200,-267,8154,-261,8329,-261,8329,-454e" filled="t" fillcolor="#FFD100" stroked="f">
                <v:path arrowok="t"/>
                <v:fill/>
              </v:shape>
            </v:group>
            <v:group style="position:absolute;left:8019;top:-454;width:269;height:230" coordorigin="8019,-454" coordsize="269,230">
              <v:shape style="position:absolute;left:8019;top:-454;width:269;height:230" coordorigin="8019,-454" coordsize="269,230" path="m8154,-261l8152,-261,8149,-261,8146,-262,8129,-246,8109,-235,8091,-228,8074,-225,8063,-225,8059,-228,8071,-247,8075,-266,8031,-317,8019,-351,8022,-372,8054,-422,8116,-451,8140,-454,8169,-453,8240,-432,8288,-374,8286,-352,8257,-298,8200,-267,8176,-263e" filled="f" stroked="t" strokeweight=".59pt" strokecolor="#000000">
                <v:path arrowok="t"/>
              </v:shape>
            </v:group>
            <v:group style="position:absolute;left:7980;top:-514;width:348;height:348" coordorigin="7980,-514" coordsize="348,348">
              <v:shape style="position:absolute;left:7980;top:-514;width:348;height:348" coordorigin="7980,-514" coordsize="348,348" path="m8309,-514l8000,-514,7989,-514,7980,-505,7980,-494,7980,-185,7980,-174,7989,-165,8000,-165,8309,-165,8320,-165,8329,-174,8329,-185,8329,-494,8329,-505,8320,-514,8309,-514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te: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á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0" w:footer="753" w:top="1340" w:bottom="940" w:left="1600" w:right="1000"/>
          <w:pgSz w:w="12240" w:h="15840"/>
        </w:sectPr>
      </w:pPr>
      <w:rPr/>
    </w:p>
    <w:p>
      <w:pPr>
        <w:spacing w:before="68" w:after="0" w:line="480" w:lineRule="auto"/>
        <w:ind w:left="102" w:right="6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84.662994pt;margin-top:66.838341pt;width:23.494002pt;height:35.966002pt;mso-position-horizontal-relative:page;mso-position-vertical-relative:paragraph;z-index:-854" coordorigin="3693,1337" coordsize="470,719">
            <v:group style="position:absolute;left:3703;top:1347;width:348;height:348" coordorigin="3703,1347" coordsize="348,348">
              <v:shape style="position:absolute;left:3703;top:1347;width:348;height:348" coordorigin="3703,1347" coordsize="348,348" path="m4043,1347l3712,1347,3703,1355,3703,1686,3712,1695,4043,1695,4052,1686,4052,1355,4043,1347e" filled="t" fillcolor="#FFFFFF" stroked="f">
                <v:path arrowok="t"/>
                <v:fill/>
              </v:shape>
            </v:group>
            <v:group style="position:absolute;left:3703;top:1347;width:348;height:348" coordorigin="3703,1347" coordsize="348,348">
              <v:shape style="position:absolute;left:3703;top:1347;width:348;height:348" coordorigin="3703,1347" coordsize="348,348" path="m4043,1347l3712,1347,3703,1355,3703,1686,3712,1695,4043,1695,4052,1686,4052,1636,3797,1636,3786,1636,3781,1632,3794,1614,3798,1594,3754,1544,3742,1509,3745,1489,3777,1438,3839,1410,3863,1406,4052,1406,4052,1355,4043,1347e" filled="t" fillcolor="#FFD100" stroked="f">
                <v:path arrowok="t"/>
                <v:fill/>
              </v:shape>
              <v:shape style="position:absolute;left:3703;top:1347;width:348;height:348" coordorigin="3703,1347" coordsize="348,348" path="m3869,1599l3852,1614,3832,1625,3813,1632,3797,1636,4052,1636,4052,1599,3877,1599,3869,1599e" filled="t" fillcolor="#FFD100" stroked="f">
                <v:path arrowok="t"/>
                <v:fill/>
              </v:shape>
              <v:shape style="position:absolute;left:3703;top:1347;width:348;height:348" coordorigin="3703,1347" coordsize="348,348" path="m4052,1406l3863,1406,3892,1408,3919,1412,3980,1441,4011,1486,4009,1509,3980,1563,3923,1593,3877,1599,4052,1599,4052,1406e" filled="t" fillcolor="#FFD100" stroked="f">
                <v:path arrowok="t"/>
                <v:fill/>
              </v:shape>
            </v:group>
            <v:group style="position:absolute;left:3742;top:1406;width:269;height:230" coordorigin="3742,1406" coordsize="269,230">
              <v:shape style="position:absolute;left:3742;top:1406;width:269;height:230" coordorigin="3742,1406" coordsize="269,230" path="m3877,1599l3875,1599,3872,1599,3869,1599,3852,1614,3832,1625,3813,1632,3797,1636,3786,1636,3781,1632,3794,1614,3798,1594,3754,1544,3742,1509,3745,1489,3777,1438,3839,1410,3863,1406,3892,1408,3963,1429,4011,1486,4009,1509,3980,1563,3923,1593,3899,1598e" filled="f" stroked="t" strokeweight=".59pt" strokecolor="#000000">
                <v:path arrowok="t"/>
              </v:shape>
            </v:group>
            <v:group style="position:absolute;left:3703;top:1347;width:348;height:348" coordorigin="3703,1347" coordsize="348,348">
              <v:shape style="position:absolute;left:3703;top:1347;width:348;height:348" coordorigin="3703,1347" coordsize="348,348" path="m4032,1347l3723,1347,3712,1347,3703,1355,3703,1366,3703,1676,3703,1686,3712,1695,3723,1695,4032,1695,4043,1695,4052,1686,4052,1676,4052,1366,4052,1355,4043,1347,4032,1347xe" filled="f" stroked="t" strokeweight=".59pt" strokecolor="#000000">
                <v:path arrowok="t"/>
              </v:shape>
            </v:group>
            <v:group style="position:absolute;left:3805;top:1698;width:348;height:348" coordorigin="3805,1698" coordsize="348,348">
              <v:shape style="position:absolute;left:3805;top:1698;width:348;height:348" coordorigin="3805,1698" coordsize="348,348" path="m4144,1698l3814,1698,3805,1706,3805,2037,3814,2046,4144,2046,4153,2037,4153,1706,4144,1698e" filled="t" fillcolor="#FFFFFF" stroked="f">
                <v:path arrowok="t"/>
                <v:fill/>
              </v:shape>
            </v:group>
            <v:group style="position:absolute;left:3805;top:1698;width:348;height:348" coordorigin="3805,1698" coordsize="348,348">
              <v:shape style="position:absolute;left:3805;top:1698;width:348;height:348" coordorigin="3805,1698" coordsize="348,348" path="m4144,1698l3814,1698,3805,1706,3805,2037,3814,2046,4144,2046,4153,2037,4153,1987,3899,1987,3887,1987,3883,1983,3895,1965,3900,1945,3856,1895,3844,1860,3846,1840,3879,1789,3940,1761,3965,1757,4153,1757,4153,1706,4144,1698e" filled="t" fillcolor="#FFD100" stroked="f">
                <v:path arrowok="t"/>
                <v:fill/>
              </v:shape>
              <v:shape style="position:absolute;left:3805;top:1698;width:348;height:348" coordorigin="3805,1698" coordsize="348,348" path="m3971,1950l3953,1965,3934,1976,3915,1983,3899,1987,4153,1987,4153,1950,3979,1950,3971,1950e" filled="t" fillcolor="#FFD100" stroked="f">
                <v:path arrowok="t"/>
                <v:fill/>
              </v:shape>
              <v:shape style="position:absolute;left:3805;top:1698;width:348;height:348" coordorigin="3805,1698" coordsize="348,348" path="m4153,1757l3965,1757,3994,1759,4020,1763,4082,1792,4113,1837,4111,1860,4082,1914,4024,1944,3979,1950,4153,1950,4153,1757e" filled="t" fillcolor="#FFD100" stroked="f">
                <v:path arrowok="t"/>
                <v:fill/>
              </v:shape>
            </v:group>
            <v:group style="position:absolute;left:3844;top:1757;width:269;height:230" coordorigin="3844,1757" coordsize="269,230">
              <v:shape style="position:absolute;left:3844;top:1757;width:269;height:230" coordorigin="3844,1757" coordsize="269,230" path="m3979,1950l3976,1950,3973,1950,3971,1950,3953,1965,3934,1976,3915,1983,3899,1987,3887,1987,3883,1983,3895,1965,3900,1945,3856,1895,3844,1860,3846,1840,3879,1789,3940,1761,3965,1757,3994,1759,4065,1780,4113,1837,4111,1860,4082,1914,4024,1944,4001,1949e" filled="f" stroked="t" strokeweight=".59pt" strokecolor="#000000">
                <v:path arrowok="t"/>
              </v:shape>
            </v:group>
            <v:group style="position:absolute;left:3805;top:1698;width:348;height:348" coordorigin="3805,1698" coordsize="348,348">
              <v:shape style="position:absolute;left:3805;top:1698;width:348;height:348" coordorigin="3805,1698" coordsize="348,348" path="m4134,1698l3824,1698,3814,1698,3805,1706,3805,1717,3805,2027,3805,2037,3814,2046,3824,2046,4134,2046,4144,2046,4153,2037,4153,2027,4153,1717,4153,1706,4144,1698,4134,1698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34.062012pt;width:180pt;height:142pt;mso-position-horizontal-relative:page;mso-position-vertical-relative:page;z-index:17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D:20190512141944-05'00'12/05/2019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01:19:44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¿Descripción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figura?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EXCELENTE!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51.614014pt;width:180pt;height:141.999969pt;mso-position-horizontal-relative:page;mso-position-vertical-relative:page;z-index:18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D:20190512142130-05'00'12/05/2019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01:21:30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Entiendo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argumento,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pero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creo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peligroso.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como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clásico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argumento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debería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nociva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porque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incluye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Sodio,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también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utiliza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otras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sustancias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sería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letal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ingerir.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¡La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química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misteriosa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hermosa!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jemplo,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ámina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bién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ntonc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o?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4,000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ro.</w:t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2" w:lineRule="auto"/>
        <w:ind w:left="102" w:right="97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r;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isco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(*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rí,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0)</w:t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rbono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roso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hidr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urio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Alqui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n*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47" w:lineRule="auto"/>
        <w:ind w:left="1170" w:right="144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(níqu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romo*,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nico*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lenio)</w:t>
      </w:r>
    </w:p>
    <w:p>
      <w:pPr>
        <w:spacing w:before="46" w:after="0" w:line="447" w:lineRule="auto"/>
        <w:ind w:left="1170" w:right="145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TSN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nicotina*,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bina*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sina*.</w:t>
      </w:r>
    </w:p>
    <w:p>
      <w:pPr>
        <w:spacing w:before="46" w:after="0" w:line="447" w:lineRule="auto"/>
        <w:ind w:left="1170" w:right="94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leno,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nobif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nil</w:t>
      </w:r>
    </w:p>
    <w:p>
      <w:pPr>
        <w:spacing w:before="46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</w:p>
    <w:p>
      <w:pPr>
        <w:jc w:val="left"/>
        <w:spacing w:after="0"/>
        <w:sectPr>
          <w:pgMar w:header="0" w:footer="753" w:top="1340" w:bottom="940" w:left="1600" w:right="1000"/>
          <w:pgSz w:w="12240" w:h="15840"/>
        </w:sectPr>
      </w:pPr>
      <w:rPr/>
    </w:p>
    <w:p>
      <w:pPr>
        <w:spacing w:before="68" w:after="0" w:line="447" w:lineRule="auto"/>
        <w:ind w:left="1170" w:right="1567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513.731995pt;width:180pt;height:142pt;mso-position-horizontal-relative:page;mso-position-vertical-relative:page;z-index:21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D:20190512142158-05'00'12/05/2019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01:21:58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qué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572.390991pt;width:180pt;height:142.000488pt;mso-position-horizontal-relative:page;mso-position-vertical-relative:page;z-index:22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D:20190512142249-05'00'12/05/2019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01:22:49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tóxicas*</w:t>
                  </w:r>
                </w:p>
              </w:txbxContent>
            </v:textbox>
            <v:fill opacity="45875f"/>
          </v:shape>
        </w:pict>
      </w:r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rboni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mald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hído*,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hído*,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tona,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ína,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ldehído,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roton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hído,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tona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lehíd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46" w:after="0" w:line="240" w:lineRule="auto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voláti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ridi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ina</w:t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47" w:lineRule="auto"/>
        <w:ind w:left="1170" w:right="72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omponent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nól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droq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inona,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+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</w:t>
      </w:r>
    </w:p>
    <w:p>
      <w:pPr>
        <w:spacing w:before="46" w:after="0" w:line="449" w:lineRule="auto"/>
        <w:ind w:left="1170" w:right="122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voláti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butadi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isopr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rilonitrilo*,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no*,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no*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no.</w:t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480" w:lineRule="auto"/>
        <w:ind w:left="102" w:right="7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quími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rbon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stroso,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nitros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voláti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1" w:lineRule="auto"/>
        <w:ind w:left="102" w:right="6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inclusive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2" w:right="64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498.28299pt;margin-top:-.941694pt;width:18.414pt;height:18.414pt;mso-position-horizontal-relative:page;mso-position-vertical-relative:paragraph;z-index:-851" coordorigin="9966,-19" coordsize="368,368">
            <v:group style="position:absolute;left:9976;top:-9;width:348;height:348" coordorigin="9976,-9" coordsize="348,348">
              <v:shape style="position:absolute;left:9976;top:-9;width:348;height:348" coordorigin="9976,-9" coordsize="348,348" path="m10315,-9l9984,-9,9976,0,9976,331,9984,339,10315,339,10324,331,10324,0,10315,-9e" filled="t" fillcolor="#FFFFFF" stroked="f">
                <v:path arrowok="t"/>
                <v:fill/>
              </v:shape>
            </v:group>
            <v:group style="position:absolute;left:9976;top:-9;width:348;height:348" coordorigin="9976,-9" coordsize="348,348">
              <v:shape style="position:absolute;left:9976;top:-9;width:348;height:348" coordorigin="9976,-9" coordsize="348,348" path="m10315,-9l9984,-9,9976,0,9976,331,9984,339,10315,339,10324,331,10324,280,10070,280,10058,280,10054,277,10066,258,10070,239,10027,188,10015,154,10017,133,10050,83,10111,54,10136,51,10324,51,10324,0,10315,-9e" filled="t" fillcolor="#FFD100" stroked="f">
                <v:path arrowok="t"/>
                <v:fill/>
              </v:shape>
              <v:shape style="position:absolute;left:9976;top:-9;width:348;height:348" coordorigin="9976,-9" coordsize="348,348" path="m10141,243l10124,259,10105,270,10086,277,10070,280,10324,280,10324,243,10150,243,10141,243e" filled="t" fillcolor="#FFD100" stroked="f">
                <v:path arrowok="t"/>
                <v:fill/>
              </v:shape>
              <v:shape style="position:absolute;left:9976;top:-9;width:348;height:348" coordorigin="9976,-9" coordsize="348,348" path="m10324,51l10136,51,10165,52,10191,56,10253,85,10283,131,10282,153,10252,207,10195,238,10150,243,10324,243,10324,51e" filled="t" fillcolor="#FFD100" stroked="f">
                <v:path arrowok="t"/>
                <v:fill/>
              </v:shape>
            </v:group>
            <v:group style="position:absolute;left:10015;top:51;width:269;height:230" coordorigin="10015,51" coordsize="269,230">
              <v:shape style="position:absolute;left:10015;top:51;width:269;height:230" coordorigin="10015,51" coordsize="269,230" path="m10150,243l10147,243,10144,243,10141,243,10124,259,10105,270,10086,277,10070,280,10058,280,10054,277,10066,258,10070,239,10027,188,10015,154,10017,133,10050,83,10111,54,10136,51,10165,52,10235,73,10283,131,10282,153,10252,207,10195,238,10172,242e" filled="f" stroked="t" strokeweight=".59pt" strokecolor="#000000">
                <v:path arrowok="t"/>
              </v:shape>
            </v:group>
            <v:group style="position:absolute;left:9976;top:-9;width:348;height:348" coordorigin="9976,-9" coordsize="348,348">
              <v:shape style="position:absolute;left:9976;top:-9;width:348;height:348" coordorigin="9976,-9" coordsize="348,348" path="m10305,-9l9995,-9,9984,-9,9976,0,9976,11,9976,320,9976,331,9984,339,9995,339,10305,339,10315,339,10324,331,10324,320,10324,11,10324,0,10315,-9,10305,-9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23.460999pt;margin-top:57.717319pt;width:18.414pt;height:18.414pt;mso-position-horizontal-relative:page;mso-position-vertical-relative:paragraph;z-index:-850" coordorigin="4469,1154" coordsize="368,368">
            <v:group style="position:absolute;left:4479;top:1164;width:348;height:348" coordorigin="4479,1164" coordsize="348,348">
              <v:shape style="position:absolute;left:4479;top:1164;width:348;height:348" coordorigin="4479,1164" coordsize="348,348" path="m4819,1164l4488,1164,4479,1173,4479,1504,4488,1513,4819,1513,4827,1504,4827,1173,4819,1164e" filled="t" fillcolor="#FFFFFF" stroked="f">
                <v:path arrowok="t"/>
                <v:fill/>
              </v:shape>
            </v:group>
            <v:group style="position:absolute;left:4479;top:1164;width:348;height:348" coordorigin="4479,1164" coordsize="348,348">
              <v:shape style="position:absolute;left:4479;top:1164;width:348;height:348" coordorigin="4479,1164" coordsize="348,348" path="m4819,1164l4488,1164,4479,1173,4479,1504,4488,1513,4819,1513,4827,1504,4827,1453,4573,1453,4562,1453,4557,1450,4570,1431,4574,1412,4530,1361,4518,1327,4521,1306,4553,1256,4615,1227,4639,1224,4827,1224,4827,1173,4819,1164e" filled="t" fillcolor="#FFD100" stroked="f">
                <v:path arrowok="t"/>
                <v:fill/>
              </v:shape>
              <v:shape style="position:absolute;left:4479;top:1164;width:348;height:348" coordorigin="4479,1164" coordsize="348,348" path="m4645,1416l4628,1432,4608,1443,4589,1450,4573,1453,4827,1453,4827,1417,4653,1417,4645,1416e" filled="t" fillcolor="#FFD100" stroked="f">
                <v:path arrowok="t"/>
                <v:fill/>
              </v:shape>
              <v:shape style="position:absolute;left:4479;top:1164;width:348;height:348" coordorigin="4479,1164" coordsize="348,348" path="m4827,1224l4639,1224,4668,1225,4694,1230,4756,1258,4787,1304,4785,1326,4756,1380,4699,1411,4653,1417,4827,1417,4827,1224e" filled="t" fillcolor="#FFD100" stroked="f">
                <v:path arrowok="t"/>
                <v:fill/>
              </v:shape>
            </v:group>
            <v:group style="position:absolute;left:4518;top:1224;width:269;height:230" coordorigin="4518,1224" coordsize="269,230">
              <v:shape style="position:absolute;left:4518;top:1224;width:269;height:230" coordorigin="4518,1224" coordsize="269,230" path="m4653,1417l4651,1417,4648,1417,4645,1416,4628,1432,4608,1443,4589,1450,4573,1453,4562,1453,4557,1450,4570,1431,4574,1412,4530,1361,4518,1327,4521,1306,4553,1256,4615,1227,4639,1224,4668,1225,4739,1246,4787,1304,4785,1326,4756,1380,4699,1411,4675,1415e" filled="f" stroked="t" strokeweight=".59pt" strokecolor="#000000">
                <v:path arrowok="t"/>
              </v:shape>
            </v:group>
            <v:group style="position:absolute;left:4479;top:1164;width:348;height:348" coordorigin="4479,1164" coordsize="348,348">
              <v:shape style="position:absolute;left:4479;top:1164;width:348;height:348" coordorigin="4479,1164" coordsize="348,348" path="m4808,1164l4499,1164,4488,1164,4479,1173,4479,1184,4479,1493,4479,1504,4488,1513,4499,1513,4808,1513,4819,1513,4827,1504,4827,1493,4827,1184,4827,1173,4819,1164,4808,1164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supon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diana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doctor</w:t>
      </w:r>
    </w:p>
    <w:p>
      <w:pPr>
        <w:spacing w:before="12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mejor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salud.</w:t>
      </w:r>
    </w:p>
    <w:p>
      <w:pPr>
        <w:jc w:val="left"/>
        <w:spacing w:after="0"/>
        <w:sectPr>
          <w:pgMar w:header="0" w:footer="753" w:top="1340" w:bottom="940" w:left="1600" w:right="1000"/>
          <w:pgSz w:w="12240" w:h="15840"/>
        </w:sectPr>
      </w:pPr>
      <w:rPr/>
    </w:p>
    <w:p>
      <w:pPr>
        <w:spacing w:before="75" w:after="0" w:line="240" w:lineRule="auto"/>
        <w:ind w:left="954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2.4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sal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62.721008pt;margin-top:1.620348pt;width:18.414pt;height:18.414pt;mso-position-horizontal-relative:page;mso-position-vertical-relative:paragraph;z-index:-847" coordorigin="5254,32" coordsize="368,368">
            <v:group style="position:absolute;left:5264;top:42;width:348;height:348" coordorigin="5264,42" coordsize="348,348">
              <v:shape style="position:absolute;left:5264;top:42;width:348;height:348" coordorigin="5264,42" coordsize="348,348" path="m5604,42l5273,42,5264,51,5264,382,5273,391,5604,391,5613,382,5613,51,5604,42e" filled="t" fillcolor="#FFFFFF" stroked="f">
                <v:path arrowok="t"/>
                <v:fill/>
              </v:shape>
            </v:group>
            <v:group style="position:absolute;left:5264;top:42;width:348;height:348" coordorigin="5264,42" coordsize="348,348">
              <v:shape style="position:absolute;left:5264;top:42;width:348;height:348" coordorigin="5264,42" coordsize="348,348" path="m5604,42l5273,42,5264,51,5264,382,5273,391,5604,391,5613,382,5613,331,5358,331,5347,331,5343,328,5355,309,5359,290,5315,239,5303,205,5306,184,5338,134,5400,105,5425,102,5613,102,5613,51,5604,42e" filled="t" fillcolor="#FFD100" stroked="f">
                <v:path arrowok="t"/>
                <v:fill/>
              </v:shape>
              <v:shape style="position:absolute;left:5264;top:42;width:348;height:348" coordorigin="5264,42" coordsize="348,348" path="m5430,294l5413,310,5394,321,5375,328,5358,331,5613,331,5613,295,5439,295,5430,294e" filled="t" fillcolor="#FFD100" stroked="f">
                <v:path arrowok="t"/>
                <v:fill/>
              </v:shape>
              <v:shape style="position:absolute;left:5264;top:42;width:348;height:348" coordorigin="5264,42" coordsize="348,348" path="m5613,102l5425,102,5453,103,5480,108,5542,136,5572,182,5570,204,5541,258,5484,289,5439,295,5613,295,5613,102e" filled="t" fillcolor="#FFD100" stroked="f">
                <v:path arrowok="t"/>
                <v:fill/>
              </v:shape>
            </v:group>
            <v:group style="position:absolute;left:5303;top:102;width:269;height:230" coordorigin="5303,102" coordsize="269,230">
              <v:shape style="position:absolute;left:5303;top:102;width:269;height:230" coordorigin="5303,102" coordsize="269,230" path="m5439,295l5436,295,5433,295,5430,294,5413,310,5394,321,5375,328,5358,331,5347,331,5343,328,5355,309,5359,290,5315,239,5303,205,5306,184,5338,134,5400,105,5425,102,5453,103,5524,124,5572,182,5570,204,5541,258,5484,289,5461,293e" filled="f" stroked="t" strokeweight=".59pt" strokecolor="#000000">
                <v:path arrowok="t"/>
              </v:shape>
            </v:group>
            <v:group style="position:absolute;left:5264;top:42;width:348;height:348" coordorigin="5264,42" coordsize="348,348">
              <v:shape style="position:absolute;left:5264;top:42;width:348;height:348" coordorigin="5264,42" coordsize="348,348" path="m5593,42l5284,42,5273,42,5264,51,5264,62,5264,371,5264,382,5273,391,5284,391,5593,391,5604,391,5613,382,5613,371,5613,62,5613,51,5604,42,5593,42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r: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810" w:right="7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36%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39%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24%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pulmon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nferm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nferm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omo:</w:t>
      </w:r>
    </w:p>
    <w:p>
      <w:pPr>
        <w:spacing w:before="1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88" w:lineRule="exact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Cánc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753" w:top="1340" w:bottom="940" w:left="1600" w:right="1000"/>
          <w:pgSz w:w="12240" w:h="15840"/>
        </w:sectPr>
      </w:pPr>
      <w:rPr/>
    </w:p>
    <w:p>
      <w:pPr>
        <w:spacing w:before="3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Esófa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235" w:right="-76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  <w:position w:val="-1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Riñón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Hí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right="-76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  <w:position w:val="-1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Estó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rvix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Colon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</w:p>
    <w:p>
      <w:pPr>
        <w:jc w:val="left"/>
        <w:spacing w:after="0"/>
        <w:sectPr>
          <w:type w:val="continuous"/>
          <w:pgSz w:w="12240" w:h="15840"/>
          <w:pgMar w:top="1380" w:bottom="280" w:left="1600" w:right="1000"/>
          <w:cols w:num="3" w:equalWidth="0">
            <w:col w:w="2472" w:space="1946"/>
            <w:col w:w="1318" w:space="1863"/>
            <w:col w:w="2041"/>
          </w:cols>
        </w:sectPr>
      </w:pPr>
      <w:rPr/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3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88" w:lineRule="exact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position w:val="1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600" w:right="1000"/>
        </w:sectPr>
      </w:pPr>
      <w:rPr/>
    </w:p>
    <w:p>
      <w:pPr>
        <w:spacing w:before="3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110.044006pt;width:180pt;height:142pt;mso-position-horizontal-relative:page;mso-position-vertical-relative:page;z-index:24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D:20190512142323-05'00'12/05/2019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01:23:23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(año)</w:t>
                  </w:r>
                </w:p>
              </w:txbxContent>
            </v:textbox>
            <v:fill opacity="45875f"/>
          </v:shape>
        </w:pict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Apopl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35" w:right="-81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urisma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orta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95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(hin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EPOC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ronq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3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trit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umatoide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ular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</w:p>
    <w:p>
      <w:pPr>
        <w:jc w:val="left"/>
        <w:spacing w:after="0"/>
        <w:sectPr>
          <w:type w:val="continuous"/>
          <w:pgSz w:w="12240" w:h="15840"/>
          <w:pgMar w:top="1380" w:bottom="280" w:left="1600" w:right="1000"/>
          <w:cols w:num="2" w:equalWidth="0">
            <w:col w:w="3706" w:space="2301"/>
            <w:col w:w="3633"/>
          </w:cols>
        </w:sectPr>
      </w:pPr>
      <w:rPr/>
    </w:p>
    <w:p>
      <w:pPr>
        <w:spacing w:before="73" w:after="0" w:line="288" w:lineRule="exact"/>
        <w:ind w:left="81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position w:val="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position w:val="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1"/>
        </w:rPr>
        <w:t>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jc w:val="left"/>
        <w:spacing w:after="0"/>
        <w:sectPr>
          <w:pgMar w:header="0" w:footer="753" w:top="1340" w:bottom="960" w:left="1600" w:right="1000"/>
          <w:pgSz w:w="12240" w:h="15840"/>
        </w:sectPr>
      </w:pPr>
      <w:rPr/>
    </w:p>
    <w:p>
      <w:pPr>
        <w:spacing w:before="30" w:after="0" w:line="240" w:lineRule="auto"/>
        <w:ind w:left="1235" w:right="-20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Asma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235" w:right="-76"/>
        <w:jc w:val="left"/>
        <w:tabs>
          <w:tab w:pos="158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  <w:position w:val="-1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umon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32" w:after="0" w:line="240" w:lineRule="auto"/>
        <w:ind w:right="-20"/>
        <w:jc w:val="left"/>
        <w:tabs>
          <w:tab w:pos="3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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</w:p>
    <w:p>
      <w:pPr>
        <w:jc w:val="left"/>
        <w:spacing w:after="0"/>
        <w:sectPr>
          <w:type w:val="continuous"/>
          <w:pgSz w:w="12240" w:h="15840"/>
          <w:pgMar w:top="1380" w:bottom="280" w:left="1600" w:right="1000"/>
          <w:cols w:num="2" w:equalWidth="0">
            <w:col w:w="2700" w:space="3307"/>
            <w:col w:w="3633"/>
          </w:cols>
        </w:sectPr>
      </w:pPr>
      <w:rPr/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208.426025pt;width:180pt;height:141.999969pt;mso-position-horizontal-relative:page;mso-position-vertical-relative:page;z-index:26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D:20190512142338-05'00'12/05/2019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01:23:38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¿Fuente?</w:t>
                  </w:r>
                </w:p>
              </w:txbxContent>
            </v:textbox>
            <v:fill opacity="45875f"/>
          </v:shape>
        </w:pict>
      </w:r>
      <w:r>
        <w:rPr>
          <w:sz w:val="24"/>
          <w:szCs w:val="24"/>
        </w:rPr>
      </w:r>
    </w:p>
    <w:p>
      <w:pPr>
        <w:spacing w:before="29" w:after="0" w:line="480" w:lineRule="auto"/>
        <w:ind w:left="102" w:right="7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530.357971pt;margin-top:56.657368pt;width:18.004pt;height:18.004pt;mso-position-horizontal-relative:page;mso-position-vertical-relative:paragraph;z-index:-845" coordorigin="10607,1133" coordsize="360,360">
            <v:group style="position:absolute;left:10613;top:1139;width:348;height:348" coordorigin="10613,1139" coordsize="348,348">
              <v:shape style="position:absolute;left:10613;top:1139;width:348;height:348" coordorigin="10613,1139" coordsize="348,348" path="m10953,1139l10622,1139,10613,1148,10613,1479,10622,1487,10953,1487,10961,1479,10961,1428,10707,1428,10696,1428,10691,1425,10703,1406,10708,1387,10664,1336,10652,1302,10654,1281,10687,1231,10748,1202,10773,1198,10961,1198,10961,1148,10953,1139e" filled="t" fillcolor="#FFD100" stroked="f">
                <v:path arrowok="t"/>
                <v:fill/>
              </v:shape>
              <v:shape style="position:absolute;left:10613;top:1139;width:348;height:348" coordorigin="10613,1139" coordsize="348,348" path="m10779,1391l10761,1406,10742,1418,10723,1425,10707,1428,10961,1428,10961,1391,10787,1391,10779,1391e" filled="t" fillcolor="#FFD100" stroked="f">
                <v:path arrowok="t"/>
                <v:fill/>
              </v:shape>
              <v:shape style="position:absolute;left:10613;top:1139;width:348;height:348" coordorigin="10613,1139" coordsize="348,348" path="m10961,1198l10773,1198,10802,1200,10828,1204,10890,1233,10921,1278,10919,1301,10890,1355,10832,1386,10787,1391,10961,1391,10961,1198e" filled="t" fillcolor="#FFD100" stroked="f">
                <v:path arrowok="t"/>
                <v:fill/>
              </v:shape>
            </v:group>
            <v:group style="position:absolute;left:10652;top:1198;width:269;height:230" coordorigin="10652,1198" coordsize="269,230">
              <v:shape style="position:absolute;left:10652;top:1198;width:269;height:230" coordorigin="10652,1198" coordsize="269,230" path="m10787,1391l10784,1391,10782,1391,10779,1391,10761,1406,10742,1418,10723,1425,10707,1428,10696,1428,10691,1425,10703,1406,10708,1387,10664,1336,10652,1302,10654,1281,10687,1231,10748,1202,10773,1198,10802,1200,10873,1221,10921,1278,10919,1301,10890,1355,10832,1386,10809,1390e" filled="f" stroked="t" strokeweight=".59pt" strokecolor="#000000">
                <v:path arrowok="t"/>
              </v:shape>
            </v:group>
            <v:group style="position:absolute;left:10613;top:1139;width:348;height:348" coordorigin="10613,1139" coordsize="348,348">
              <v:shape style="position:absolute;left:10613;top:1139;width:348;height:348" coordorigin="10613,1139" coordsize="348,348" path="m10942,1139l10632,1139,10622,1139,10613,1148,10613,1158,10613,1468,10613,1479,10622,1487,10632,1487,10942,1487,10953,1487,10961,1479,10961,1468,10961,1158,10961,1148,10953,1139,10942,1139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dificulta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tóp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umenta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ndrome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súbita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disfun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80" w:lineRule="auto"/>
        <w:ind w:left="102" w:right="8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hombr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también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2015)</w:t>
      </w:r>
    </w:p>
    <w:p>
      <w:pPr>
        <w:jc w:val="left"/>
        <w:spacing w:after="0"/>
        <w:sectPr>
          <w:type w:val="continuous"/>
          <w:pgSz w:w="12240" w:h="15840"/>
          <w:pgMar w:top="1380" w:bottom="280" w:left="1600" w:right="1000"/>
        </w:sectPr>
      </w:pPr>
      <w:rPr/>
    </w:p>
    <w:p>
      <w:pPr>
        <w:spacing w:before="75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509.575012pt;width:180pt;height:141.999985pt;mso-position-horizontal-relative:page;mso-position-vertical-relative:page;z-index:28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D:20190512142435-05'00'12/05/2019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01:24:35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¿Cuántos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participantes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tuviste?</w:t>
                  </w:r>
                </w:p>
                <w:p>
                  <w:pPr>
                    <w:spacing w:before="1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momento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entrega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habías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realizado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procedimiento,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deseable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hubiese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actualizado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método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para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reflejar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hizo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cual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se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hizo!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untó:</w:t>
      </w:r>
    </w:p>
    <w:p>
      <w:pPr>
        <w:spacing w:before="3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o)</w:t>
      </w:r>
    </w:p>
    <w:p>
      <w:pPr>
        <w:spacing w:before="41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r?</w:t>
      </w:r>
    </w:p>
    <w:p>
      <w:pPr>
        <w:spacing w:before="41" w:after="0" w:line="275" w:lineRule="auto"/>
        <w:ind w:left="822" w:right="136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o?</w:t>
      </w:r>
    </w:p>
    <w:p>
      <w:pPr>
        <w:spacing w:before="2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ro?</w:t>
      </w:r>
    </w:p>
    <w:p>
      <w:pPr>
        <w:spacing w:before="41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o?</w:t>
      </w:r>
    </w:p>
    <w:p>
      <w:pPr>
        <w:spacing w:before="44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lo?</w:t>
      </w:r>
    </w:p>
    <w:p>
      <w:pPr>
        <w:spacing w:before="42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ndo?</w:t>
      </w:r>
    </w:p>
    <w:p>
      <w:pPr>
        <w:spacing w:before="44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o?</w:t>
      </w:r>
    </w:p>
    <w:p>
      <w:pPr>
        <w:spacing w:before="41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44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Segoe MDL2 Assets" w:hAnsi="Segoe MDL2 Assets" w:cs="Segoe MDL2 Assets" w:eastAsia="Segoe MDL2 Assets"/>
          <w:sz w:val="24"/>
          <w:szCs w:val="24"/>
          <w:spacing w:val="0"/>
          <w:w w:val="100"/>
        </w:rPr>
        <w:t></w:t>
      </w:r>
      <w:r>
        <w:rPr>
          <w:rFonts w:ascii="Segoe MDL2 Assets" w:hAnsi="Segoe MDL2 Assets" w:cs="Segoe MDL2 Assets" w:eastAsia="Segoe MDL2 Assets"/>
          <w:sz w:val="24"/>
          <w:szCs w:val="24"/>
          <w:spacing w:val="5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ro?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2" w:right="89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aplic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jóven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ujetos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undió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propósi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posibles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t).</w:t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2" w:right="9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trón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2" w:right="78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35.445999pt;margin-top:62.906342pt;width:18.004pt;height:18.004pt;mso-position-horizontal-relative:page;mso-position-vertical-relative:paragraph;z-index:-843" coordorigin="2709,1258" coordsize="360,360">
            <v:group style="position:absolute;left:2715;top:1264;width:348;height:348" coordorigin="2715,1264" coordsize="348,348">
              <v:shape style="position:absolute;left:2715;top:1264;width:348;height:348" coordorigin="2715,1264" coordsize="348,348" path="m3054,1264l2723,1264,2715,1273,2715,1604,2723,1612,3054,1612,3063,1604,3063,1553,2809,1553,2797,1553,2793,1550,2805,1531,2810,1512,2766,1461,2754,1427,2756,1406,2789,1356,2850,1327,2875,1323,3063,1323,3063,1273,3054,1264e" filled="t" fillcolor="#FFD100" stroked="f">
                <v:path arrowok="t"/>
                <v:fill/>
              </v:shape>
              <v:shape style="position:absolute;left:2715;top:1264;width:348;height:348" coordorigin="2715,1264" coordsize="348,348" path="m2881,1516l2863,1531,2844,1543,2825,1550,2809,1553,3063,1553,3063,1516,2889,1516,2881,1516e" filled="t" fillcolor="#FFD100" stroked="f">
                <v:path arrowok="t"/>
                <v:fill/>
              </v:shape>
              <v:shape style="position:absolute;left:2715;top:1264;width:348;height:348" coordorigin="2715,1264" coordsize="348,348" path="m3063,1323l2875,1323,2904,1325,2930,1329,2992,1358,3023,1403,3021,1426,2991,1480,2934,1511,2889,1516,3063,1516,3063,1323e" filled="t" fillcolor="#FFD100" stroked="f">
                <v:path arrowok="t"/>
                <v:fill/>
              </v:shape>
            </v:group>
            <v:group style="position:absolute;left:2754;top:1323;width:269;height:230" coordorigin="2754,1323" coordsize="269,230">
              <v:shape style="position:absolute;left:2754;top:1323;width:269;height:230" coordorigin="2754,1323" coordsize="269,230" path="m2889,1516l2886,1516,2883,1516,2881,1516,2863,1531,2844,1543,2825,1550,2809,1553,2797,1553,2793,1550,2805,1531,2810,1512,2766,1461,2754,1427,2756,1406,2789,1356,2850,1327,2875,1323,2904,1325,2975,1346,3023,1403,3021,1426,2991,1480,2934,1511,2911,1515e" filled="f" stroked="t" strokeweight=".59pt" strokecolor="#000000">
                <v:path arrowok="t"/>
              </v:shape>
            </v:group>
            <v:group style="position:absolute;left:2715;top:1264;width:348;height:348" coordorigin="2715,1264" coordsize="348,348">
              <v:shape style="position:absolute;left:2715;top:1264;width:348;height:348" coordorigin="2715,1264" coordsize="348,348" path="m3044,1264l2734,1264,2723,1264,2715,1273,2715,1283,2715,1593,2715,1604,2723,1612,2734,1612,3044,1612,3054,1612,3063,1604,3063,1593,3063,1283,3063,1273,3054,1264,3044,1264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io).</w:t>
      </w:r>
    </w:p>
    <w:p>
      <w:pPr>
        <w:jc w:val="left"/>
        <w:spacing w:after="0"/>
        <w:sectPr>
          <w:pgNumType w:start="10"/>
          <w:pgMar w:footer="743" w:header="0" w:top="1340" w:bottom="940" w:left="1600" w:right="900"/>
          <w:footerReference w:type="default" r:id="rId7"/>
          <w:pgSz w:w="12240" w:h="15840"/>
        </w:sectPr>
      </w:pPr>
      <w:rPr/>
    </w:p>
    <w:p>
      <w:pPr>
        <w:spacing w:before="75" w:after="0" w:line="240" w:lineRule="auto"/>
        <w:ind w:left="18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82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btenidos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sta:</w:t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5" w:lineRule="auto"/>
        <w:ind w:left="5187" w:right="81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7.850pt;margin-top:4.973108pt;width:246.5pt;height:185.7pt;mso-position-horizontal-relative:page;mso-position-vertical-relative:paragraph;z-index:-840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mientr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22.08%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77.92%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nte.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9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8.299999pt;margin-top:7.293121pt;width:246.5pt;height:185.8pt;mso-position-horizontal-relative:page;mso-position-vertical-relative:paragraph;z-index:-841" coordorigin="366,146" coordsize="4930,3716">
            <v:shape style="position:absolute;left:366;top:146;width:4930;height:3716" type="#_x0000_t75">
              <v:imagedata r:id="rId9" o:title=""/>
            </v:shape>
            <v:group style="position:absolute;left:2423;top:354;width:2055;height:266" coordorigin="2423,354" coordsize="2055,266">
              <v:shape style="position:absolute;left:2423;top:354;width:2055;height:266" coordorigin="2423,354" coordsize="2055,266" path="m2423,620l4478,620,4478,354,2423,354,2423,620e" filled="t" fillcolor="#FFFFFF" stroked="f">
                <v:path arrowok="t"/>
                <v:fill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(68.83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41" w:after="0" w:line="276" w:lineRule="auto"/>
        <w:ind w:left="5197" w:right="75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podrí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5197" w:right="89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16.88%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uival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uriosidad,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10.3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iente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(1.3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2.60%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ón.</w:t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178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7.299999pt;margin-top:-2.566870pt;width:246.5pt;height:186.4pt;mso-position-horizontal-relative:page;mso-position-vertical-relative:paragraph;z-index:-839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41" w:after="0" w:line="275" w:lineRule="auto"/>
        <w:ind w:left="5178" w:right="126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consumo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5178" w:right="92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(48.7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Bastan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(34.6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ho”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(16.6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left"/>
        <w:spacing w:after="0"/>
        <w:sectPr>
          <w:pgMar w:header="0" w:footer="743" w:top="1340" w:bottom="960" w:left="240" w:right="900"/>
          <w:pgSz w:w="12240" w:h="15840"/>
        </w:sectPr>
      </w:pPr>
      <w:rPr/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7" w:lineRule="auto"/>
        <w:ind w:left="5186" w:right="80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6.75pt;margin-top:-13.186865pt;width:246.5pt;height:184.7pt;mso-position-horizontal-relative:page;mso-position-vertical-relative:paragraph;z-index:-838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unta.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5,000.</w:t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5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3,4,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100,</w:t>
      </w:r>
    </w:p>
    <w:p>
      <w:pPr>
        <w:spacing w:before="41" w:after="0" w:line="240" w:lineRule="auto"/>
        <w:ind w:left="5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5000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3" w:after="0" w:line="240" w:lineRule="auto"/>
        <w:ind w:left="5148" w:right="382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stas.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núme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43" w:after="0" w:line="240" w:lineRule="auto"/>
        <w:ind w:left="5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</w:p>
    <w:p>
      <w:pPr>
        <w:spacing w:before="41" w:after="0" w:line="240" w:lineRule="auto"/>
        <w:ind w:left="518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5217" w:right="74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8.25pt;margin-top:-13.96687pt;width:246.05pt;height:184.6pt;mso-position-horizontal-relative:page;mso-position-vertical-relative:paragraph;z-index:-836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12.82%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8.97%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ntado.</w:t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2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7.450001pt;margin-top:-4.106875pt;width:246.05pt;height:185.35pt;mso-position-horizontal-relative:page;mso-position-vertical-relative:paragraph;z-index:-837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12.82%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rlo,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41" w:after="0" w:line="240" w:lineRule="auto"/>
        <w:ind w:left="52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19.23%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2.82%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no.</w:t>
      </w:r>
    </w:p>
    <w:p>
      <w:pPr>
        <w:jc w:val="left"/>
        <w:spacing w:after="0"/>
        <w:sectPr>
          <w:pgMar w:header="0" w:footer="743" w:top="1020" w:bottom="960" w:left="220" w:right="90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6" w:lineRule="auto"/>
        <w:ind w:left="5174" w:right="8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6.200001pt;margin-top:-14.686865pt;width:246.55pt;height:185.3pt;mso-position-horizontal-relative:page;mso-position-vertical-relative:paragraph;z-index:-835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tualment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(9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último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5" w:lineRule="auto"/>
        <w:ind w:left="5207" w:right="117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7.850pt;margin-top:-34.796875pt;width:246.05pt;height:185.85pt;mso-position-horizontal-relative:page;mso-position-vertical-relative:paragraph;z-index:-834" type="#_x0000_t75">
            <v:imagedata r:id="rId15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morta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520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67.95%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l,</w:t>
      </w:r>
    </w:p>
    <w:p>
      <w:pPr>
        <w:spacing w:before="41" w:after="0" w:line="240" w:lineRule="auto"/>
        <w:ind w:left="5207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28.21%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41" w:after="0" w:line="277" w:lineRule="auto"/>
        <w:ind w:left="5207" w:right="89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3.85%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ñ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5231" w:right="8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19.1pt;margin-top:-2.496872pt;width:245.6pt;height:184.05pt;mso-position-horizontal-relative:page;mso-position-vertical-relative:paragraph;z-index:-833" type="#_x0000_t75">
            <v:imagedata r:id="rId16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oría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(16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uidas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Mar w:header="0" w:footer="743" w:top="980" w:bottom="960" w:left="220" w:right="900"/>
          <w:pgSz w:w="12240" w:h="15840"/>
        </w:sectPr>
      </w:pPr>
      <w:rPr/>
    </w:p>
    <w:p>
      <w:pPr>
        <w:spacing w:before="70" w:after="0" w:line="276" w:lineRule="auto"/>
        <w:ind w:left="3974" w:right="8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25.15pt;margin-top:51.950001pt;width:254.857005pt;height:203.577224pt;mso-position-horizontal-relative:page;mso-position-vertical-relative:page;z-index:-832" coordorigin="503,1039" coordsize="5097,4072">
            <v:shape style="position:absolute;left:503;top:1039;width:4908;height:3686" type="#_x0000_t75">
              <v:imagedata r:id="rId17" o:title=""/>
            </v:shape>
            <v:group style="position:absolute;left:5246;top:4756;width:348;height:348" coordorigin="5246,4756" coordsize="348,348">
              <v:shape style="position:absolute;left:5246;top:4756;width:348;height:348" coordorigin="5246,4756" coordsize="348,348" path="m5586,4756l5255,4756,5246,4765,5246,5096,5255,5105,5586,5105,5594,5096,5594,5045,5340,5045,5328,5045,5324,5042,5336,5023,5341,5004,5297,4953,5285,4919,5287,4898,5320,4848,5381,4819,5406,4816,5594,4816,5594,4765,5586,4756e" filled="t" fillcolor="#FFD100" stroked="f">
                <v:path arrowok="t"/>
                <v:fill/>
              </v:shape>
              <v:shape style="position:absolute;left:5246;top:4756;width:348;height:348" coordorigin="5246,4756" coordsize="348,348" path="m5412,5008l5394,5024,5375,5035,5356,5042,5340,5045,5594,5045,5594,5009,5420,5009,5412,5008e" filled="t" fillcolor="#FFD100" stroked="f">
                <v:path arrowok="t"/>
                <v:fill/>
              </v:shape>
              <v:shape style="position:absolute;left:5246;top:4756;width:348;height:348" coordorigin="5246,4756" coordsize="348,348" path="m5594,4816l5406,4816,5435,4817,5461,4822,5523,4850,5554,4896,5552,4918,5523,4972,5465,5003,5420,5009,5594,5009,5594,4816e" filled="t" fillcolor="#FFD100" stroked="f">
                <v:path arrowok="t"/>
                <v:fill/>
              </v:shape>
            </v:group>
            <v:group style="position:absolute;left:5285;top:4816;width:269;height:230" coordorigin="5285,4816" coordsize="269,230">
              <v:shape style="position:absolute;left:5285;top:4816;width:269;height:230" coordorigin="5285,4816" coordsize="269,230" path="m5420,5009l5417,5009,5415,5009,5412,5008,5394,5024,5375,5035,5356,5042,5340,5045,5328,5045,5324,5042,5336,5023,5341,5004,5297,4953,5285,4919,5287,4898,5320,4848,5381,4819,5406,4816,5435,4817,5506,4838,5554,4896,5552,4918,5523,4972,5465,5003,5442,5007e" filled="f" stroked="t" strokeweight=".59pt" strokecolor="#000000">
                <v:path arrowok="t"/>
              </v:shape>
            </v:group>
            <v:group style="position:absolute;left:5246;top:4756;width:348;height:348" coordorigin="5246,4756" coordsize="348,348">
              <v:shape style="position:absolute;left:5246;top:4756;width:348;height:348" coordorigin="5246,4756" coordsize="348,348" path="m5575,4756l5265,4756,5255,4756,5246,4765,5246,4776,5246,5085,5246,5096,5255,5105,5265,5105,5575,5105,5586,5105,5594,5096,5594,5085,5594,4776,5594,4765,5586,4756,5575,4756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237.525024pt;width:180pt;height:141.999969pt;mso-position-horizontal-relative:page;mso-position-vertical-relative:page;z-index:40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D:20190512142455-05'00'12/05/2019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01:24:55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575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CHULADA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"Resultados"</w:t>
                  </w:r>
                </w:p>
              </w:txbxContent>
            </v:textbox>
            <v:fill opacity="45875f"/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323.434998pt;width:180pt;height:142pt;mso-position-horizontal-relative:page;mso-position-vertical-relative:page;z-index:41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D:20190512142526-05'00'12/05/2019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01:25:26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muestra,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población.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población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misma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("fumadores"),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tu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muestra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cambió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2.56%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25.64%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</w:p>
    <w:p>
      <w:pPr>
        <w:spacing w:before="0" w:after="0" w:line="271" w:lineRule="exact"/>
        <w:ind w:left="3936" w:right="479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7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76" w:lineRule="auto"/>
        <w:ind w:left="102" w:right="117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6.604004pt;margin-top:12.181322pt;width:18.414pt;height:18.414pt;mso-position-horizontal-relative:page;mso-position-vertical-relative:paragraph;z-index:-831" coordorigin="2132,244" coordsize="368,368">
            <v:group style="position:absolute;left:2142;top:254;width:348;height:348" coordorigin="2142,254" coordsize="348,348">
              <v:shape style="position:absolute;left:2142;top:254;width:348;height:348" coordorigin="2142,254" coordsize="348,348" path="m2482,254l2151,254,2142,262,2142,593,2151,602,2482,602,2490,593,2490,262,2482,254e" filled="t" fillcolor="#FFFFFF" stroked="f">
                <v:path arrowok="t"/>
                <v:fill/>
              </v:shape>
            </v:group>
            <v:group style="position:absolute;left:2142;top:254;width:348;height:348" coordorigin="2142,254" coordsize="348,348">
              <v:shape style="position:absolute;left:2142;top:254;width:348;height:348" coordorigin="2142,254" coordsize="348,348" path="m2482,254l2151,254,2142,262,2142,593,2151,602,2482,602,2490,593,2490,543,2236,543,2225,543,2220,539,2232,521,2237,501,2193,451,2181,416,2183,396,2216,345,2277,317,2302,313,2490,313,2490,262,2482,254e" filled="t" fillcolor="#FFD100" stroked="f">
                <v:path arrowok="t"/>
                <v:fill/>
              </v:shape>
              <v:shape style="position:absolute;left:2142;top:254;width:348;height:348" coordorigin="2142,254" coordsize="348,348" path="m2308,506l2290,521,2271,532,2252,539,2236,543,2490,543,2490,506,2316,506,2308,506e" filled="t" fillcolor="#FFD100" stroked="f">
                <v:path arrowok="t"/>
                <v:fill/>
              </v:shape>
              <v:shape style="position:absolute;left:2142;top:254;width:348;height:348" coordorigin="2142,254" coordsize="348,348" path="m2490,313l2302,313,2331,314,2357,319,2419,348,2450,393,2448,416,2419,469,2362,500,2316,506,2490,506,2490,313e" filled="t" fillcolor="#FFD100" stroked="f">
                <v:path arrowok="t"/>
                <v:fill/>
              </v:shape>
            </v:group>
            <v:group style="position:absolute;left:2181;top:313;width:269;height:230" coordorigin="2181,313" coordsize="269,230">
              <v:shape style="position:absolute;left:2181;top:313;width:269;height:230" coordorigin="2181,313" coordsize="269,230" path="m2316,506l2313,506,2311,506,2308,506,2290,521,2271,532,2252,539,2236,543,2225,543,2220,539,2232,521,2237,501,2193,451,2181,416,2183,396,2216,345,2277,317,2302,313,2331,314,2402,336,2450,393,2448,416,2419,469,2362,500,2338,505e" filled="f" stroked="t" strokeweight=".59pt" strokecolor="#000000">
                <v:path arrowok="t"/>
              </v:shape>
            </v:group>
            <v:group style="position:absolute;left:2142;top:254;width:348;height:348" coordorigin="2142,254" coordsize="348,348">
              <v:shape style="position:absolute;left:2142;top:254;width:348;height:348" coordorigin="2142,254" coordsize="348,348" path="m2471,254l2161,254,2151,254,2142,262,2142,273,2142,583,2142,593,2151,602,2161,602,2471,602,2482,602,2490,593,2490,583,2490,273,2490,262,2482,254,2471,254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</w:p>
    <w:p>
      <w:pPr>
        <w:spacing w:before="41" w:after="0" w:line="276" w:lineRule="auto"/>
        <w:ind w:left="102" w:right="77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cómo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omún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ndiv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ptado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amigos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nosotros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ndient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blando,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propia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pten.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smo: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2" w:right="9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urio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uriosidad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rjudi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salud?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2" w:right="93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100%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ñino.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bastante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sufici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incluso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jeti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jc w:val="left"/>
        <w:spacing w:after="0"/>
        <w:sectPr>
          <w:pgMar w:header="0" w:footer="743" w:top="1340" w:bottom="960" w:left="1600" w:right="900"/>
          <w:pgSz w:w="12240" w:h="15840"/>
        </w:sectPr>
      </w:pPr>
      <w:rPr/>
    </w:p>
    <w:p>
      <w:pPr>
        <w:spacing w:before="70" w:after="0" w:line="276" w:lineRule="auto"/>
        <w:ind w:left="102" w:right="74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231.057983pt;width:180pt;height:142.000031pt;mso-position-horizontal-relative:page;mso-position-vertical-relative:page;z-index:43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D:20190512142630-05'00'12/05/2019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01:26:30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50" w:lineRule="auto"/>
                    <w:ind w:left="40" w:right="484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Espera,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¿qué?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¿dónde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"aquí"?</w:t>
                  </w:r>
                </w:p>
                <w:p>
                  <w:pPr>
                    <w:spacing w:before="0" w:after="0" w:line="240" w:lineRule="auto"/>
                    <w:ind w:left="40" w:right="-20"/>
                    <w:jc w:val="left"/>
                  </w:pPr>
                  <w:rPr/>
                </w:p>
                <w:p>
                  <w:pPr>
                    <w:spacing w:before="1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¿Faltó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tabla=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mpañ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videos,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tc.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77" w:lineRule="auto"/>
        <w:ind w:left="102" w:right="8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untó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ontenía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inhal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</w:p>
    <w:p>
      <w:pPr>
        <w:spacing w:before="0" w:after="0" w:line="275" w:lineRule="exact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ontestó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</w:p>
    <w:p>
      <w:pPr>
        <w:spacing w:before="41" w:after="0" w:line="450" w:lineRule="auto"/>
        <w:ind w:left="102" w:right="52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bían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4000.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s:</w:t>
      </w:r>
    </w:p>
    <w:p>
      <w:pPr>
        <w:spacing w:before="6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3,4,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25,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3000,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0,</w:t>
      </w:r>
    </w:p>
    <w:p>
      <w:pPr>
        <w:spacing w:before="44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04.294998pt;margin-top:21.896307pt;width:18.414pt;height:18.414pt;mso-position-horizontal-relative:page;mso-position-vertical-relative:paragraph;z-index:-828" coordorigin="2086,438" coordsize="368,368">
            <v:group style="position:absolute;left:2096;top:448;width:348;height:348" coordorigin="2096,448" coordsize="348,348">
              <v:shape style="position:absolute;left:2096;top:448;width:348;height:348" coordorigin="2096,448" coordsize="348,348" path="m2436,448l2105,448,2096,457,2096,788,2105,796,2436,796,2444,788,2444,457,2436,448e" filled="t" fillcolor="#FFFFFF" stroked="f">
                <v:path arrowok="t"/>
                <v:fill/>
              </v:shape>
            </v:group>
            <v:group style="position:absolute;left:2096;top:448;width:348;height:348" coordorigin="2096,448" coordsize="348,348">
              <v:shape style="position:absolute;left:2096;top:448;width:348;height:348" coordorigin="2096,448" coordsize="348,348" path="m2436,448l2105,448,2096,457,2096,788,2105,796,2436,796,2444,788,2444,737,2190,737,2178,737,2174,733,2186,715,2191,696,2147,645,2135,610,2137,590,2170,540,2231,511,2256,507,2444,507,2444,457,2436,448e" filled="t" fillcolor="#FFD100" stroked="f">
                <v:path arrowok="t"/>
                <v:fill/>
              </v:shape>
              <v:shape style="position:absolute;left:2096;top:448;width:348;height:348" coordorigin="2096,448" coordsize="348,348" path="m2262,700l2244,715,2225,726,2206,734,2190,737,2444,737,2444,700,2270,700,2262,700e" filled="t" fillcolor="#FFD100" stroked="f">
                <v:path arrowok="t"/>
                <v:fill/>
              </v:shape>
              <v:shape style="position:absolute;left:2096;top:448;width:348;height:348" coordorigin="2096,448" coordsize="348,348" path="m2444,507l2256,507,2285,509,2311,513,2373,542,2404,587,2402,610,2373,664,2315,695,2270,700,2444,700,2444,507e" filled="t" fillcolor="#FFD100" stroked="f">
                <v:path arrowok="t"/>
                <v:fill/>
              </v:shape>
            </v:group>
            <v:group style="position:absolute;left:2135;top:507;width:269;height:230" coordorigin="2135,507" coordsize="269,230">
              <v:shape style="position:absolute;left:2135;top:507;width:269;height:230" coordorigin="2135,507" coordsize="269,230" path="m2270,700l2267,700,2264,700,2262,700,2244,715,2225,726,2206,734,2190,737,2178,737,2174,733,2186,715,2191,696,2147,645,2135,610,2137,590,2170,540,2231,511,2256,507,2285,509,2356,530,2404,587,2402,610,2373,664,2315,695,2292,699e" filled="f" stroked="t" strokeweight=".59pt" strokecolor="#000000">
                <v:path arrowok="t"/>
              </v:shape>
            </v:group>
            <v:group style="position:absolute;left:2096;top:448;width:348;height:348" coordorigin="2096,448" coordsize="348,348">
              <v:shape style="position:absolute;left:2096;top:448;width:348;height:348" coordorigin="2096,448" coordsize="348,348" path="m2425,448l2115,448,2105,448,2096,457,2096,467,2096,777,2096,788,2105,796,2115,796,2425,796,2436,796,2444,788,2444,777,2444,467,2444,457,2436,448,2425,448xe" filled="f" stroked="t" strokeweight=".59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5000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76" w:lineRule="auto"/>
        <w:ind w:left="102" w:right="8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Aquí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rv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ían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ohól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meti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rpo.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ontestó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bía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orí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ñinas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iempo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2" w:right="76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í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fumad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ión,</w:t>
      </w:r>
    </w:p>
    <w:p>
      <w:pPr>
        <w:spacing w:before="0" w:after="0" w:line="276" w:lineRule="auto"/>
        <w:ind w:left="102" w:right="89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ría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ogró.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jalo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ntaron,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minoría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2" w:right="77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muchos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32.06%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mortal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quí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</w:p>
    <w:p>
      <w:pPr>
        <w:spacing w:before="0" w:after="0" w:line="275" w:lineRule="auto"/>
        <w:ind w:left="102" w:right="11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ontrolar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nostic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puede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jc w:val="both"/>
        <w:spacing w:after="0"/>
        <w:sectPr>
          <w:pgMar w:header="0" w:footer="743" w:top="1340" w:bottom="940" w:left="1600" w:right="900"/>
          <w:pgSz w:w="12240" w:h="15840"/>
        </w:sectPr>
      </w:pPr>
      <w:rPr/>
    </w:p>
    <w:p>
      <w:pPr>
        <w:spacing w:before="75" w:after="0" w:line="240" w:lineRule="auto"/>
        <w:ind w:left="46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328.513977pt;margin-top:735.435181pt;width:18.004pt;height:18.004pt;mso-position-horizontal-relative:page;mso-position-vertical-relative:page;z-index:-826" coordorigin="6570,14709" coordsize="360,360">
            <v:group style="position:absolute;left:6576;top:14715;width:348;height:348" coordorigin="6576,14715" coordsize="348,348">
              <v:shape style="position:absolute;left:6576;top:14715;width:348;height:348" coordorigin="6576,14715" coordsize="348,348" path="m6916,14715l6585,14715,6576,14723,6576,15054,6585,15063,6916,15063,6924,15054,6924,15004,6670,15004,6659,15004,6654,15000,6667,14982,6671,14962,6627,14911,6615,14877,6618,14857,6650,14806,6711,14778,6736,14774,6924,14774,6924,14723,6916,14715e" filled="t" fillcolor="#FFD100" stroked="f">
                <v:path arrowok="t"/>
                <v:fill/>
              </v:shape>
              <v:shape style="position:absolute;left:6576;top:14715;width:348;height:348" coordorigin="6576,14715" coordsize="348,348" path="m6742,14967l6725,14982,6705,14993,6686,15000,6670,15004,6924,15004,6924,14967,6750,14967,6742,14967e" filled="t" fillcolor="#FFD100" stroked="f">
                <v:path arrowok="t"/>
                <v:fill/>
              </v:shape>
              <v:shape style="position:absolute;left:6576;top:14715;width:348;height:348" coordorigin="6576,14715" coordsize="348,348" path="m6924,14774l6736,14774,6765,14775,6791,14780,6853,14808,6884,14854,6882,14876,6853,14930,6796,14961,6750,14967,6924,14967,6924,14774e" filled="t" fillcolor="#FFD100" stroked="f">
                <v:path arrowok="t"/>
                <v:fill/>
              </v:shape>
            </v:group>
            <v:group style="position:absolute;left:6615;top:14774;width:269;height:230" coordorigin="6615,14774" coordsize="269,230">
              <v:shape style="position:absolute;left:6615;top:14774;width:269;height:230" coordorigin="6615,14774" coordsize="269,230" path="m6750,14967l6747,14967,6745,14967,6742,14967,6725,14982,6705,14993,6686,15000,6670,15004,6659,15004,6654,15000,6667,14982,6671,14962,6627,14911,6615,14877,6618,14857,6650,14806,6711,14778,6736,14774,6765,14775,6836,14797,6884,14854,6882,14876,6853,14930,6796,14961,6772,14966e" filled="f" stroked="t" strokeweight=".59pt" strokecolor="#000000">
                <v:path arrowok="t"/>
              </v:shape>
            </v:group>
            <v:group style="position:absolute;left:6576;top:14715;width:348;height:348" coordorigin="6576,14715" coordsize="348,348">
              <v:shape style="position:absolute;left:6576;top:14715;width:348;height:348" coordorigin="6576,14715" coordsize="348,348" path="m6905,14715l6596,14715,6585,14715,6576,14723,6576,14734,6576,15044,6576,15054,6585,15063,6596,15063,6905,15063,6916,15063,6924,15054,6924,15044,6924,14734,6924,14723,6916,14715,6905,14715xe" filled="f" stroked="t" strokeweight=".59pt" strokecolor="#000000">
                <v:path arrowok="t"/>
              </v:shape>
            </v:group>
            <w10:wrap type="none"/>
          </v:group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2pt;margin-top:650pt;width:180pt;height:142pt;mso-position-horizontal-relative:page;mso-position-vertical-relative:page;z-index:45" type="#_x0000_t202" fillcolor="#FFDE4C" stroked="t" strokeweight=".25pt" strokecolor="#000000">
            <v:textbox inset="0,0,0,0">
              <w:txbxContent>
                <w:p>
                  <w:pPr>
                    <w:spacing w:before="90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b/>
                      <w:bCs/>
                      <w:i/>
                    </w:rPr>
                    <w:t>Adriana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6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Pr/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D:20190512142655-05'00'12/05/2019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01:26:55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p.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 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  <w:i/>
                    </w:rPr>
                    <w:t>m.</w:t>
                  </w:r>
                  <w:r>
                    <w:rPr>
                      <w:rFonts w:ascii="Arial" w:hAnsi="Arial" w:cs="Arial" w:eastAsia="Arial"/>
                      <w:sz w:val="16"/>
                      <w:szCs w:val="16"/>
                      <w:spacing w:val="0"/>
                      <w:w w:val="100"/>
                    </w:rPr>
                  </w:r>
                </w:p>
                <w:p>
                  <w:pPr>
                    <w:spacing w:before="18" w:after="0" w:line="240" w:lineRule="auto"/>
                    <w:ind w:left="40" w:right="-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--------------------------------------------</w:t>
                  </w:r>
                </w:p>
                <w:p>
                  <w:pPr>
                    <w:spacing w:before="10" w:after="0" w:line="240" w:lineRule="auto"/>
                    <w:ind w:left="40" w:right="20"/>
                    <w:jc w:val="left"/>
                    <w:rPr>
                      <w:rFonts w:ascii="Arial" w:hAnsi="Arial" w:cs="Arial" w:eastAsia="Arial"/>
                      <w:sz w:val="20"/>
                      <w:szCs w:val="20"/>
                    </w:rPr>
                  </w:pPr>
                  <w:rPr/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Nao,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debo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reconocerte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que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hiciste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un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EXCELENTE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TRABAJO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discusión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y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las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conclusiones.</w:t>
                  </w:r>
                  <w:r>
                    <w:rPr>
                      <w:rFonts w:ascii="Arial" w:hAnsi="Arial" w:cs="Arial" w:eastAsia="Arial"/>
                      <w:sz w:val="20"/>
                      <w:szCs w:val="20"/>
                      <w:spacing w:val="0"/>
                      <w:w w:val="100"/>
                    </w:rPr>
                    <w:t> </w:t>
                  </w:r>
                </w:p>
              </w:txbxContent>
            </v:textbox>
            <v:fill opacity="45875f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Concl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2" w:right="93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personas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fumando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igar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mata?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incip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2" w:right="137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problema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ias.</w:t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76" w:lineRule="auto"/>
        <w:ind w:left="102" w:right="79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ulpan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mente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volver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dición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onvi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nferm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uir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ión.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2" w:right="97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culp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nosotros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mismos.</w:t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6" w:lineRule="auto"/>
        <w:ind w:left="102" w:right="74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último,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invest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¿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Cuáles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cipa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razon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rsonas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nzan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fumar?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influ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más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Estado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stán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platic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do)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ntonc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sionen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uriosidad.</w:t>
      </w:r>
    </w:p>
    <w:p>
      <w:pPr>
        <w:spacing w:before="10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76" w:lineRule="auto"/>
        <w:ind w:left="102" w:right="79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ño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lud).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uriosidad,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curi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sidad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mató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ún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uriosidad.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blando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bien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é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urioso.</w:t>
      </w:r>
    </w:p>
    <w:p>
      <w:pPr>
        <w:jc w:val="left"/>
        <w:spacing w:after="0"/>
        <w:sectPr>
          <w:pgMar w:header="0" w:footer="743" w:top="1340" w:bottom="940" w:left="1600" w:right="900"/>
          <w:pgSz w:w="12240" w:h="15840"/>
        </w:sectPr>
      </w:pPr>
      <w:rPr/>
    </w:p>
    <w:p>
      <w:pPr>
        <w:spacing w:before="75" w:after="0" w:line="240" w:lineRule="auto"/>
        <w:ind w:left="94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ía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582" w:right="874" w:firstLine="-4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Ries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debido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smo.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18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hyperlink r:id="rId19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r.o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s/c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us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r/t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5"/>
            <w:w w:val="100"/>
          </w:rPr>
          <w:t>y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ie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4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-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quis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0" w:after="0" w:line="480" w:lineRule="auto"/>
        <w:ind w:left="582" w:right="841" w:firstLine="-4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Component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rillo.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Qué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|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dón.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11" w:after="0" w:line="240" w:lineRule="auto"/>
        <w:ind w:left="5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20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.do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tor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idon.com/composi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hyperlink r:id="rId21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io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tab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l</w:t>
        </w:r>
      </w:hyperlink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á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011,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brero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Modul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5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2018,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 </w:t>
      </w:r>
      <w:hyperlink r:id="rId22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ps: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w.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ov/es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nol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publ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iones/di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iona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io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involun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2016,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iemb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5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position w:val="-1"/>
        </w:rPr>
      </w:r>
      <w:hyperlink r:id="rId23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ps: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b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hospi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tal.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fum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dor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sivo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nicotina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dici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mbre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2018,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5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position w:val="-1"/>
        </w:rPr>
      </w:r>
      <w:hyperlink r:id="rId24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ht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ps: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le.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om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  <w:u w:val="single" w:color="000000"/>
            <w:position w:val="-1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4"/>
            <w:w w:val="100"/>
            <w:u w:val="single" w:color="000000"/>
            <w:position w:val="-1"/>
          </w:rPr>
          <w:t>?</w:t>
        </w:r>
        <w:r>
          <w:rPr>
            <w:rFonts w:ascii="Times New Roman" w:hAnsi="Times New Roman" w:cs="Times New Roman" w:eastAsia="Times New Roman"/>
            <w:sz w:val="24"/>
            <w:szCs w:val="24"/>
            <w:spacing w:val="4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q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=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nicotina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  <w:t>&amp;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q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=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icotina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+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&amp;aqs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=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h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rom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..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6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9i</w:t>
        </w:r>
        <w:r>
          <w:rPr>
            <w:rFonts w:ascii="Times New Roman" w:hAnsi="Times New Roman" w:cs="Times New Roman" w:eastAsia="Times New Roman"/>
            <w:sz w:val="24"/>
            <w:szCs w:val="24"/>
            <w:spacing w:val="4"/>
            <w:w w:val="100"/>
            <w:u w:val="single" w:color="000000"/>
            <w:position w:val="-1"/>
          </w:rPr>
          <w:t>5</w:t>
        </w:r>
        <w:r>
          <w:rPr>
            <w:rFonts w:ascii="Times New Roman" w:hAnsi="Times New Roman" w:cs="Times New Roman" w:eastAsia="Times New Roman"/>
            <w:sz w:val="24"/>
            <w:szCs w:val="24"/>
            <w:spacing w:val="4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7j0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5.2934j0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71" w:lineRule="exact"/>
        <w:ind w:left="5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position w:val="-1"/>
        </w:rPr>
      </w:r>
      <w:hyperlink r:id="rId25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j7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&amp;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sour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id=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hro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m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  <w:t>&amp;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  <w:u w:val="single" w:color="000000"/>
            <w:position w:val="-1"/>
          </w:rPr>
          <w:t>i</w:t>
        </w:r>
        <w:r>
          <w:rPr>
            <w:rFonts w:ascii="Times New Roman" w:hAnsi="Times New Roman" w:cs="Times New Roman" w:eastAsia="Times New Roman"/>
            <w:sz w:val="24"/>
            <w:szCs w:val="24"/>
            <w:spacing w:val="3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=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U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  <w:t>F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  <w:u w:val="single" w:color="000000"/>
            <w:position w:val="-1"/>
          </w:rPr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u w:val="single" w:color="000000"/>
            <w:position w:val="-1"/>
          </w:rPr>
          <w:t>8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  <w:position w:val="0"/>
          </w:rPr>
        </w:r>
      </w:hyperlink>
    </w:p>
    <w:p>
      <w:pPr>
        <w:spacing w:before="1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480" w:lineRule="auto"/>
        <w:ind w:left="582" w:right="1112" w:firstLine="-4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rí,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0).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MÉ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iclop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2010062645543/pu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mones/en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nstornos/l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0" w:after="0" w:line="480" w:lineRule="auto"/>
        <w:ind w:left="582" w:right="1032" w:firstLine="-4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rillos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hábito.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26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hyperlink r:id="rId27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.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g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ov/es</w:t>
        </w:r>
        <w:r>
          <w:rPr>
            <w:rFonts w:ascii="Times New Roman" w:hAnsi="Times New Roman" w:cs="Times New Roman" w:eastAsia="Times New Roman"/>
            <w:sz w:val="24"/>
            <w:szCs w:val="24"/>
            <w:spacing w:val="2"/>
            <w:w w:val="100"/>
          </w:rPr>
          <w:t>p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nol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r/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us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5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-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o/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/ho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info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mativa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2019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0" w:after="0" w:line="240" w:lineRule="auto"/>
        <w:ind w:left="10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ión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Mund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Salud.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(201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t: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58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ps: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/</w:t>
      </w:r>
      <w:hyperlink r:id="rId28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/ww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.who.int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hyperlink r:id="rId29"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s/</w:t>
        </w:r>
        <w:r>
          <w:rPr>
            <w:rFonts w:ascii="Times New Roman" w:hAnsi="Times New Roman" w:cs="Times New Roman" w:eastAsia="Times New Roman"/>
            <w:sz w:val="24"/>
            <w:szCs w:val="24"/>
            <w:spacing w:val="-2"/>
            <w:w w:val="100"/>
          </w:rPr>
          <w:t>n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w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s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room/f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t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-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sh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ts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d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e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tail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/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toba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-1"/>
            <w:w w:val="100"/>
          </w:rPr>
          <w:t>c</w:t>
        </w:r>
        <w:r>
          <w:rPr>
            <w:rFonts w:ascii="Times New Roman" w:hAnsi="Times New Roman" w:cs="Times New Roman" w:eastAsia="Times New Roman"/>
            <w:sz w:val="24"/>
            <w:szCs w:val="24"/>
            <w:spacing w:val="0"/>
            <w:w w:val="100"/>
          </w:rPr>
          <w:t>o</w:t>
        </w:r>
        <w:r>
          <w:rPr>
            <w:rFonts w:ascii="Times New Roman" w:hAnsi="Times New Roman" w:cs="Times New Roman" w:eastAsia="Times New Roman"/>
            <w:sz w:val="24"/>
            <w:szCs w:val="24"/>
            <w:spacing w:val="1"/>
            <w:w w:val="100"/>
          </w:rPr>
          <w:t> </w:t>
        </w:r>
      </w:hyperlink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9]</w:t>
      </w:r>
    </w:p>
    <w:sectPr>
      <w:pgMar w:header="0" w:footer="743" w:top="1340" w:bottom="940" w:left="1120" w:right="90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  <w:font w:name="Segoe MDL2 Assets">
    <w:altName w:val="Segoe MDL2 Assets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6.380005pt;margin-top:741.919983pt;width:12.47728pt;height:14.96pt;mso-position-horizontal-relative:page;mso-position-vertical-relative:page;z-index:-870" type="#_x0000_t202" filled="f" stroked="f">
          <v:textbox inset="0,0,0,0">
            <w:txbxContent>
              <w:p>
                <w:pPr>
                  <w:spacing w:before="5" w:after="0" w:line="240" w:lineRule="auto"/>
                  <w:ind w:left="47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7.580017pt;margin-top:742.880005pt;width:15.95728pt;height:14pt;mso-position-horizontal-relative:page;mso-position-vertical-relative:page;z-index:-869" type="#_x0000_t202" filled="f" stroked="f">
          <v:textbox inset="0,0,0,0">
            <w:txbxContent>
              <w:p>
                <w:pPr>
                  <w:spacing w:before="0" w:after="0" w:line="254" w:lineRule="exact"/>
                  <w:ind w:left="54" w:right="-20"/>
                  <w:jc w:val="left"/>
                  <w:rPr>
                    <w:rFonts w:ascii="Calibri" w:hAnsi="Calibri" w:cs="Calibri" w:eastAsia="Calibri"/>
                    <w:sz w:val="22"/>
                    <w:szCs w:val="22"/>
                  </w:rPr>
                </w:pPr>
                <w:rPr/>
                <w:r>
                  <w:rPr>
                    <w:rFonts w:ascii="Calibri" w:hAnsi="Calibri" w:cs="Calibri" w:eastAsia="Calibri"/>
                    <w:sz w:val="22"/>
                    <w:szCs w:val="22"/>
                    <w:position w:val="1"/>
                  </w:rPr>
                </w:r>
                <w:r>
                  <w:rPr/>
                  <w:fldChar w:fldCharType="begin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  <w:r>
                  <w:rPr>
                    <w:rFonts w:ascii="Calibri" w:hAnsi="Calibri" w:cs="Calibri" w:eastAsia="Calibri"/>
                    <w:sz w:val="22"/>
                    <w:szCs w:val="22"/>
                    <w:spacing w:val="0"/>
                    <w:w w:val="100"/>
                    <w:position w:val="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hyperlink" Target="http://www.cancer.org/es/cancer/causas-del-cancer/tabaco-y-cancer/riesgos-" TargetMode="External"/><Relationship Id="rId19" Type="http://schemas.openxmlformats.org/officeDocument/2006/relationships/hyperlink" Target="http://www.cancer.org/es/cancer/causas-del-cancer/tabaco-y-cancer/riesgos-" TargetMode="External"/><Relationship Id="rId20" Type="http://schemas.openxmlformats.org/officeDocument/2006/relationships/hyperlink" Target="http://www.doctorcidon.com/composicion-tabaco.html" TargetMode="External"/><Relationship Id="rId21" Type="http://schemas.openxmlformats.org/officeDocument/2006/relationships/hyperlink" Target="http://www.doctorcidon.com/composicion-tabaco.html" TargetMode="External"/><Relationship Id="rId22" Type="http://schemas.openxmlformats.org/officeDocument/2006/relationships/hyperlink" Target="https://www.cancer.gov/espanol/publicaciones/diccionario" TargetMode="External"/><Relationship Id="rId23" Type="http://schemas.openxmlformats.org/officeDocument/2006/relationships/hyperlink" Target="https://www.abchospital.com/fumadores-pasivos/" TargetMode="External"/><Relationship Id="rId24" Type="http://schemas.openxmlformats.org/officeDocument/2006/relationships/hyperlink" Target="https://www.google.com/search?q=nicotina&amp;amp;oq=nicotina%2B&amp;amp;aqs=chrome..69i57j0l5.2934j0j7&amp;amp;sourceid=chrome&amp;amp;ie=UTF-8" TargetMode="External"/><Relationship Id="rId25" Type="http://schemas.openxmlformats.org/officeDocument/2006/relationships/hyperlink" Target="https://www.google.com/search?q=nicotina&amp;amp;oq=nicotina%2B&amp;amp;aqs=chrome..69i57j0l5.2934j0j7&amp;amp;sourceid=chrome&amp;amp;ie=UTF-8" TargetMode="External"/><Relationship Id="rId26" Type="http://schemas.openxmlformats.org/officeDocument/2006/relationships/hyperlink" Target="http://www.cancer.gov/espanol/cancer/causas-" TargetMode="External"/><Relationship Id="rId27" Type="http://schemas.openxmlformats.org/officeDocument/2006/relationships/hyperlink" Target="http://www.cancer.gov/espanol/cancer/causas-" TargetMode="External"/><Relationship Id="rId28" Type="http://schemas.openxmlformats.org/officeDocument/2006/relationships/hyperlink" Target="http://www.who.int/es/news-room/fact-sheets/detail/tobacco" TargetMode="External"/><Relationship Id="rId29" Type="http://schemas.openxmlformats.org/officeDocument/2006/relationships/hyperlink" Target="http://www.who.int/es/news-room/fact-sheets/detail/tobacco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CHR</dc:creator>
  <dcterms:created xsi:type="dcterms:W3CDTF">2020-03-20T22:47:45Z</dcterms:created>
  <dcterms:modified xsi:type="dcterms:W3CDTF">2020-03-20T22:47:45Z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LastSaved">
    <vt:filetime>2020-03-21T00:00:00Z</vt:filetime>
  </property>
</Properties>
</file>