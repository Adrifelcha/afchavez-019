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3956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5A7C7DB2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74EEED67" w14:textId="0F95A163" w:rsidR="004A2284" w:rsidRDefault="00DD606D" w:rsidP="00DD606D">
      <w:pPr>
        <w:spacing w:after="0" w:line="240" w:lineRule="auto"/>
        <w:ind w:left="138"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A5D0431" wp14:editId="5D76B29A">
            <wp:extent cx="1837732" cy="933450"/>
            <wp:effectExtent l="0" t="0" r="0" b="0"/>
            <wp:docPr id="1" name="Imagen 1" descr="Resultado de imagen para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53" cy="96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7D29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2CC415F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60F4AB2F" w14:textId="77777777" w:rsidR="004A2284" w:rsidRDefault="004A2284">
      <w:pPr>
        <w:spacing w:before="1" w:after="0" w:line="220" w:lineRule="exact"/>
      </w:pPr>
    </w:p>
    <w:p w14:paraId="25580377" w14:textId="21775218" w:rsidR="004A2284" w:rsidRPr="00AC4615" w:rsidRDefault="00AC4615">
      <w:pPr>
        <w:spacing w:after="0" w:line="499" w:lineRule="exact"/>
        <w:ind w:left="585" w:right="-20"/>
        <w:rPr>
          <w:rFonts w:ascii="Calibri" w:eastAsia="Calibri" w:hAnsi="Calibri" w:cs="Calibri"/>
          <w:sz w:val="44"/>
          <w:szCs w:val="44"/>
          <w:lang w:val="es-MX"/>
        </w:rPr>
      </w:pP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Términos</w:t>
      </w:r>
      <w:r w:rsidRPr="00AC4615">
        <w:rPr>
          <w:rFonts w:ascii="Calibri" w:eastAsia="Calibri" w:hAnsi="Calibri" w:cs="Calibri"/>
          <w:color w:val="FFFFFF"/>
          <w:spacing w:val="-15"/>
          <w:position w:val="1"/>
          <w:sz w:val="44"/>
          <w:szCs w:val="4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de</w:t>
      </w:r>
      <w:r w:rsidRPr="00AC4615">
        <w:rPr>
          <w:rFonts w:ascii="Calibri" w:eastAsia="Calibri" w:hAnsi="Calibri" w:cs="Calibri"/>
          <w:color w:val="FFFFFF"/>
          <w:spacing w:val="-4"/>
          <w:position w:val="1"/>
          <w:sz w:val="44"/>
          <w:szCs w:val="4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Refere</w:t>
      </w:r>
      <w:r w:rsidRPr="00AC4615">
        <w:rPr>
          <w:rFonts w:ascii="Calibri" w:eastAsia="Calibri" w:hAnsi="Calibri" w:cs="Calibri"/>
          <w:color w:val="FFFFFF"/>
          <w:spacing w:val="2"/>
          <w:position w:val="1"/>
          <w:sz w:val="44"/>
          <w:szCs w:val="44"/>
          <w:lang w:val="es-MX"/>
        </w:rPr>
        <w:t>n</w:t>
      </w: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cia</w:t>
      </w:r>
      <w:r w:rsidRPr="00AC4615">
        <w:rPr>
          <w:rFonts w:ascii="Calibri" w:eastAsia="Calibri" w:hAnsi="Calibri" w:cs="Calibri"/>
          <w:color w:val="FFFFFF"/>
          <w:spacing w:val="-19"/>
          <w:position w:val="1"/>
          <w:sz w:val="44"/>
          <w:szCs w:val="44"/>
          <w:lang w:val="es-MX"/>
        </w:rPr>
        <w:t xml:space="preserve"> </w:t>
      </w:r>
      <w:r w:rsidR="00DD606D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Prestador de Servicios</w:t>
      </w:r>
    </w:p>
    <w:p w14:paraId="3C89BA75" w14:textId="77777777" w:rsidR="004A2284" w:rsidRPr="00AC4615" w:rsidRDefault="004A2284">
      <w:pPr>
        <w:spacing w:before="6" w:after="0" w:line="140" w:lineRule="exact"/>
        <w:rPr>
          <w:sz w:val="14"/>
          <w:szCs w:val="14"/>
          <w:lang w:val="es-MX"/>
        </w:rPr>
      </w:pPr>
    </w:p>
    <w:p w14:paraId="0AC2E64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2083DF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13D9A8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35DDB45" w14:textId="77777777" w:rsidR="004A2284" w:rsidRPr="00AC4615" w:rsidRDefault="00AC4615">
      <w:pPr>
        <w:spacing w:after="0" w:line="407" w:lineRule="exact"/>
        <w:ind w:left="379" w:right="359"/>
        <w:jc w:val="center"/>
        <w:rPr>
          <w:rFonts w:ascii="Calibri" w:eastAsia="Calibri" w:hAnsi="Calibri" w:cs="Calibri"/>
          <w:sz w:val="34"/>
          <w:szCs w:val="34"/>
          <w:lang w:val="es-MX"/>
        </w:rPr>
      </w:pPr>
      <w:r>
        <w:pict w14:anchorId="2F85317D">
          <v:group id="_x0000_s1037" style="position:absolute;left:0;text-align:left;margin-left:93.25pt;margin-top:-63.65pt;width:408.9pt;height:26.75pt;z-index:-1395;mso-position-horizontal-relative:page" coordorigin="1865,-1273" coordsize="8178,535">
            <v:shape id="_x0000_s1038" style="position:absolute;left:1865;top:-1273;width:8178;height:535" coordorigin="1865,-1273" coordsize="8178,535" path="m1865,-738r8178,l10043,-1273r-8178,l1865,-738e" fillcolor="#0077d3" stroked="f">
              <v:path arrowok="t"/>
            </v:shape>
            <w10:wrap anchorx="page"/>
          </v:group>
        </w:pict>
      </w:r>
      <w:r>
        <w:pict w14:anchorId="23C846AD">
          <v:group id="_x0000_s1035" style="position:absolute;left:0;text-align:left;margin-left:69.5pt;margin-top:-15.55pt;width:456.45pt;height:.1pt;z-index:-1394;mso-position-horizontal-relative:page" coordorigin="1390,-311" coordsize="9129,2">
            <v:shape id="_x0000_s1036" style="position:absolute;left:1390;top:-311;width:9129;height:2" coordorigin="1390,-311" coordsize="9129,0" path="m1390,-311r9129,e" filled="f" strokecolor="#0078be" strokeweight=".58pt">
              <v:path arrowok="t"/>
            </v:shape>
            <w10:wrap anchorx="page"/>
          </v:group>
        </w:pict>
      </w:r>
      <w:r w:rsidRPr="00AC4615">
        <w:rPr>
          <w:rFonts w:ascii="Calibri" w:eastAsia="Calibri" w:hAnsi="Calibri" w:cs="Calibri"/>
          <w:b/>
          <w:bCs/>
          <w:i/>
          <w:color w:val="7E7E7E"/>
          <w:spacing w:val="1"/>
          <w:position w:val="1"/>
          <w:sz w:val="34"/>
          <w:szCs w:val="3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 xml:space="preserve">bas 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e Log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de Apr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1"/>
          <w:position w:val="1"/>
          <w:sz w:val="34"/>
          <w:szCs w:val="3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 xml:space="preserve">ndizaje </w:t>
      </w:r>
      <w:r w:rsidRPr="00AC4615">
        <w:rPr>
          <w:rFonts w:ascii="Calibri" w:eastAsia="Calibri" w:hAnsi="Calibri" w:cs="Calibri"/>
          <w:i/>
          <w:color w:val="7E7E7E"/>
          <w:spacing w:val="-2"/>
          <w:position w:val="1"/>
          <w:sz w:val="34"/>
          <w:szCs w:val="34"/>
          <w:lang w:val="es-MX"/>
        </w:rPr>
        <w:t>d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el</w:t>
      </w:r>
      <w:r w:rsidRPr="00AC4615">
        <w:rPr>
          <w:rFonts w:ascii="Calibri" w:eastAsia="Calibri" w:hAnsi="Calibri" w:cs="Calibri"/>
          <w:i/>
          <w:color w:val="7E7E7E"/>
          <w:spacing w:val="1"/>
          <w:position w:val="1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Cu</w:t>
      </w:r>
      <w:r w:rsidRPr="00AC4615">
        <w:rPr>
          <w:rFonts w:ascii="Calibri" w:eastAsia="Calibri" w:hAnsi="Calibri" w:cs="Calibri"/>
          <w:i/>
          <w:color w:val="7E7E7E"/>
          <w:spacing w:val="-3"/>
          <w:position w:val="1"/>
          <w:sz w:val="34"/>
          <w:szCs w:val="34"/>
          <w:lang w:val="es-MX"/>
        </w:rPr>
        <w:t>a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r</w:t>
      </w:r>
      <w:r w:rsidRPr="00AC4615">
        <w:rPr>
          <w:rFonts w:ascii="Calibri" w:eastAsia="Calibri" w:hAnsi="Calibri" w:cs="Calibri"/>
          <w:i/>
          <w:color w:val="7E7E7E"/>
          <w:spacing w:val="1"/>
          <w:position w:val="1"/>
          <w:sz w:val="34"/>
          <w:szCs w:val="34"/>
          <w:lang w:val="es-MX"/>
        </w:rPr>
        <w:t>t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o E</w:t>
      </w:r>
      <w:r w:rsidRPr="00AC4615">
        <w:rPr>
          <w:rFonts w:ascii="Calibri" w:eastAsia="Calibri" w:hAnsi="Calibri" w:cs="Calibri"/>
          <w:i/>
          <w:color w:val="7E7E7E"/>
          <w:spacing w:val="-4"/>
          <w:position w:val="1"/>
          <w:sz w:val="34"/>
          <w:szCs w:val="34"/>
          <w:lang w:val="es-MX"/>
        </w:rPr>
        <w:t>s</w:t>
      </w:r>
      <w:r w:rsidRPr="00AC4615">
        <w:rPr>
          <w:rFonts w:ascii="Calibri" w:eastAsia="Calibri" w:hAnsi="Calibri" w:cs="Calibri"/>
          <w:i/>
          <w:color w:val="7E7E7E"/>
          <w:spacing w:val="1"/>
          <w:position w:val="1"/>
          <w:sz w:val="34"/>
          <w:szCs w:val="34"/>
          <w:lang w:val="es-MX"/>
        </w:rPr>
        <w:t>t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ud</w:t>
      </w:r>
      <w:r w:rsidRPr="00AC4615">
        <w:rPr>
          <w:rFonts w:ascii="Calibri" w:eastAsia="Calibri" w:hAnsi="Calibri" w:cs="Calibri"/>
          <w:i/>
          <w:color w:val="7E7E7E"/>
          <w:spacing w:val="-1"/>
          <w:position w:val="1"/>
          <w:sz w:val="34"/>
          <w:szCs w:val="34"/>
          <w:lang w:val="es-MX"/>
        </w:rPr>
        <w:t>i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o</w:t>
      </w:r>
      <w:r w:rsidRPr="00AC4615">
        <w:rPr>
          <w:rFonts w:ascii="Calibri" w:eastAsia="Calibri" w:hAnsi="Calibri" w:cs="Calibri"/>
          <w:i/>
          <w:color w:val="7E7E7E"/>
          <w:spacing w:val="-2"/>
          <w:position w:val="1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Regi</w:t>
      </w:r>
      <w:r w:rsidRPr="00AC4615">
        <w:rPr>
          <w:rFonts w:ascii="Calibri" w:eastAsia="Calibri" w:hAnsi="Calibri" w:cs="Calibri"/>
          <w:i/>
          <w:color w:val="7E7E7E"/>
          <w:spacing w:val="-1"/>
          <w:position w:val="1"/>
          <w:sz w:val="34"/>
          <w:szCs w:val="34"/>
          <w:lang w:val="es-MX"/>
        </w:rPr>
        <w:t>o</w:t>
      </w:r>
      <w:r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nal</w:t>
      </w:r>
    </w:p>
    <w:p w14:paraId="72B1E90A" w14:textId="77777777" w:rsidR="004A2284" w:rsidRPr="00AC4615" w:rsidRDefault="00AC4615">
      <w:pPr>
        <w:spacing w:after="0" w:line="240" w:lineRule="auto"/>
        <w:ind w:left="2356" w:right="2336"/>
        <w:jc w:val="center"/>
        <w:rPr>
          <w:rFonts w:ascii="Calibri" w:eastAsia="Calibri" w:hAnsi="Calibri" w:cs="Calibri"/>
          <w:sz w:val="34"/>
          <w:szCs w:val="34"/>
          <w:lang w:val="es-MX"/>
        </w:rPr>
      </w:pP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Compar</w:t>
      </w:r>
      <w:r w:rsidRPr="00AC4615">
        <w:rPr>
          <w:rFonts w:ascii="Calibri" w:eastAsia="Calibri" w:hAnsi="Calibri" w:cs="Calibri"/>
          <w:i/>
          <w:color w:val="7E7E7E"/>
          <w:spacing w:val="-3"/>
          <w:sz w:val="34"/>
          <w:szCs w:val="34"/>
          <w:lang w:val="es-MX"/>
        </w:rPr>
        <w:t>a</w:t>
      </w:r>
      <w:r w:rsidRPr="00AC4615">
        <w:rPr>
          <w:rFonts w:ascii="Calibri" w:eastAsia="Calibri" w:hAnsi="Calibri" w:cs="Calibri"/>
          <w:i/>
          <w:color w:val="7E7E7E"/>
          <w:spacing w:val="1"/>
          <w:sz w:val="34"/>
          <w:szCs w:val="34"/>
          <w:lang w:val="es-MX"/>
        </w:rPr>
        <w:t>t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ivo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y</w:t>
      </w:r>
      <w:r w:rsidRPr="00AC4615">
        <w:rPr>
          <w:rFonts w:ascii="Calibri" w:eastAsia="Calibri" w:hAnsi="Calibri" w:cs="Calibri"/>
          <w:i/>
          <w:color w:val="7E7E7E"/>
          <w:spacing w:val="1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E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>x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pl</w:t>
      </w:r>
      <w:r w:rsidRPr="00AC4615">
        <w:rPr>
          <w:rFonts w:ascii="Calibri" w:eastAsia="Calibri" w:hAnsi="Calibri" w:cs="Calibri"/>
          <w:i/>
          <w:color w:val="7E7E7E"/>
          <w:spacing w:val="2"/>
          <w:sz w:val="34"/>
          <w:szCs w:val="34"/>
          <w:lang w:val="es-MX"/>
        </w:rPr>
        <w:t>i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c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>a</w:t>
      </w:r>
      <w:r w:rsidRPr="00AC4615">
        <w:rPr>
          <w:rFonts w:ascii="Calibri" w:eastAsia="Calibri" w:hAnsi="Calibri" w:cs="Calibri"/>
          <w:i/>
          <w:color w:val="7E7E7E"/>
          <w:spacing w:val="1"/>
          <w:sz w:val="34"/>
          <w:szCs w:val="34"/>
          <w:lang w:val="es-MX"/>
        </w:rPr>
        <w:t>t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i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>v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o (ER</w:t>
      </w:r>
      <w:r w:rsidRPr="00AC4615">
        <w:rPr>
          <w:rFonts w:ascii="Calibri" w:eastAsia="Calibri" w:hAnsi="Calibri" w:cs="Calibri"/>
          <w:i/>
          <w:color w:val="7E7E7E"/>
          <w:spacing w:val="-1"/>
          <w:sz w:val="34"/>
          <w:szCs w:val="34"/>
          <w:lang w:val="es-MX"/>
        </w:rPr>
        <w:t>C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E)</w:t>
      </w:r>
    </w:p>
    <w:p w14:paraId="2E4611F4" w14:textId="77777777" w:rsidR="004A2284" w:rsidRPr="00AC4615" w:rsidRDefault="004A2284">
      <w:pPr>
        <w:spacing w:after="0" w:line="100" w:lineRule="exact"/>
        <w:rPr>
          <w:sz w:val="10"/>
          <w:szCs w:val="10"/>
          <w:lang w:val="es-MX"/>
        </w:rPr>
      </w:pPr>
    </w:p>
    <w:p w14:paraId="512B981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DDC9A93" w14:textId="7AB31F33" w:rsidR="004A2284" w:rsidRPr="00AC4615" w:rsidRDefault="00AC4615" w:rsidP="00DD606D">
      <w:pPr>
        <w:spacing w:after="0" w:line="240" w:lineRule="auto"/>
        <w:ind w:left="218" w:right="194"/>
        <w:jc w:val="center"/>
        <w:rPr>
          <w:sz w:val="19"/>
          <w:szCs w:val="19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7E7E7E"/>
          <w:spacing w:val="1"/>
          <w:sz w:val="34"/>
          <w:szCs w:val="3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7E7E7E"/>
          <w:sz w:val="34"/>
          <w:szCs w:val="34"/>
          <w:lang w:val="es-MX"/>
        </w:rPr>
        <w:t>RIME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3"/>
          <w:sz w:val="34"/>
          <w:szCs w:val="3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7E7E7E"/>
          <w:sz w:val="34"/>
          <w:szCs w:val="34"/>
          <w:lang w:val="es-MX"/>
        </w:rPr>
        <w:t>A FAS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2"/>
          <w:sz w:val="34"/>
          <w:szCs w:val="3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7E7E7E"/>
          <w:sz w:val="34"/>
          <w:szCs w:val="34"/>
          <w:lang w:val="es-MX"/>
        </w:rPr>
        <w:t xml:space="preserve">: </w:t>
      </w:r>
      <w:r w:rsidR="00DD606D">
        <w:rPr>
          <w:rFonts w:ascii="Calibri" w:eastAsia="Calibri" w:hAnsi="Calibri" w:cs="Calibri"/>
          <w:b/>
          <w:bCs/>
          <w:i/>
          <w:color w:val="7E7E7E"/>
          <w:spacing w:val="1"/>
          <w:sz w:val="34"/>
          <w:szCs w:val="34"/>
          <w:lang w:val="es-MX"/>
        </w:rPr>
        <w:t>Diseño de instrumentos de valoración para los procesos de selección para la Admisión, la Promoción Horizontal y la Promoción Vertical en Educación Básica y Educación Media Superior.</w:t>
      </w:r>
    </w:p>
    <w:p w14:paraId="3322CAA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8C4321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9C19D2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3B5C47F" w14:textId="77777777" w:rsidR="004A2284" w:rsidRPr="00AC4615" w:rsidRDefault="00AC4615">
      <w:pPr>
        <w:spacing w:after="0" w:line="275" w:lineRule="auto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(L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ECE)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 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9),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así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 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írica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olí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 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F3FF6F5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13F1DF09" w14:textId="77777777" w:rsidR="004A2284" w:rsidRPr="00AC4615" w:rsidRDefault="00AC4615">
      <w:pPr>
        <w:spacing w:after="0" w:line="275" w:lineRule="auto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ógica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8"/>
          <w:sz w:val="16"/>
          <w:szCs w:val="16"/>
          <w:lang w:val="es-MX"/>
        </w:rPr>
        <w:t>1</w:t>
      </w:r>
      <w:r w:rsidRPr="00AC4615">
        <w:rPr>
          <w:rFonts w:ascii="Calibri" w:eastAsia="Calibri" w:hAnsi="Calibri" w:cs="Calibri"/>
          <w:spacing w:val="25"/>
          <w:position w:val="8"/>
          <w:sz w:val="16"/>
          <w:szCs w:val="1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evar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socios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servicio,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gan 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valor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agreg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yuvar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4106216E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233D458A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ip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proofErr w:type="spellStart"/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proofErr w:type="spellEnd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obje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</w:p>
    <w:p w14:paraId="00A18B0A" w14:textId="77777777" w:rsidR="004A2284" w:rsidRPr="00AC4615" w:rsidRDefault="00AC4615">
      <w:pPr>
        <w:spacing w:before="1" w:after="0" w:line="289" w:lineRule="exact"/>
        <w:ind w:left="139" w:right="829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505FB22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2438DB8" w14:textId="77777777" w:rsidR="004A2284" w:rsidRPr="00AC4615" w:rsidRDefault="004A2284">
      <w:pPr>
        <w:spacing w:before="7" w:after="0" w:line="260" w:lineRule="exact"/>
        <w:rPr>
          <w:sz w:val="26"/>
          <w:szCs w:val="26"/>
          <w:lang w:val="es-MX"/>
        </w:rPr>
      </w:pPr>
      <w:bookmarkStart w:id="0" w:name="_GoBack"/>
      <w:bookmarkEnd w:id="0"/>
    </w:p>
    <w:p w14:paraId="74A08636" w14:textId="77777777" w:rsidR="004A2284" w:rsidRPr="00AC4615" w:rsidRDefault="00AC4615">
      <w:pPr>
        <w:spacing w:before="29" w:after="0" w:line="239" w:lineRule="auto"/>
        <w:ind w:left="139" w:right="89"/>
        <w:jc w:val="both"/>
        <w:rPr>
          <w:rFonts w:ascii="Calibri" w:eastAsia="Calibri" w:hAnsi="Calibri" w:cs="Calibri"/>
          <w:sz w:val="18"/>
          <w:szCs w:val="18"/>
          <w:lang w:val="es-MX"/>
        </w:rPr>
      </w:pPr>
      <w:r>
        <w:pict w14:anchorId="554C3283">
          <v:group id="_x0000_s1033" style="position:absolute;left:0;text-align:left;margin-left:70.95pt;margin-top:-4.05pt;width:2in;height:.1pt;z-index:-1393;mso-position-horizontal-relative:page" coordorigin="1419,-81" coordsize="2880,2">
            <v:shape id="_x0000_s1034" style="position:absolute;left:1419;top:-81;width:2880;height:2" coordorigin="1419,-81" coordsize="2880,0" path="m1419,-81r2880,e" filled="f" strokeweight=".82pt">
              <v:path arrowok="t"/>
            </v:shape>
            <w10:wrap anchorx="page"/>
          </v:group>
        </w:pict>
      </w:r>
      <w:r w:rsidRPr="00AC4615">
        <w:rPr>
          <w:rFonts w:ascii="Calibri" w:eastAsia="Calibri" w:hAnsi="Calibri" w:cs="Calibri"/>
          <w:position w:val="5"/>
          <w:sz w:val="12"/>
          <w:szCs w:val="12"/>
          <w:lang w:val="es-MX"/>
        </w:rPr>
        <w:t>1</w:t>
      </w:r>
      <w:r w:rsidRPr="00AC4615">
        <w:rPr>
          <w:rFonts w:ascii="Calibri" w:eastAsia="Calibri" w:hAnsi="Calibri" w:cs="Calibri"/>
          <w:spacing w:val="12"/>
          <w:position w:val="5"/>
          <w:sz w:val="12"/>
          <w:szCs w:val="12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Lo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proofErr w:type="gramEnd"/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to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 la U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an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ig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ú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ame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fi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e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lastRenderedPageBreak/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g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z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ub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am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les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ve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g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iv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fe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</w:p>
    <w:p w14:paraId="4D49B291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headerReference w:type="default" r:id="rId7"/>
          <w:footerReference w:type="default" r:id="rId8"/>
          <w:type w:val="continuous"/>
          <w:pgSz w:w="11920" w:h="16840"/>
          <w:pgMar w:top="960" w:right="1280" w:bottom="1200" w:left="1280" w:header="739" w:footer="1003" w:gutter="0"/>
          <w:pgNumType w:start="1"/>
          <w:cols w:space="720"/>
        </w:sectPr>
      </w:pPr>
    </w:p>
    <w:p w14:paraId="1F543347" w14:textId="77777777" w:rsidR="004A2284" w:rsidRPr="00AC4615" w:rsidRDefault="004A2284">
      <w:pPr>
        <w:spacing w:before="1" w:after="0" w:line="140" w:lineRule="exact"/>
        <w:rPr>
          <w:sz w:val="14"/>
          <w:szCs w:val="14"/>
          <w:lang w:val="es-MX"/>
        </w:rPr>
      </w:pPr>
    </w:p>
    <w:p w14:paraId="7C3FF30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C5B0AE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BBE95D7" w14:textId="77777777" w:rsidR="004A2284" w:rsidRPr="00AC4615" w:rsidRDefault="00AC4615">
      <w:pPr>
        <w:spacing w:before="7" w:after="0" w:line="240" w:lineRule="auto"/>
        <w:ind w:left="139" w:right="5835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I.        </w:t>
      </w:r>
      <w:r w:rsidRPr="00AC4615">
        <w:rPr>
          <w:rFonts w:ascii="Calibri" w:eastAsia="Calibri" w:hAnsi="Calibri" w:cs="Calibri"/>
          <w:b/>
          <w:bCs/>
          <w:color w:val="C5182C"/>
          <w:spacing w:val="5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ra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298722FD" w14:textId="77777777" w:rsidR="004A2284" w:rsidRPr="00AC4615" w:rsidRDefault="004A2284">
      <w:pPr>
        <w:spacing w:before="6" w:after="0" w:line="150" w:lineRule="exact"/>
        <w:rPr>
          <w:sz w:val="15"/>
          <w:szCs w:val="15"/>
          <w:lang w:val="es-MX"/>
        </w:rPr>
      </w:pPr>
    </w:p>
    <w:p w14:paraId="4055FB2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D901C2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958F23" w14:textId="77777777" w:rsidR="004A2284" w:rsidRPr="00AC4615" w:rsidRDefault="00AC4615">
      <w:pPr>
        <w:spacing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Regio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SCO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 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iago),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mo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ios.</w:t>
      </w:r>
    </w:p>
    <w:p w14:paraId="70A112AB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6E562BF8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yó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íses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mas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osición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írica.</w:t>
      </w:r>
    </w:p>
    <w:p w14:paraId="7AE1C10D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41B80895" w14:textId="77777777" w:rsidR="004A2284" w:rsidRPr="00AC4615" w:rsidRDefault="00AC4615">
      <w:pPr>
        <w:spacing w:after="0"/>
        <w:ind w:left="139" w:right="7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aja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mayo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aje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en 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ria.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gionales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(PER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E).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Age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4C2E1585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1EFC5D8B" w14:textId="77777777" w:rsidR="004A2284" w:rsidRPr="00AC4615" w:rsidRDefault="00AC4615">
      <w:pPr>
        <w:spacing w:after="0" w:line="275" w:lineRule="auto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“Ag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”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mar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S),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“gar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siva,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ver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vida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”,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17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15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29D693F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7BDB8839" w14:textId="77777777" w:rsidR="004A2284" w:rsidRPr="00AC4615" w:rsidRDefault="00AC4615">
      <w:pPr>
        <w:spacing w:after="0" w:line="277" w:lineRule="auto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arco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Santiago,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</w:p>
    <w:p w14:paraId="3005F9F4" w14:textId="77777777" w:rsidR="004A2284" w:rsidRPr="00AC4615" w:rsidRDefault="00AC4615">
      <w:pPr>
        <w:spacing w:after="0" w:line="291" w:lineRule="exact"/>
        <w:ind w:left="139" w:right="8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eca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mo</w:t>
      </w:r>
      <w:r w:rsidRPr="00AC4615">
        <w:rPr>
          <w:rFonts w:ascii="Calibri" w:eastAsia="Calibri" w:hAnsi="Calibri" w:cs="Calibri"/>
          <w:spacing w:val="4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eo</w:t>
      </w:r>
      <w:r w:rsidRPr="00AC4615">
        <w:rPr>
          <w:rFonts w:ascii="Calibri" w:eastAsia="Calibri" w:hAnsi="Calibri" w:cs="Calibri"/>
          <w:spacing w:val="4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y</w:t>
      </w:r>
    </w:p>
    <w:p w14:paraId="7052DA3B" w14:textId="77777777" w:rsidR="004A2284" w:rsidRPr="00AC4615" w:rsidRDefault="00AC4615">
      <w:pPr>
        <w:spacing w:before="43"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imiento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0,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19 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xt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greso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4.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0.</w:t>
      </w:r>
    </w:p>
    <w:p w14:paraId="358B0C69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3267DF1A" w14:textId="77777777" w:rsidR="004A2284" w:rsidRPr="00AC4615" w:rsidRDefault="00AC4615">
      <w:pPr>
        <w:spacing w:after="0" w:line="240" w:lineRule="auto"/>
        <w:ind w:left="139" w:right="4649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II.       </w:t>
      </w:r>
      <w:r w:rsidRPr="00AC4615">
        <w:rPr>
          <w:rFonts w:ascii="Calibri" w:eastAsia="Calibri" w:hAnsi="Calibri" w:cs="Calibri"/>
          <w:b/>
          <w:bCs/>
          <w:color w:val="C5182C"/>
          <w:spacing w:val="4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con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</w:p>
    <w:p w14:paraId="55E6C2CF" w14:textId="77777777" w:rsidR="004A2284" w:rsidRPr="00AC4615" w:rsidRDefault="004A2284">
      <w:pPr>
        <w:spacing w:before="2" w:after="0" w:line="120" w:lineRule="exact"/>
        <w:rPr>
          <w:sz w:val="12"/>
          <w:szCs w:val="12"/>
          <w:lang w:val="es-MX"/>
        </w:rPr>
      </w:pPr>
    </w:p>
    <w:p w14:paraId="10CC5B4A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voca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irig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llo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0AD6E26E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70B94071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0DEA2EE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C15431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6BB5233" w14:textId="77777777" w:rsidR="004A2284" w:rsidRPr="00AC4615" w:rsidRDefault="00AC4615">
      <w:pPr>
        <w:spacing w:before="11" w:after="0" w:line="275" w:lineRule="auto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ocar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E-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9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ia.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as:</w:t>
      </w:r>
    </w:p>
    <w:p w14:paraId="5B4D32C9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3BA23511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8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mie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égicos,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av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acia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secuci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vos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0.</w:t>
      </w:r>
    </w:p>
    <w:p w14:paraId="58DAA42B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4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color w:val="000000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color w:val="000000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color w:val="000000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arm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ria,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asocia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escol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r.</w:t>
      </w:r>
    </w:p>
    <w:p w14:paraId="56D8DB0A" w14:textId="77777777" w:rsidR="004A2284" w:rsidRPr="00AC4615" w:rsidRDefault="00AC4615">
      <w:pPr>
        <w:tabs>
          <w:tab w:val="left" w:pos="840"/>
        </w:tabs>
        <w:spacing w:before="2" w:after="0" w:line="275" w:lineRule="auto"/>
        <w:ind w:left="859" w:right="74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color w:val="000000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color w:val="000000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color w:val="000000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 y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eval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gran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escala.</w:t>
      </w:r>
    </w:p>
    <w:p w14:paraId="5857EB2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FE5B6F9" w14:textId="77777777" w:rsidR="004A2284" w:rsidRPr="00AC4615" w:rsidRDefault="004A2284">
      <w:pPr>
        <w:spacing w:before="16" w:after="0" w:line="240" w:lineRule="exact"/>
        <w:rPr>
          <w:sz w:val="24"/>
          <w:szCs w:val="24"/>
          <w:lang w:val="es-MX"/>
        </w:rPr>
      </w:pPr>
    </w:p>
    <w:p w14:paraId="6AA94CF0" w14:textId="77777777" w:rsidR="004A2284" w:rsidRPr="00AC4615" w:rsidRDefault="00AC4615">
      <w:pPr>
        <w:spacing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secuci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LLECE.</w:t>
      </w:r>
    </w:p>
    <w:p w14:paraId="7BF99542" w14:textId="77777777" w:rsidR="004A2284" w:rsidRPr="00AC4615" w:rsidRDefault="004A2284">
      <w:pPr>
        <w:spacing w:before="9" w:after="0" w:line="190" w:lineRule="exact"/>
        <w:rPr>
          <w:sz w:val="19"/>
          <w:szCs w:val="19"/>
          <w:lang w:val="es-MX"/>
        </w:rPr>
      </w:pPr>
    </w:p>
    <w:p w14:paraId="30E011C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F1671B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B15F17E" w14:textId="77777777" w:rsidR="004A2284" w:rsidRDefault="00AC4615">
      <w:pPr>
        <w:spacing w:after="0" w:line="240" w:lineRule="auto"/>
        <w:ind w:left="139" w:right="50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 xml:space="preserve">III.      </w:t>
      </w:r>
      <w:r>
        <w:rPr>
          <w:rFonts w:ascii="Calibri" w:eastAsia="Calibri" w:hAnsi="Calibri" w:cs="Calibri"/>
          <w:b/>
          <w:bCs/>
          <w:color w:val="C5182C"/>
          <w:spacing w:val="28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fic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ción</w:t>
      </w:r>
      <w:proofErr w:type="spellEnd"/>
      <w:r>
        <w:rPr>
          <w:rFonts w:ascii="Calibri" w:eastAsia="Calibri" w:hAnsi="Calibri" w:cs="Calibri"/>
          <w:b/>
          <w:bCs/>
          <w:color w:val="C5182C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rt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Es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ud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o</w:t>
      </w:r>
      <w:proofErr w:type="spellEnd"/>
    </w:p>
    <w:p w14:paraId="53DE5174" w14:textId="77777777" w:rsidR="004A2284" w:rsidRDefault="004A2284">
      <w:pPr>
        <w:spacing w:before="2" w:after="0" w:line="120" w:lineRule="exact"/>
        <w:rPr>
          <w:sz w:val="12"/>
          <w:szCs w:val="12"/>
        </w:rPr>
      </w:pPr>
    </w:p>
    <w:p w14:paraId="12E7B173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w w:val="99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w w:val="99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w w:val="99"/>
          <w:sz w:val="24"/>
          <w:szCs w:val="24"/>
          <w:lang w:val="es-MX"/>
        </w:rPr>
        <w:t>alm</w:t>
      </w:r>
      <w:r w:rsidRPr="00AC4615">
        <w:rPr>
          <w:rFonts w:ascii="Calibri" w:eastAsia="Calibri" w:hAnsi="Calibri" w:cs="Calibri"/>
          <w:spacing w:val="-1"/>
          <w:w w:val="99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w w:val="99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w w:val="99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w w:val="99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0"/>
          <w:w w:val="9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así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 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versi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sóli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vas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D8F483D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5CD3469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48076B" w14:textId="77777777" w:rsidR="004A2284" w:rsidRPr="00AC4615" w:rsidRDefault="00AC4615">
      <w:pPr>
        <w:spacing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misma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lógica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cios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agreg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5651515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8A941CF" w14:textId="77777777" w:rsidR="004A2284" w:rsidRPr="00AC4615" w:rsidRDefault="004A2284">
      <w:pPr>
        <w:spacing w:before="1" w:after="0" w:line="240" w:lineRule="exact"/>
        <w:rPr>
          <w:sz w:val="24"/>
          <w:szCs w:val="24"/>
          <w:lang w:val="es-MX"/>
        </w:rPr>
      </w:pPr>
    </w:p>
    <w:p w14:paraId="604E4A36" w14:textId="77777777" w:rsidR="004A2284" w:rsidRPr="00AC4615" w:rsidRDefault="00AC4615">
      <w:pPr>
        <w:spacing w:after="0" w:line="240" w:lineRule="auto"/>
        <w:ind w:left="139" w:right="2907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IV.      </w:t>
      </w:r>
      <w:r w:rsidRPr="00AC4615">
        <w:rPr>
          <w:rFonts w:ascii="Calibri" w:eastAsia="Calibri" w:hAnsi="Calibri" w:cs="Calibri"/>
          <w:b/>
          <w:bCs/>
          <w:color w:val="C5182C"/>
          <w:spacing w:val="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ma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men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del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Cu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Estudio</w:t>
      </w:r>
    </w:p>
    <w:p w14:paraId="3681D34F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2D944170" w14:textId="77777777" w:rsidR="004A2284" w:rsidRPr="00AC4615" w:rsidRDefault="00AC4615">
      <w:pPr>
        <w:spacing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arcos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 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</w:p>
    <w:p w14:paraId="2B9F20F5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12C0247C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7044557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8901E8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BEF3E5D" w14:textId="77777777" w:rsidR="004A2284" w:rsidRPr="00AC4615" w:rsidRDefault="00AC4615">
      <w:pPr>
        <w:spacing w:before="11" w:after="0" w:line="275" w:lineRule="auto"/>
        <w:ind w:left="139" w:right="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8,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4384728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3E0EAD6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41F73DA" w14:textId="77777777" w:rsidR="004A2284" w:rsidRPr="00AC4615" w:rsidRDefault="00AC4615">
      <w:pPr>
        <w:spacing w:after="0" w:line="274" w:lineRule="auto"/>
        <w:ind w:left="139" w:right="6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Fa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esivam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 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°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ocios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8"/>
          <w:sz w:val="16"/>
          <w:szCs w:val="16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 mismas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nú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macro</w:t>
      </w:r>
      <w:proofErr w:type="gramEnd"/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–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</w:p>
    <w:p w14:paraId="55AC62D0" w14:textId="77777777" w:rsidR="004A2284" w:rsidRPr="00AC4615" w:rsidRDefault="004A2284">
      <w:pPr>
        <w:spacing w:before="9" w:after="0" w:line="130" w:lineRule="exact"/>
        <w:rPr>
          <w:sz w:val="13"/>
          <w:szCs w:val="13"/>
          <w:lang w:val="es-MX"/>
        </w:rPr>
      </w:pPr>
    </w:p>
    <w:p w14:paraId="51579FA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993A3B4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 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proofErr w:type="spellStart"/>
      <w:r w:rsidRPr="00AC4615">
        <w:rPr>
          <w:rFonts w:ascii="Calibri" w:eastAsia="Calibri" w:hAnsi="Calibri" w:cs="Calibri"/>
          <w:sz w:val="24"/>
          <w:szCs w:val="24"/>
          <w:lang w:val="es-MX"/>
        </w:rPr>
        <w:t>macro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proofErr w:type="spellEnd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: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(A)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 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; (B)</w:t>
      </w:r>
      <w:r w:rsidRPr="00AC4615">
        <w:rPr>
          <w:rFonts w:ascii="Calibri" w:eastAsia="Calibri" w:hAnsi="Calibri" w:cs="Calibri"/>
          <w:b/>
          <w:bCs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ogros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;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(C)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 y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(D)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5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19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</w:p>
    <w:p w14:paraId="1FFBFD6B" w14:textId="77777777" w:rsidR="004A2284" w:rsidRPr="00AC4615" w:rsidRDefault="00AC4615">
      <w:pPr>
        <w:spacing w:before="1" w:after="0" w:line="289" w:lineRule="exact"/>
        <w:ind w:left="139" w:right="702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2135C139" w14:textId="77777777" w:rsidR="004A2284" w:rsidRPr="00AC4615" w:rsidRDefault="00AC4615">
      <w:pPr>
        <w:spacing w:before="47" w:after="0" w:line="216" w:lineRule="exact"/>
        <w:ind w:left="2755" w:right="-20"/>
        <w:rPr>
          <w:rFonts w:ascii="Calibri" w:eastAsia="Calibri" w:hAnsi="Calibri" w:cs="Calibri"/>
          <w:sz w:val="18"/>
          <w:szCs w:val="18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uad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1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 xml:space="preserve">: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y 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 I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eme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7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el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CE</w:t>
      </w:r>
    </w:p>
    <w:p w14:paraId="264268E6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241"/>
        <w:gridCol w:w="1735"/>
        <w:gridCol w:w="1419"/>
        <w:gridCol w:w="1274"/>
        <w:gridCol w:w="1419"/>
      </w:tblGrid>
      <w:tr w:rsidR="004A2284" w14:paraId="3E39C631" w14:textId="77777777">
        <w:trPr>
          <w:trHeight w:hRule="exact" w:val="358"/>
        </w:trPr>
        <w:tc>
          <w:tcPr>
            <w:tcW w:w="1702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5CBEF414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Fas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41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4A689C5" w14:textId="77777777" w:rsidR="004A2284" w:rsidRDefault="00AC4615">
            <w:pPr>
              <w:spacing w:after="0" w:line="291" w:lineRule="exact"/>
              <w:ind w:left="515" w:right="49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0</w:t>
            </w:r>
          </w:p>
        </w:tc>
        <w:tc>
          <w:tcPr>
            <w:tcW w:w="1735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40010A0" w14:textId="77777777" w:rsidR="004A2284" w:rsidRDefault="00AC4615">
            <w:pPr>
              <w:spacing w:after="0" w:line="291" w:lineRule="exact"/>
              <w:ind w:left="791" w:right="7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I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318A9D99" w14:textId="77777777" w:rsidR="004A2284" w:rsidRDefault="00AC4615">
            <w:pPr>
              <w:spacing w:after="0" w:line="291" w:lineRule="exact"/>
              <w:ind w:left="600" w:right="58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II</w:t>
            </w:r>
          </w:p>
        </w:tc>
        <w:tc>
          <w:tcPr>
            <w:tcW w:w="1274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DCCB765" w14:textId="77777777" w:rsidR="004A2284" w:rsidRDefault="00AC4615">
            <w:pPr>
              <w:spacing w:after="0" w:line="291" w:lineRule="exact"/>
              <w:ind w:left="496" w:right="47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III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1A47C1A" w14:textId="77777777" w:rsidR="004A2284" w:rsidRDefault="00AC4615">
            <w:pPr>
              <w:spacing w:after="0" w:line="291" w:lineRule="exact"/>
              <w:ind w:left="562" w:right="5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IV</w:t>
            </w:r>
          </w:p>
        </w:tc>
      </w:tr>
      <w:tr w:rsidR="004A2284" w14:paraId="2FBF72A0" w14:textId="77777777">
        <w:trPr>
          <w:trHeight w:hRule="exact" w:val="583"/>
        </w:trPr>
        <w:tc>
          <w:tcPr>
            <w:tcW w:w="1702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97509FC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Añ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1241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2A0CEDA0" w14:textId="77777777" w:rsidR="004A2284" w:rsidRDefault="00AC4615">
            <w:pPr>
              <w:spacing w:after="0" w:line="291" w:lineRule="exact"/>
              <w:ind w:left="37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2016</w:t>
            </w:r>
          </w:p>
        </w:tc>
        <w:tc>
          <w:tcPr>
            <w:tcW w:w="1735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D04EE3D" w14:textId="77777777" w:rsidR="004A2284" w:rsidRDefault="00AC4615">
            <w:pPr>
              <w:spacing w:after="0" w:line="291" w:lineRule="exact"/>
              <w:ind w:left="580" w:right="5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w w:val="99"/>
                <w:position w:val="1"/>
                <w:sz w:val="24"/>
                <w:szCs w:val="24"/>
              </w:rPr>
              <w:t>2017</w:t>
            </w:r>
          </w:p>
        </w:tc>
        <w:tc>
          <w:tcPr>
            <w:tcW w:w="1419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51346F34" w14:textId="77777777" w:rsidR="004A2284" w:rsidRDefault="00AC4615">
            <w:pPr>
              <w:spacing w:after="0" w:line="291" w:lineRule="exact"/>
              <w:ind w:left="45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2018</w:t>
            </w:r>
          </w:p>
        </w:tc>
        <w:tc>
          <w:tcPr>
            <w:tcW w:w="1274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39AFDF2" w14:textId="77777777" w:rsidR="004A2284" w:rsidRDefault="00AC4615">
            <w:pPr>
              <w:spacing w:after="0" w:line="291" w:lineRule="exact"/>
              <w:ind w:left="38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2019</w:t>
            </w:r>
          </w:p>
        </w:tc>
        <w:tc>
          <w:tcPr>
            <w:tcW w:w="1419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C0D27DF" w14:textId="77777777" w:rsidR="004A2284" w:rsidRDefault="00AC4615">
            <w:pPr>
              <w:spacing w:after="0" w:line="291" w:lineRule="exact"/>
              <w:ind w:left="45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2020</w:t>
            </w:r>
          </w:p>
        </w:tc>
      </w:tr>
      <w:tr w:rsidR="004A2284" w:rsidRPr="00AC4615" w14:paraId="63AD7B87" w14:textId="77777777">
        <w:trPr>
          <w:trHeight w:hRule="exact" w:val="1414"/>
        </w:trPr>
        <w:tc>
          <w:tcPr>
            <w:tcW w:w="170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5E9D2B15" w14:textId="77777777" w:rsidR="004A2284" w:rsidRDefault="00AC4615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cro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proc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esos</w:t>
            </w:r>
            <w:proofErr w:type="spellEnd"/>
          </w:p>
        </w:tc>
        <w:tc>
          <w:tcPr>
            <w:tcW w:w="124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E8A9EFE" w14:textId="77777777" w:rsidR="004A2284" w:rsidRDefault="00AC4615">
            <w:pPr>
              <w:spacing w:after="0" w:line="242" w:lineRule="exact"/>
              <w:ind w:left="70" w:right="4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Pla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icación</w:t>
            </w:r>
            <w:proofErr w:type="spellEnd"/>
          </w:p>
          <w:p w14:paraId="3702525C" w14:textId="77777777" w:rsidR="004A2284" w:rsidRDefault="00AC4615">
            <w:pPr>
              <w:spacing w:before="36" w:after="0" w:line="240" w:lineRule="auto"/>
              <w:ind w:left="228" w:right="2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E</w:t>
            </w:r>
          </w:p>
        </w:tc>
        <w:tc>
          <w:tcPr>
            <w:tcW w:w="17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F1E7653" w14:textId="77777777" w:rsidR="004A2284" w:rsidRPr="00AC4615" w:rsidRDefault="00AC4615">
            <w:pPr>
              <w:spacing w:after="0" w:line="242" w:lineRule="exact"/>
              <w:ind w:left="170" w:right="153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Co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tr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cc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ón</w:t>
            </w:r>
            <w:r w:rsidRPr="00AC4615"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e</w:t>
            </w:r>
          </w:p>
          <w:p w14:paraId="7EAE455C" w14:textId="77777777" w:rsidR="004A2284" w:rsidRPr="00AC4615" w:rsidRDefault="00AC4615">
            <w:pPr>
              <w:spacing w:before="36" w:after="0"/>
              <w:ind w:left="156" w:right="137" w:hanging="4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tr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me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3"/>
                <w:w w:val="99"/>
                <w:sz w:val="20"/>
                <w:szCs w:val="20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. 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Coor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0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l </w:t>
            </w:r>
            <w:r w:rsidRPr="00AC4615">
              <w:rPr>
                <w:rFonts w:ascii="Calibri" w:eastAsia="Calibri" w:hAnsi="Calibri" w:cs="Calibri"/>
                <w:spacing w:val="-1"/>
                <w:sz w:val="20"/>
                <w:szCs w:val="20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ud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io</w:t>
            </w:r>
            <w:r w:rsidRPr="00AC4615">
              <w:rPr>
                <w:rFonts w:ascii="Calibri" w:eastAsia="Calibri" w:hAnsi="Calibri" w:cs="Calibri"/>
                <w:spacing w:val="-5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ilo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o (norte).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7EA7DA52" w14:textId="77777777" w:rsidR="004A2284" w:rsidRPr="00AC4615" w:rsidRDefault="00AC4615">
            <w:pPr>
              <w:spacing w:after="0" w:line="242" w:lineRule="exact"/>
              <w:ind w:left="127" w:right="112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Coor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n</w:t>
            </w:r>
          </w:p>
          <w:p w14:paraId="086F7E65" w14:textId="77777777" w:rsidR="004A2284" w:rsidRDefault="00AC4615">
            <w:pPr>
              <w:spacing w:before="36" w:after="0"/>
              <w:ind w:left="211" w:right="197" w:hanging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1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ud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io 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ilo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5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(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r). </w:t>
            </w:r>
            <w:proofErr w:type="spellStart"/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2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38508CE2" w14:textId="77777777" w:rsidR="004A2284" w:rsidRDefault="00AC4615">
            <w:pPr>
              <w:spacing w:after="0" w:line="242" w:lineRule="exact"/>
              <w:ind w:left="213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licaci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ó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proofErr w:type="spellEnd"/>
          </w:p>
          <w:p w14:paraId="053989AE" w14:textId="77777777" w:rsidR="004A2284" w:rsidRDefault="00AC4615">
            <w:pPr>
              <w:spacing w:before="36" w:after="0"/>
              <w:ind w:left="232" w:right="174" w:hanging="7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0B6387F2" w14:textId="77777777" w:rsidR="004A2284" w:rsidRPr="00AC4615" w:rsidRDefault="00AC4615">
            <w:pPr>
              <w:spacing w:after="0" w:line="242" w:lineRule="exact"/>
              <w:ind w:left="295" w:right="280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áli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is</w:t>
            </w:r>
            <w:r w:rsidRPr="00AC4615"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y</w:t>
            </w:r>
          </w:p>
          <w:p w14:paraId="0462F714" w14:textId="77777777" w:rsidR="004A2284" w:rsidRPr="00AC4615" w:rsidRDefault="00AC4615">
            <w:pPr>
              <w:spacing w:before="36" w:after="0"/>
              <w:ind w:left="108" w:right="97" w:firstLine="2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ese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ción 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3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lt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ad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.</w:t>
            </w:r>
          </w:p>
        </w:tc>
      </w:tr>
      <w:tr w:rsidR="004A2284" w14:paraId="74E3F6E0" w14:textId="77777777">
        <w:trPr>
          <w:trHeight w:hRule="exact" w:val="799"/>
        </w:trPr>
        <w:tc>
          <w:tcPr>
            <w:tcW w:w="170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1168CBE7" w14:textId="77777777" w:rsidR="004A2284" w:rsidRDefault="00AC4615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s</w:t>
            </w:r>
            <w:proofErr w:type="spellEnd"/>
          </w:p>
          <w:p w14:paraId="7C6318EF" w14:textId="77777777" w:rsidR="004A2284" w:rsidRDefault="00AC4615">
            <w:pPr>
              <w:spacing w:before="36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124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00C075A0" w14:textId="77777777" w:rsidR="004A2284" w:rsidRDefault="00AC4615">
            <w:pPr>
              <w:spacing w:before="3" w:after="0" w:line="240" w:lineRule="auto"/>
              <w:ind w:left="437" w:right="415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17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726D24B5" w14:textId="77777777" w:rsidR="004A2284" w:rsidRDefault="00AC4615">
            <w:pPr>
              <w:spacing w:before="3" w:after="0" w:line="240" w:lineRule="auto"/>
              <w:ind w:left="229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(A)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(C)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0262CB0" w14:textId="77777777" w:rsidR="004A2284" w:rsidRDefault="00AC4615">
            <w:pPr>
              <w:spacing w:before="3" w:after="0" w:line="240" w:lineRule="auto"/>
              <w:ind w:left="263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C)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2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338D47C3" w14:textId="77777777" w:rsidR="004A2284" w:rsidRDefault="00AC4615">
            <w:pPr>
              <w:spacing w:before="3" w:after="0" w:line="240" w:lineRule="auto"/>
              <w:ind w:left="191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C)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E06C5ED" w14:textId="77777777" w:rsidR="004A2284" w:rsidRDefault="00AC4615">
            <w:pPr>
              <w:spacing w:before="3" w:after="0" w:line="240" w:lineRule="auto"/>
              <w:ind w:left="239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(A)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(C)</w:t>
            </w:r>
          </w:p>
        </w:tc>
      </w:tr>
    </w:tbl>
    <w:p w14:paraId="6882F126" w14:textId="77777777" w:rsidR="004A2284" w:rsidRDefault="004A2284">
      <w:pPr>
        <w:spacing w:before="5" w:after="0" w:line="120" w:lineRule="exact"/>
        <w:rPr>
          <w:sz w:val="12"/>
          <w:szCs w:val="12"/>
        </w:rPr>
      </w:pPr>
    </w:p>
    <w:p w14:paraId="026A2FBA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EB59BC8" w14:textId="77777777" w:rsidR="004A2284" w:rsidRPr="00AC4615" w:rsidRDefault="00AC4615">
      <w:pPr>
        <w:spacing w:before="11" w:after="0" w:line="275" w:lineRule="auto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otorga 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</w:p>
    <w:p w14:paraId="58261DC0" w14:textId="77777777" w:rsidR="004A2284" w:rsidRPr="00AC4615" w:rsidRDefault="00AC4615">
      <w:pPr>
        <w:spacing w:before="2" w:after="0" w:line="289" w:lineRule="exact"/>
        <w:ind w:left="139" w:right="485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950344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4F2665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24D6D6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F69DE2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B7D708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653493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42C3F6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088773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E52EA1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DEBAEDA" w14:textId="77777777" w:rsidR="004A2284" w:rsidRPr="00AC4615" w:rsidRDefault="004A2284">
      <w:pPr>
        <w:spacing w:before="3" w:after="0" w:line="220" w:lineRule="exact"/>
        <w:rPr>
          <w:lang w:val="es-MX"/>
        </w:rPr>
      </w:pPr>
    </w:p>
    <w:p w14:paraId="459FBF01" w14:textId="77777777" w:rsidR="004A2284" w:rsidRPr="00AC4615" w:rsidRDefault="00AC4615">
      <w:pPr>
        <w:spacing w:before="33" w:after="0" w:line="240" w:lineRule="auto"/>
        <w:ind w:left="139" w:right="87"/>
        <w:jc w:val="both"/>
        <w:rPr>
          <w:rFonts w:ascii="Calibri" w:eastAsia="Calibri" w:hAnsi="Calibri" w:cs="Calibri"/>
          <w:sz w:val="18"/>
          <w:szCs w:val="18"/>
          <w:lang w:val="es-MX"/>
        </w:rPr>
      </w:pPr>
      <w:r>
        <w:pict w14:anchorId="673AB95C">
          <v:group id="_x0000_s1031" style="position:absolute;left:0;text-align:left;margin-left:70.95pt;margin-top:-3.65pt;width:2in;height:.1pt;z-index:-1391;mso-position-horizontal-relative:page" coordorigin="1419,-73" coordsize="2880,2">
            <v:shape id="_x0000_s1032" style="position:absolute;left:1419;top:-73;width:2880;height:2" coordorigin="1419,-73" coordsize="2880,0" path="m1419,-73r2880,e" filled="f" strokeweight=".82pt">
              <v:path arrowok="t"/>
            </v:shape>
            <w10:wrap anchorx="page"/>
          </v:group>
        </w:pict>
      </w:r>
      <w:r w:rsidRPr="00AC4615">
        <w:rPr>
          <w:rFonts w:ascii="Calibri" w:eastAsia="Calibri" w:hAnsi="Calibri" w:cs="Calibri"/>
          <w:spacing w:val="-1"/>
          <w:position w:val="7"/>
          <w:sz w:val="13"/>
          <w:szCs w:val="13"/>
          <w:lang w:val="es-MX"/>
        </w:rPr>
        <w:t>2</w:t>
      </w:r>
      <w:r w:rsidRPr="00AC4615">
        <w:rPr>
          <w:rFonts w:ascii="Calibri" w:eastAsia="Calibri" w:hAnsi="Calibri" w:cs="Calibri"/>
          <w:position w:val="5"/>
          <w:sz w:val="12"/>
          <w:szCs w:val="12"/>
          <w:lang w:val="es-MX"/>
        </w:rPr>
        <w:t>2</w:t>
      </w:r>
      <w:r w:rsidRPr="00AC4615">
        <w:rPr>
          <w:rFonts w:ascii="Calibri" w:eastAsia="Calibri" w:hAnsi="Calibri" w:cs="Calibri"/>
          <w:spacing w:val="12"/>
          <w:position w:val="5"/>
          <w:sz w:val="12"/>
          <w:szCs w:val="12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z w:val="18"/>
          <w:szCs w:val="18"/>
          <w:lang w:val="es-MX"/>
        </w:rPr>
        <w:t>De</w:t>
      </w:r>
      <w:proofErr w:type="gramEnd"/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a la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rmat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va</w:t>
      </w:r>
      <w:r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ata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ued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sus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h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zo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h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2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ñ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arto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ien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to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z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on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gen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ia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1 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ñ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vez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ed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rá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ad</w:t>
      </w:r>
      <w:r w:rsidRPr="00AC4615">
        <w:rPr>
          <w:rFonts w:ascii="Calibri" w:eastAsia="Calibri" w:hAnsi="Calibri" w:cs="Calibri"/>
          <w:spacing w:val="6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ata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qu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rá</w:t>
      </w:r>
      <w:r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to</w:t>
      </w:r>
      <w:r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 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ng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é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mo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n </w:t>
      </w:r>
      <w:proofErr w:type="spellStart"/>
      <w:r w:rsidRPr="00AC4615">
        <w:rPr>
          <w:rFonts w:ascii="Calibri" w:eastAsia="Calibri" w:hAnsi="Calibri" w:cs="Calibri"/>
          <w:sz w:val="18"/>
          <w:szCs w:val="18"/>
          <w:lang w:val="es-MX"/>
        </w:rPr>
        <w:t>Imp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le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proofErr w:type="spellEnd"/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proofErr w:type="spellStart"/>
      <w:r w:rsidRPr="00AC4615">
        <w:rPr>
          <w:rFonts w:ascii="Calibri" w:eastAsia="Calibri" w:hAnsi="Calibri" w:cs="Calibri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tne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h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ip</w:t>
      </w:r>
      <w:proofErr w:type="spellEnd"/>
      <w:r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proofErr w:type="spellStart"/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Ag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proofErr w:type="spellEnd"/>
      <w:r w:rsidRPr="00AC4615">
        <w:rPr>
          <w:rFonts w:ascii="Calibri" w:eastAsia="Calibri" w:hAnsi="Calibri" w:cs="Calibri"/>
          <w:spacing w:val="-7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(I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).</w:t>
      </w:r>
    </w:p>
    <w:p w14:paraId="1C6F7317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7A9EF824" w14:textId="77777777" w:rsidR="004A2284" w:rsidRPr="00AC4615" w:rsidRDefault="004A2284">
      <w:pPr>
        <w:spacing w:before="1" w:after="0" w:line="140" w:lineRule="exact"/>
        <w:rPr>
          <w:sz w:val="14"/>
          <w:szCs w:val="14"/>
          <w:lang w:val="es-MX"/>
        </w:rPr>
      </w:pPr>
    </w:p>
    <w:p w14:paraId="3FA2858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8E936A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5E37241" w14:textId="77777777" w:rsidR="004A2284" w:rsidRPr="00AC4615" w:rsidRDefault="00AC4615">
      <w:pPr>
        <w:spacing w:before="7" w:after="0" w:line="240" w:lineRule="auto"/>
        <w:ind w:left="139" w:right="4695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V.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Estudio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Lo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nd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CE</w:t>
      </w:r>
    </w:p>
    <w:p w14:paraId="01A2CE35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5DCD694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C4C67B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A34A3A4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E),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obje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¿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es?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 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as.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agógi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lexi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2076863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E0802A8" w14:textId="77777777" w:rsidR="004A2284" w:rsidRPr="00AC4615" w:rsidRDefault="004A2284">
      <w:pPr>
        <w:spacing w:before="1" w:after="0" w:line="240" w:lineRule="exact"/>
        <w:rPr>
          <w:sz w:val="24"/>
          <w:szCs w:val="24"/>
          <w:lang w:val="es-MX"/>
        </w:rPr>
      </w:pPr>
    </w:p>
    <w:p w14:paraId="145AF1F4" w14:textId="77777777" w:rsidR="004A2284" w:rsidRPr="00AC4615" w:rsidRDefault="00AC4615">
      <w:pPr>
        <w:spacing w:after="0" w:line="240" w:lineRule="auto"/>
        <w:ind w:left="139" w:right="4785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te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ístic</w:t>
      </w:r>
      <w:r w:rsidRPr="00AC4615">
        <w:rPr>
          <w:rFonts w:ascii="Calibri" w:eastAsia="Calibri" w:hAnsi="Calibri" w:cs="Calibri"/>
          <w:color w:val="0077D3"/>
          <w:spacing w:val="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los</w:t>
      </w:r>
      <w:r w:rsidRPr="00AC4615">
        <w:rPr>
          <w:rFonts w:ascii="Calibri" w:eastAsia="Calibri" w:hAnsi="Calibri" w:cs="Calibri"/>
          <w:color w:val="0077D3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3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nstr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mentos</w:t>
      </w:r>
      <w:r w:rsidRPr="00AC4615">
        <w:rPr>
          <w:rFonts w:ascii="Calibri" w:eastAsia="Calibri" w:hAnsi="Calibri" w:cs="Calibri"/>
          <w:color w:val="0077D3"/>
          <w:spacing w:val="-1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loto</w:t>
      </w:r>
    </w:p>
    <w:p w14:paraId="0000C821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390A4D17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 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le.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y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ra.</w:t>
      </w:r>
    </w:p>
    <w:p w14:paraId="5B3C408D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318536A4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 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varias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—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exige,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—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emplo: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la.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varse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solo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  <w:r w:rsidRPr="00AC4615">
        <w:rPr>
          <w:rFonts w:ascii="Calibri" w:eastAsia="Calibri" w:hAnsi="Calibri" w:cs="Calibri"/>
          <w:spacing w:val="-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(la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es).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onde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sirve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arse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5E8E0E1D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0AC054E4" w14:textId="77777777" w:rsidR="004A2284" w:rsidRPr="00AC4615" w:rsidRDefault="00AC4615">
      <w:pPr>
        <w:spacing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 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 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onocimie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ravés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solver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aso,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solver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son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sol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em.</w:t>
      </w:r>
    </w:p>
    <w:p w14:paraId="0F8566F4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0BCB53F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261F757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gran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iversas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ar,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vez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illo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4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4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</w:p>
    <w:p w14:paraId="535A83B2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27B1B41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57D1736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9458B7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C03310A" w14:textId="77777777" w:rsidR="004A2284" w:rsidRPr="00AC4615" w:rsidRDefault="00AC4615">
      <w:pPr>
        <w:spacing w:before="11" w:after="0" w:line="275" w:lineRule="auto"/>
        <w:ind w:left="139" w:right="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rige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417D0EF2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75B32A3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5683535" w14:textId="77777777" w:rsidR="004A2284" w:rsidRPr="00AC4615" w:rsidRDefault="00AC4615">
      <w:pPr>
        <w:spacing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Fi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ecesaria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iveles.</w:t>
      </w:r>
    </w:p>
    <w:p w14:paraId="39CE245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4561C91" w14:textId="77777777" w:rsidR="004A2284" w:rsidRPr="00AC4615" w:rsidRDefault="004A2284">
      <w:pPr>
        <w:spacing w:before="19" w:after="0" w:line="220" w:lineRule="exact"/>
        <w:rPr>
          <w:lang w:val="es-MX"/>
        </w:rPr>
      </w:pPr>
    </w:p>
    <w:p w14:paraId="6692A829" w14:textId="77777777" w:rsidR="004A2284" w:rsidRPr="00AC4615" w:rsidRDefault="00AC4615">
      <w:pPr>
        <w:spacing w:after="0" w:line="240" w:lineRule="auto"/>
        <w:ind w:left="139" w:right="5749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ro</w:t>
      </w:r>
      <w:r w:rsidRPr="00AC4615">
        <w:rPr>
          <w:rFonts w:ascii="Calibri" w:eastAsia="Calibri" w:hAnsi="Calibri" w:cs="Calibri"/>
          <w:color w:val="0077D3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4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z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</w:p>
    <w:p w14:paraId="234A23A8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6E46BA0C" w14:textId="77777777" w:rsidR="004A2284" w:rsidRPr="00AC4615" w:rsidRDefault="00AC4615">
      <w:pPr>
        <w:spacing w:after="0"/>
        <w:ind w:left="139" w:right="7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evisión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</w:p>
    <w:p w14:paraId="2A5C4C48" w14:textId="77777777" w:rsidR="004A2284" w:rsidRPr="00AC4615" w:rsidRDefault="00AC4615">
      <w:pPr>
        <w:spacing w:after="0" w:line="292" w:lineRule="exact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mun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rrí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lo y</w:t>
      </w:r>
      <w:r w:rsidRPr="00AC4615">
        <w:rPr>
          <w:rFonts w:ascii="Calibri" w:eastAsia="Calibri" w:hAnsi="Calibri" w:cs="Calibri"/>
          <w:spacing w:val="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position w:val="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w w:val="1"/>
          <w:position w:val="5"/>
          <w:sz w:val="24"/>
          <w:szCs w:val="24"/>
          <w:lang w:val="es-MX"/>
        </w:rPr>
        <w:t xml:space="preserve">́                                                    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position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</w:p>
    <w:p w14:paraId="31E72B9E" w14:textId="77777777" w:rsidR="004A2284" w:rsidRPr="00AC4615" w:rsidRDefault="00AC4615">
      <w:pPr>
        <w:spacing w:before="45" w:after="0" w:line="240" w:lineRule="auto"/>
        <w:ind w:left="139" w:right="393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0C810E7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E158CD4" w14:textId="77777777" w:rsidR="004A2284" w:rsidRPr="00AC4615" w:rsidRDefault="004A2284">
      <w:pPr>
        <w:spacing w:before="2" w:after="0" w:line="280" w:lineRule="exact"/>
        <w:rPr>
          <w:sz w:val="28"/>
          <w:szCs w:val="28"/>
          <w:lang w:val="es-MX"/>
        </w:rPr>
      </w:pPr>
    </w:p>
    <w:p w14:paraId="2BC87C6E" w14:textId="77777777" w:rsidR="004A2284" w:rsidRPr="00AC4615" w:rsidRDefault="00AC4615">
      <w:pPr>
        <w:spacing w:after="0" w:line="240" w:lineRule="auto"/>
        <w:ind w:left="139" w:right="7198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fo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q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ue</w:t>
      </w:r>
      <w:r w:rsidRPr="00AC4615">
        <w:rPr>
          <w:rFonts w:ascii="Calibri" w:eastAsia="Calibri" w:hAnsi="Calibri" w:cs="Calibri"/>
          <w:color w:val="0077D3"/>
          <w:spacing w:val="-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ar</w:t>
      </w:r>
    </w:p>
    <w:p w14:paraId="455A5284" w14:textId="77777777" w:rsidR="004A2284" w:rsidRPr="00AC4615" w:rsidRDefault="004A2284">
      <w:pPr>
        <w:spacing w:before="10" w:after="0" w:line="110" w:lineRule="exact"/>
        <w:rPr>
          <w:sz w:val="11"/>
          <w:szCs w:val="11"/>
          <w:lang w:val="es-MX"/>
        </w:rPr>
      </w:pPr>
    </w:p>
    <w:p w14:paraId="351C6187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lar,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lación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ran</w:t>
      </w:r>
      <w:r w:rsidRPr="00AC4615">
        <w:rPr>
          <w:rFonts w:ascii="Calibri" w:eastAsia="Calibri" w:hAnsi="Calibri" w:cs="Calibri"/>
          <w:spacing w:val="-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aís.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eclarado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oqu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arán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(M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5), 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1CD64E23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6480633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C6C02CA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 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ecla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aíses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asis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éxi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ontinuar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volverse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EALC,</w:t>
      </w:r>
    </w:p>
    <w:p w14:paraId="46B3BAE0" w14:textId="77777777" w:rsidR="004A2284" w:rsidRPr="00AC4615" w:rsidRDefault="00AC4615">
      <w:pPr>
        <w:spacing w:after="0" w:line="292" w:lineRule="exact"/>
        <w:ind w:left="139" w:right="793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8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7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).</w:t>
      </w:r>
    </w:p>
    <w:p w14:paraId="781505C1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98AA9E8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37A51F9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4B9DCC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95811AA" w14:textId="77777777" w:rsidR="004A2284" w:rsidRPr="00AC4615" w:rsidRDefault="00AC4615">
      <w:pPr>
        <w:spacing w:before="11"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 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IC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FES)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oqu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aíses. 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 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</w:p>
    <w:p w14:paraId="42AA9042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246D043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547ED28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ados,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raíces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 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ava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</w:p>
    <w:p w14:paraId="3361C0F8" w14:textId="77777777" w:rsidR="004A2284" w:rsidRPr="00AC4615" w:rsidRDefault="00AC4615">
      <w:pPr>
        <w:spacing w:after="0" w:line="292" w:lineRule="exact"/>
        <w:ind w:left="139" w:right="860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</w:p>
    <w:p w14:paraId="4834AEBA" w14:textId="77777777" w:rsidR="004A2284" w:rsidRPr="00AC4615" w:rsidRDefault="004A2284">
      <w:pPr>
        <w:spacing w:before="2" w:after="0" w:line="180" w:lineRule="exact"/>
        <w:rPr>
          <w:sz w:val="18"/>
          <w:szCs w:val="18"/>
          <w:lang w:val="es-MX"/>
        </w:rPr>
      </w:pPr>
    </w:p>
    <w:p w14:paraId="281FFE1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E63C777" w14:textId="77777777" w:rsidR="004A2284" w:rsidRPr="00AC4615" w:rsidRDefault="00AC4615">
      <w:pPr>
        <w:spacing w:after="0" w:line="240" w:lineRule="auto"/>
        <w:ind w:left="139" w:right="6707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Gr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ser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ev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os</w:t>
      </w:r>
    </w:p>
    <w:p w14:paraId="04E81DE4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57CF587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881C69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5AD58C4" w14:textId="77777777" w:rsidR="004A2284" w:rsidRPr="00AC4615" w:rsidRDefault="00AC4615">
      <w:pPr>
        <w:spacing w:after="0"/>
        <w:ind w:left="13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ria,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rco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lece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563327FA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0391745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E2820BD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 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largo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 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rcer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647CE047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25B4FA1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AEBB062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rcer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mayo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yan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aje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mayo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aíses.</w:t>
      </w:r>
    </w:p>
    <w:p w14:paraId="2EDA5986" w14:textId="77777777" w:rsidR="004A2284" w:rsidRPr="00AC4615" w:rsidRDefault="00AC4615">
      <w:pPr>
        <w:spacing w:after="0" w:line="292" w:lineRule="exact"/>
        <w:ind w:left="139" w:right="8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onoce el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en 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 r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5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</w:p>
    <w:p w14:paraId="09A92CD2" w14:textId="77777777" w:rsidR="004A2284" w:rsidRPr="00AC4615" w:rsidRDefault="00AC4615">
      <w:pPr>
        <w:spacing w:before="45" w:after="0" w:line="275" w:lineRule="auto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oco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</w:p>
    <w:p w14:paraId="3A291E2D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6776C6D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3E8787C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070087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501F27C" w14:textId="77777777" w:rsidR="004A2284" w:rsidRPr="00AC4615" w:rsidRDefault="00AC4615">
      <w:pPr>
        <w:spacing w:before="11"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ivel.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rgo,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06C0418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89DF67D" w14:textId="77777777" w:rsidR="004A2284" w:rsidRPr="00AC4615" w:rsidRDefault="004A2284">
      <w:pPr>
        <w:spacing w:before="18" w:after="0" w:line="220" w:lineRule="exact"/>
        <w:rPr>
          <w:lang w:val="es-MX"/>
        </w:rPr>
      </w:pPr>
    </w:p>
    <w:p w14:paraId="7F05E037" w14:textId="77777777" w:rsidR="004A2284" w:rsidRPr="00AC4615" w:rsidRDefault="00AC4615">
      <w:pPr>
        <w:spacing w:after="0" w:line="240" w:lineRule="auto"/>
        <w:ind w:left="139" w:right="116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V.       </w:t>
      </w:r>
      <w:r w:rsidRPr="00AC4615">
        <w:rPr>
          <w:rFonts w:ascii="Calibri" w:eastAsia="Calibri" w:hAnsi="Calibri" w:cs="Calibri"/>
          <w:b/>
          <w:bCs/>
          <w:color w:val="C5182C"/>
          <w:spacing w:val="2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Ob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  <w:r w:rsidRPr="00AC4615">
        <w:rPr>
          <w:rFonts w:ascii="Calibri" w:eastAsia="Calibri" w:hAnsi="Calibri" w:cs="Calibri"/>
          <w:b/>
          <w:bCs/>
          <w:color w:val="C5182C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Imp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men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cción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</w:p>
    <w:p w14:paraId="1F7790C6" w14:textId="77777777" w:rsidR="004A2284" w:rsidRPr="00AC4615" w:rsidRDefault="00AC4615">
      <w:pPr>
        <w:spacing w:after="0" w:line="317" w:lineRule="exact"/>
        <w:ind w:left="85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Pr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0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position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9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nd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zaj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5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l E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CE</w:t>
      </w:r>
    </w:p>
    <w:p w14:paraId="48F9B9E5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2F5D685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D78F63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48AC506" w14:textId="77777777" w:rsidR="004A2284" w:rsidRPr="00AC4615" w:rsidRDefault="00AC4615">
      <w:pPr>
        <w:spacing w:after="0" w:line="240" w:lineRule="auto"/>
        <w:ind w:left="139" w:right="7356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eti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-1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Ge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al</w:t>
      </w:r>
    </w:p>
    <w:p w14:paraId="2AB52244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01F04F31" w14:textId="77777777" w:rsidR="004A2284" w:rsidRPr="00AC4615" w:rsidRDefault="00AC4615">
      <w:pPr>
        <w:spacing w:after="0"/>
        <w:ind w:left="139" w:right="6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escolar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aca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émic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y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vige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19 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ravés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ed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7B1ABF06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4C1F3A2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507979A" w14:textId="77777777" w:rsidR="004A2284" w:rsidRPr="00AC4615" w:rsidRDefault="00AC4615">
      <w:pPr>
        <w:spacing w:after="0" w:line="240" w:lineRule="auto"/>
        <w:ind w:left="139" w:right="6937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eti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color w:val="0077D3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Espe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íf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</w:p>
    <w:p w14:paraId="6F4FE52E" w14:textId="77777777" w:rsidR="004A2284" w:rsidRPr="00AC4615" w:rsidRDefault="004A2284">
      <w:pPr>
        <w:spacing w:before="8" w:after="0" w:line="150" w:lineRule="exact"/>
        <w:rPr>
          <w:sz w:val="15"/>
          <w:szCs w:val="15"/>
          <w:lang w:val="es-MX"/>
        </w:rPr>
      </w:pPr>
    </w:p>
    <w:p w14:paraId="671807A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FEB5C5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341CC3F" w14:textId="77777777" w:rsidR="004A2284" w:rsidRPr="00AC4615" w:rsidRDefault="00AC4615">
      <w:pPr>
        <w:spacing w:after="0"/>
        <w:ind w:left="859" w:right="72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1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3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efe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ópti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ollo 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</w:p>
    <w:p w14:paraId="2E455C89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35FBD0D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88745C9" w14:textId="77777777" w:rsidR="004A2284" w:rsidRPr="00AC4615" w:rsidRDefault="00AC4615">
      <w:pPr>
        <w:spacing w:after="0"/>
        <w:ind w:left="859" w:right="70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2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3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as,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ión,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 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escala.</w:t>
      </w:r>
    </w:p>
    <w:p w14:paraId="188CF1A9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721F985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1251BED" w14:textId="77777777" w:rsidR="004A2284" w:rsidRPr="00AC4615" w:rsidRDefault="00AC4615">
      <w:pPr>
        <w:spacing w:after="0"/>
        <w:ind w:left="859" w:right="70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3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opera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aíses,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 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ám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ivas.</w:t>
      </w:r>
    </w:p>
    <w:p w14:paraId="47AD1B8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706E2DD" w14:textId="77777777" w:rsidR="004A2284" w:rsidRPr="00AC4615" w:rsidRDefault="004A2284">
      <w:pPr>
        <w:spacing w:before="19" w:after="0" w:line="280" w:lineRule="exact"/>
        <w:rPr>
          <w:sz w:val="28"/>
          <w:szCs w:val="28"/>
          <w:lang w:val="es-MX"/>
        </w:rPr>
      </w:pPr>
    </w:p>
    <w:p w14:paraId="3E3A0EAE" w14:textId="77777777" w:rsidR="004A2284" w:rsidRPr="00AC4615" w:rsidRDefault="00AC4615">
      <w:pPr>
        <w:spacing w:after="0" w:line="275" w:lineRule="auto"/>
        <w:ind w:left="859" w:right="68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4</w:t>
      </w:r>
      <w:r w:rsidRPr="00AC4615">
        <w:rPr>
          <w:rFonts w:ascii="Calibri" w:eastAsia="Calibri" w:hAnsi="Calibri" w:cs="Calibri"/>
          <w:lang w:val="es-MX"/>
        </w:rPr>
        <w:t xml:space="preserve">. 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 salvag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451ED3F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66076107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44222CE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E2147D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DCE36F0" w14:textId="77777777" w:rsidR="004A2284" w:rsidRPr="00AC4615" w:rsidRDefault="00AC4615">
      <w:pPr>
        <w:spacing w:before="11" w:after="0"/>
        <w:ind w:left="859" w:right="75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5</w:t>
      </w:r>
      <w:r w:rsidRPr="00AC4615">
        <w:rPr>
          <w:rFonts w:ascii="Calibri" w:eastAsia="Calibri" w:hAnsi="Calibri" w:cs="Calibri"/>
          <w:lang w:val="es-MX"/>
        </w:rPr>
        <w:t xml:space="preserve">. </w:t>
      </w:r>
      <w:r w:rsidRPr="00AC4615">
        <w:rPr>
          <w:rFonts w:ascii="Calibri" w:eastAsia="Calibri" w:hAnsi="Calibri" w:cs="Calibri"/>
          <w:spacing w:val="1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 su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3B1E4644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137A779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49DFD9" w14:textId="77777777" w:rsidR="004A2284" w:rsidRPr="00AC4615" w:rsidRDefault="00AC4615">
      <w:pPr>
        <w:tabs>
          <w:tab w:val="left" w:pos="840"/>
        </w:tabs>
        <w:spacing w:after="0" w:line="240" w:lineRule="auto"/>
        <w:ind w:left="13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VI.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ab/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Pr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du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os,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y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q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1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op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191D706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96F1BA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685B561" w14:textId="77777777" w:rsidR="004A2284" w:rsidRPr="00AC4615" w:rsidRDefault="004A2284">
      <w:pPr>
        <w:spacing w:before="18" w:after="0" w:line="200" w:lineRule="exact"/>
        <w:rPr>
          <w:sz w:val="20"/>
          <w:szCs w:val="20"/>
          <w:lang w:val="es-MX"/>
        </w:rPr>
      </w:pPr>
    </w:p>
    <w:p w14:paraId="628C3BE7" w14:textId="77777777" w:rsidR="004A2284" w:rsidRPr="00AC4615" w:rsidRDefault="00AC4615">
      <w:pPr>
        <w:spacing w:after="0" w:line="289" w:lineRule="exact"/>
        <w:ind w:left="13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ro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n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og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r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m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 xml:space="preserve">, 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t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re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s</w:t>
      </w:r>
      <w:r w:rsidRPr="00AC4615">
        <w:rPr>
          <w:rFonts w:ascii="Calibri" w:eastAsia="Calibri" w:hAnsi="Calibri" w:cs="Calibri"/>
          <w:i/>
          <w:spacing w:val="-3"/>
          <w:sz w:val="24"/>
          <w:szCs w:val="24"/>
          <w:u w:val="single" w:color="000000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y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ct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i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v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i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dad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es</w:t>
      </w:r>
    </w:p>
    <w:p w14:paraId="38E2FBD0" w14:textId="77777777" w:rsidR="004A2284" w:rsidRPr="00AC4615" w:rsidRDefault="004A2284">
      <w:pPr>
        <w:spacing w:before="7" w:after="0" w:line="190" w:lineRule="exact"/>
        <w:rPr>
          <w:sz w:val="19"/>
          <w:szCs w:val="19"/>
          <w:lang w:val="es-MX"/>
        </w:rPr>
      </w:pPr>
    </w:p>
    <w:p w14:paraId="76E32DCE" w14:textId="77777777" w:rsidR="004A2284" w:rsidRPr="00AC4615" w:rsidRDefault="00AC4615">
      <w:pPr>
        <w:spacing w:before="11" w:after="0" w:line="275" w:lineRule="auto"/>
        <w:ind w:left="139" w:right="77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ia:</w:t>
      </w:r>
    </w:p>
    <w:p w14:paraId="04613079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1F8D5685" w14:textId="77777777" w:rsidR="004A2284" w:rsidRPr="00AC4615" w:rsidRDefault="00AC4615">
      <w:pPr>
        <w:spacing w:after="0" w:line="240" w:lineRule="auto"/>
        <w:ind w:left="139" w:right="34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Soc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eme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ERCE.</w:t>
      </w:r>
    </w:p>
    <w:p w14:paraId="0C3CE783" w14:textId="77777777" w:rsidR="004A2284" w:rsidRPr="00AC4615" w:rsidRDefault="00AC4615">
      <w:pPr>
        <w:spacing w:before="43" w:after="0" w:line="240" w:lineRule="auto"/>
        <w:ind w:left="139" w:right="18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ogros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</w:p>
    <w:p w14:paraId="178A531A" w14:textId="77777777" w:rsidR="004A2284" w:rsidRPr="00AC4615" w:rsidRDefault="00AC4615">
      <w:pPr>
        <w:spacing w:before="45" w:after="0" w:line="240" w:lineRule="auto"/>
        <w:ind w:left="139" w:right="36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s.</w:t>
      </w:r>
    </w:p>
    <w:p w14:paraId="30A2BD00" w14:textId="77777777" w:rsidR="004A2284" w:rsidRPr="00AC4615" w:rsidRDefault="00AC4615">
      <w:pPr>
        <w:spacing w:before="43" w:after="0" w:line="240" w:lineRule="auto"/>
        <w:ind w:left="139" w:right="390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da de 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de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s”</w:t>
      </w:r>
    </w:p>
    <w:p w14:paraId="6E397773" w14:textId="77777777" w:rsidR="004A2284" w:rsidRPr="00AC4615" w:rsidRDefault="00AC4615">
      <w:pPr>
        <w:spacing w:before="45" w:after="0" w:line="240" w:lineRule="auto"/>
        <w:ind w:left="139" w:right="444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da de 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 Pi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”</w:t>
      </w:r>
    </w:p>
    <w:p w14:paraId="2DA85770" w14:textId="77777777" w:rsidR="004A2284" w:rsidRPr="00AC4615" w:rsidRDefault="00AC4615">
      <w:pPr>
        <w:spacing w:before="43" w:after="0" w:line="240" w:lineRule="auto"/>
        <w:ind w:left="139" w:right="35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6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to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</w:p>
    <w:p w14:paraId="2E2F2374" w14:textId="77777777" w:rsidR="004A2284" w:rsidRPr="00AC4615" w:rsidRDefault="004A2284">
      <w:pPr>
        <w:spacing w:before="10" w:after="0" w:line="130" w:lineRule="exact"/>
        <w:rPr>
          <w:sz w:val="13"/>
          <w:szCs w:val="13"/>
          <w:lang w:val="es-MX"/>
        </w:rPr>
      </w:pPr>
    </w:p>
    <w:p w14:paraId="616FE2B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C5994E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3B2E0AD" w14:textId="77777777" w:rsidR="004A2284" w:rsidRPr="00AC4615" w:rsidRDefault="00AC4615">
      <w:pPr>
        <w:spacing w:after="0" w:line="240" w:lineRule="auto"/>
        <w:ind w:left="139" w:right="326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descri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ar:</w:t>
      </w:r>
    </w:p>
    <w:p w14:paraId="70621680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7E061B8A" w14:textId="77777777" w:rsidR="004A2284" w:rsidRPr="00AC4615" w:rsidRDefault="00AC4615">
      <w:pPr>
        <w:spacing w:after="0" w:line="240" w:lineRule="auto"/>
        <w:ind w:left="139" w:right="32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Soc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eme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ERC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.</w:t>
      </w:r>
    </w:p>
    <w:p w14:paraId="4B5B84D4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1103910F" w14:textId="77777777" w:rsidR="004A2284" w:rsidRPr="00AC4615" w:rsidRDefault="00AC4615">
      <w:pPr>
        <w:spacing w:after="0"/>
        <w:ind w:left="139" w:right="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aís.</w:t>
      </w:r>
    </w:p>
    <w:p w14:paraId="50E0B055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56D99C7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553AD02" w14:textId="77777777" w:rsidR="004A2284" w:rsidRPr="00AC4615" w:rsidRDefault="00AC4615">
      <w:pPr>
        <w:spacing w:after="0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Uno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álisis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as, 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26211FA3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5FC7781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2562BCD" w14:textId="77777777" w:rsidR="004A2284" w:rsidRPr="00AC4615" w:rsidRDefault="00AC4615">
      <w:pPr>
        <w:spacing w:after="0" w:line="275" w:lineRule="auto"/>
        <w:ind w:left="139" w:right="79"/>
        <w:rPr>
          <w:rFonts w:ascii="Calibri" w:eastAsia="Calibri" w:hAnsi="Calibri" w:cs="Calibri"/>
          <w:sz w:val="24"/>
          <w:szCs w:val="24"/>
          <w:lang w:val="es-MX"/>
        </w:rPr>
      </w:pPr>
      <w:proofErr w:type="gramStart"/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on 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lar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lar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on 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3EDB021B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72ECAD3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CBDD491" w14:textId="77777777" w:rsidR="004A2284" w:rsidRPr="00AC4615" w:rsidRDefault="00AC4615">
      <w:pPr>
        <w:spacing w:after="0" w:line="275" w:lineRule="auto"/>
        <w:ind w:left="139" w:right="77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llevar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</w:p>
    <w:p w14:paraId="1990CADF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62C37AC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04A96EA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7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 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lar.</w:t>
      </w:r>
    </w:p>
    <w:p w14:paraId="488C4854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3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nid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48BF96A2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79029E1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477BF0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E783D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CBADB40" w14:textId="77777777" w:rsidR="004A2284" w:rsidRPr="00AC4615" w:rsidRDefault="004A2284">
      <w:pPr>
        <w:spacing w:before="13" w:after="0" w:line="260" w:lineRule="exact"/>
        <w:rPr>
          <w:sz w:val="26"/>
          <w:szCs w:val="26"/>
          <w:lang w:val="es-MX"/>
        </w:rPr>
      </w:pPr>
    </w:p>
    <w:p w14:paraId="677A0CE6" w14:textId="77777777" w:rsidR="004A2284" w:rsidRPr="00AC4615" w:rsidRDefault="00AC4615">
      <w:pPr>
        <w:spacing w:before="11" w:after="0" w:line="240" w:lineRule="auto"/>
        <w:ind w:left="139" w:right="18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ogros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</w:p>
    <w:p w14:paraId="504DCDE9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53E1553C" w14:textId="77777777" w:rsidR="004A2284" w:rsidRPr="00AC4615" w:rsidRDefault="00AC4615">
      <w:pPr>
        <w:spacing w:after="0"/>
        <w:ind w:left="13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 llevar 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es),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ia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068FC6BA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54C77E93" w14:textId="77777777" w:rsidR="004A2284" w:rsidRPr="00AC4615" w:rsidRDefault="00AC4615">
      <w:pPr>
        <w:spacing w:after="0" w:line="277" w:lineRule="auto"/>
        <w:ind w:left="139" w:right="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llevar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</w:p>
    <w:p w14:paraId="044F9F4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D9F14E6" w14:textId="77777777" w:rsidR="004A2284" w:rsidRPr="00AC4615" w:rsidRDefault="004A2284">
      <w:pPr>
        <w:spacing w:before="16" w:after="0" w:line="280" w:lineRule="exact"/>
        <w:rPr>
          <w:sz w:val="28"/>
          <w:szCs w:val="28"/>
          <w:lang w:val="es-MX"/>
        </w:rPr>
      </w:pPr>
    </w:p>
    <w:p w14:paraId="5AF1CA24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1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proofErr w:type="gramStart"/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</w:t>
      </w:r>
      <w:r w:rsidRPr="00AC4615">
        <w:rPr>
          <w:rFonts w:ascii="Calibri" w:eastAsia="Calibri" w:hAnsi="Calibri" w:cs="Calibri"/>
          <w:b/>
          <w:bCs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l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: </w:t>
      </w:r>
      <w:r w:rsidRPr="00AC4615">
        <w:rPr>
          <w:rFonts w:ascii="Calibri" w:eastAsia="Calibri" w:hAnsi="Calibri" w:cs="Calibri"/>
          <w:spacing w:val="4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ial 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ir </w:t>
      </w:r>
      <w:r w:rsidRPr="00AC4615">
        <w:rPr>
          <w:rFonts w:ascii="Calibri" w:eastAsia="Calibri" w:hAnsi="Calibri" w:cs="Calibri"/>
          <w:spacing w:val="5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onocimi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08E4BA65" w14:textId="77777777" w:rsidR="004A2284" w:rsidRPr="00AC4615" w:rsidRDefault="00AC4615">
      <w:pPr>
        <w:tabs>
          <w:tab w:val="left" w:pos="840"/>
        </w:tabs>
        <w:spacing w:before="2" w:after="0"/>
        <w:ind w:left="859" w:right="75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vis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iones,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aya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olv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arables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s)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rlo li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9CF7D12" w14:textId="77777777" w:rsidR="004A2284" w:rsidRPr="00AC4615" w:rsidRDefault="00AC4615">
      <w:pPr>
        <w:tabs>
          <w:tab w:val="left" w:pos="840"/>
        </w:tabs>
        <w:spacing w:after="0" w:line="304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vis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</w:p>
    <w:p w14:paraId="37FE0736" w14:textId="77777777" w:rsidR="004A2284" w:rsidRPr="00AC4615" w:rsidRDefault="00AC4615">
      <w:pPr>
        <w:spacing w:before="45" w:after="0"/>
        <w:ind w:left="85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|en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elven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ajar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odos 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oduc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27677D22" w14:textId="77777777" w:rsidR="004A2284" w:rsidRPr="00AC4615" w:rsidRDefault="00AC4615">
      <w:pPr>
        <w:tabs>
          <w:tab w:val="left" w:pos="840"/>
        </w:tabs>
        <w:spacing w:after="0" w:line="304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vis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to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o/ex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to</w:t>
      </w:r>
      <w:r w:rsidRPr="00AC4615">
        <w:rPr>
          <w:rFonts w:ascii="Calibri" w:eastAsia="Calibri" w:hAnsi="Calibri" w:cs="Calibri"/>
          <w:b/>
          <w:bCs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</w:p>
    <w:p w14:paraId="48384503" w14:textId="77777777" w:rsidR="004A2284" w:rsidRPr="00AC4615" w:rsidRDefault="00AC4615">
      <w:pPr>
        <w:spacing w:before="45" w:after="0"/>
        <w:ind w:left="85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as)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asan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evisan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ién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aves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).</w:t>
      </w:r>
    </w:p>
    <w:p w14:paraId="31BC5EC1" w14:textId="77777777" w:rsidR="004A2284" w:rsidRPr="00AC4615" w:rsidRDefault="00AC4615">
      <w:pPr>
        <w:tabs>
          <w:tab w:val="left" w:pos="840"/>
        </w:tabs>
        <w:spacing w:after="0" w:line="304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</w:p>
    <w:p w14:paraId="228BE3B6" w14:textId="77777777" w:rsidR="004A2284" w:rsidRPr="00AC4615" w:rsidRDefault="00AC4615">
      <w:pPr>
        <w:spacing w:before="45" w:after="0" w:line="275" w:lineRule="auto"/>
        <w:ind w:left="85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uz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6BAB8F89" w14:textId="77777777" w:rsidR="004A2284" w:rsidRPr="00AC4615" w:rsidRDefault="00AC4615">
      <w:pPr>
        <w:tabs>
          <w:tab w:val="left" w:pos="840"/>
        </w:tabs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seño</w:t>
      </w:r>
      <w:r w:rsidRPr="00AC4615">
        <w:rPr>
          <w:rFonts w:ascii="Calibri" w:eastAsia="Calibri" w:hAnsi="Calibri" w:cs="Calibri"/>
          <w:b/>
          <w:bCs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2FAE737B" w14:textId="77777777" w:rsidR="004A2284" w:rsidRPr="00AC4615" w:rsidRDefault="00AC4615">
      <w:pPr>
        <w:spacing w:before="45" w:after="0" w:line="240" w:lineRule="auto"/>
        <w:ind w:left="859" w:right="8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52910123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1FE5722F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405A401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159124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11F5E40" w14:textId="77777777" w:rsidR="004A2284" w:rsidRPr="00AC4615" w:rsidRDefault="00AC4615">
      <w:pPr>
        <w:spacing w:before="11" w:after="0" w:line="275" w:lineRule="auto"/>
        <w:ind w:left="859" w:right="76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imag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  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ser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imág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o)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1B6F8E06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21A84EA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0DF1C29" w14:textId="77777777" w:rsidR="004A2284" w:rsidRPr="00AC4615" w:rsidRDefault="00AC4615">
      <w:pPr>
        <w:spacing w:after="0" w:line="240" w:lineRule="auto"/>
        <w:ind w:left="139" w:right="36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s.</w:t>
      </w:r>
    </w:p>
    <w:p w14:paraId="1A483E84" w14:textId="77777777" w:rsidR="004A2284" w:rsidRPr="00AC4615" w:rsidRDefault="004A2284">
      <w:pPr>
        <w:spacing w:before="1" w:after="0" w:line="180" w:lineRule="exact"/>
        <w:rPr>
          <w:sz w:val="18"/>
          <w:szCs w:val="18"/>
          <w:lang w:val="es-MX"/>
        </w:rPr>
      </w:pPr>
    </w:p>
    <w:p w14:paraId="60931DD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6EC199F" w14:textId="77777777" w:rsidR="004A2284" w:rsidRPr="00AC4615" w:rsidRDefault="00AC4615">
      <w:pPr>
        <w:spacing w:after="0" w:line="275" w:lineRule="auto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arse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 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serí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ocales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2A9FA6CE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49CEEF9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2CA945B" w14:textId="77777777" w:rsidR="004A2284" w:rsidRPr="00AC4615" w:rsidRDefault="00AC4615">
      <w:pPr>
        <w:spacing w:after="0" w:line="275" w:lineRule="auto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ismo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rse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vez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versi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m.</w:t>
      </w:r>
    </w:p>
    <w:p w14:paraId="50AA1D62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2936068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8A53F4A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rasil,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ems.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oteja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así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1679AFFC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55610F9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79F1049" w14:textId="77777777" w:rsidR="004A2284" w:rsidRPr="00AC4615" w:rsidRDefault="00AC4615">
      <w:pPr>
        <w:spacing w:after="0" w:line="240" w:lineRule="auto"/>
        <w:ind w:left="139" w:right="390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de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s”</w:t>
      </w:r>
    </w:p>
    <w:p w14:paraId="7C40757E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4FE84CB9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vali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</w:p>
    <w:p w14:paraId="1DD4290E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6F37BB60" w14:textId="77777777" w:rsidR="004A2284" w:rsidRPr="00AC4615" w:rsidRDefault="00AC4615">
      <w:pPr>
        <w:spacing w:after="0"/>
        <w:ind w:left="13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llar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lsar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locales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iva.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 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481C420B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7F1E76AF" w14:textId="77777777" w:rsidR="004A2284" w:rsidRPr="00AC4615" w:rsidRDefault="00AC4615">
      <w:pPr>
        <w:spacing w:after="0" w:line="240" w:lineRule="auto"/>
        <w:ind w:left="139" w:right="444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da de 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 Pi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”</w:t>
      </w:r>
    </w:p>
    <w:p w14:paraId="4EBC1DD8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21D1D47E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</w:p>
    <w:p w14:paraId="09D1A444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4A978AE9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32B8EE0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B9147A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F76D732" w14:textId="77777777" w:rsidR="004A2284" w:rsidRPr="00AC4615" w:rsidRDefault="00AC4615">
      <w:pPr>
        <w:spacing w:before="11" w:after="0" w:line="240" w:lineRule="auto"/>
        <w:ind w:left="139" w:right="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proofErr w:type="gramStart"/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ajo 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ivel 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5D2A40A6" w14:textId="77777777" w:rsidR="004A2284" w:rsidRPr="00AC4615" w:rsidRDefault="00AC4615">
      <w:pPr>
        <w:spacing w:before="43" w:after="0" w:line="240" w:lineRule="auto"/>
        <w:ind w:left="139" w:right="242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8FF15F1" w14:textId="77777777" w:rsidR="004A2284" w:rsidRPr="00AC4615" w:rsidRDefault="004A2284">
      <w:pPr>
        <w:spacing w:before="1" w:after="0" w:line="180" w:lineRule="exact"/>
        <w:rPr>
          <w:sz w:val="18"/>
          <w:szCs w:val="18"/>
          <w:lang w:val="es-MX"/>
        </w:rPr>
      </w:pPr>
    </w:p>
    <w:p w14:paraId="2CF99F2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F5ABA5B" w14:textId="77777777" w:rsidR="004A2284" w:rsidRPr="00AC4615" w:rsidRDefault="00AC4615">
      <w:pPr>
        <w:spacing w:after="0"/>
        <w:ind w:left="139" w:right="7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vez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“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–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yo”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18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–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ovie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”.</w:t>
      </w:r>
    </w:p>
    <w:p w14:paraId="56AC418C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295B87E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7788B6B" w14:textId="77777777" w:rsidR="004A2284" w:rsidRPr="00AC4615" w:rsidRDefault="00AC4615">
      <w:pPr>
        <w:spacing w:after="0" w:line="275" w:lineRule="auto"/>
        <w:ind w:left="139" w:right="7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leva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álisis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así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oder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írica,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iva.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imiento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vez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loca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2689690E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0090081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942C0F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w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F6B0807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081FCBF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6DFEB84" w14:textId="77777777" w:rsidR="004A2284" w:rsidRPr="00AC4615" w:rsidRDefault="00AC4615">
      <w:pPr>
        <w:spacing w:after="0" w:line="240" w:lineRule="auto"/>
        <w:ind w:left="139" w:right="20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 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lican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s:</w:t>
      </w:r>
    </w:p>
    <w:p w14:paraId="175AF050" w14:textId="77777777" w:rsidR="004A2284" w:rsidRPr="00AC4615" w:rsidRDefault="004A2284">
      <w:pPr>
        <w:spacing w:before="10" w:after="0" w:line="170" w:lineRule="exact"/>
        <w:rPr>
          <w:sz w:val="17"/>
          <w:szCs w:val="17"/>
          <w:lang w:val="es-MX"/>
        </w:rPr>
      </w:pPr>
    </w:p>
    <w:p w14:paraId="16C1D9D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5D00B51" w14:textId="77777777" w:rsidR="004A2284" w:rsidRPr="00AC4615" w:rsidRDefault="00AC4615">
      <w:pPr>
        <w:tabs>
          <w:tab w:val="left" w:pos="840"/>
        </w:tabs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isar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w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are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394EEAF5" w14:textId="77777777" w:rsidR="004A2284" w:rsidRPr="00AC4615" w:rsidRDefault="00AC4615">
      <w:pPr>
        <w:spacing w:before="45" w:after="0" w:line="240" w:lineRule="auto"/>
        <w:ind w:left="821" w:right="899"/>
        <w:jc w:val="center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w w:val="99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ar.</w:t>
      </w:r>
    </w:p>
    <w:p w14:paraId="23988C40" w14:textId="77777777" w:rsidR="004A2284" w:rsidRPr="00AC4615" w:rsidRDefault="00AC4615">
      <w:pPr>
        <w:tabs>
          <w:tab w:val="left" w:pos="840"/>
        </w:tabs>
        <w:spacing w:before="43" w:after="0"/>
        <w:ind w:left="859" w:right="81" w:hanging="36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as.</w:t>
      </w:r>
    </w:p>
    <w:p w14:paraId="2E494586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4BFCEA1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0AD47FA" w14:textId="77777777" w:rsidR="004A2284" w:rsidRPr="00AC4615" w:rsidRDefault="00AC4615">
      <w:pPr>
        <w:spacing w:after="0" w:line="275" w:lineRule="auto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exo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2AF1092" w14:textId="76652E25" w:rsidR="004A2284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11A23FF" w14:textId="77777777" w:rsidR="00AC4615" w:rsidRDefault="00AC4615" w:rsidP="00AC4615">
      <w:pPr>
        <w:spacing w:before="1" w:after="0" w:line="180" w:lineRule="exact"/>
        <w:rPr>
          <w:sz w:val="18"/>
          <w:szCs w:val="18"/>
        </w:rPr>
      </w:pPr>
    </w:p>
    <w:p w14:paraId="42E3DFC1" w14:textId="77777777" w:rsidR="00AC4615" w:rsidRPr="00B035D4" w:rsidRDefault="00AC4615" w:rsidP="00AC4615">
      <w:pPr>
        <w:spacing w:before="29" w:after="0" w:line="242" w:lineRule="auto"/>
        <w:ind w:left="318" w:right="277" w:firstLine="317"/>
        <w:rPr>
          <w:rFonts w:ascii="Arial" w:eastAsia="Arial" w:hAnsi="Arial" w:cs="Arial"/>
          <w:sz w:val="24"/>
          <w:szCs w:val="24"/>
          <w:lang w:val="es-MX"/>
        </w:rPr>
      </w:pP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é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rm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efe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l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p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icac</w:t>
      </w:r>
      <w:r w:rsidRPr="00B035D4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i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st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m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 xml:space="preserve"> 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v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e 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m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y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act</w:t>
      </w:r>
      <w:r w:rsidRPr="00B035D4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e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cac</w:t>
      </w:r>
      <w:r w:rsidRPr="00B035D4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B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ás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y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cac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M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r</w:t>
      </w:r>
    </w:p>
    <w:p w14:paraId="3B0BBB17" w14:textId="77777777" w:rsidR="00AC4615" w:rsidRPr="00B035D4" w:rsidRDefault="00AC4615" w:rsidP="00AC4615">
      <w:pPr>
        <w:spacing w:before="9" w:after="0" w:line="100" w:lineRule="exact"/>
        <w:rPr>
          <w:sz w:val="10"/>
          <w:szCs w:val="10"/>
          <w:lang w:val="es-MX"/>
        </w:rPr>
      </w:pPr>
    </w:p>
    <w:p w14:paraId="4C15423D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69AF2AD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15CD2DA" w14:textId="77777777" w:rsidR="00AC4615" w:rsidRPr="00B035D4" w:rsidRDefault="00AC4615" w:rsidP="00AC4615">
      <w:pPr>
        <w:spacing w:after="0" w:line="240" w:lineRule="auto"/>
        <w:ind w:left="6023" w:right="-20"/>
        <w:rPr>
          <w:rFonts w:ascii="Arial" w:eastAsia="Arial" w:hAnsi="Arial" w:cs="Arial"/>
          <w:sz w:val="20"/>
          <w:szCs w:val="20"/>
          <w:lang w:val="es-MX"/>
        </w:rPr>
      </w:pP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C</w:t>
      </w:r>
      <w:r w:rsidRPr="00B035D4">
        <w:rPr>
          <w:rFonts w:ascii="Arial" w:eastAsia="Arial" w:hAnsi="Arial" w:cs="Arial"/>
          <w:spacing w:val="3"/>
          <w:sz w:val="20"/>
          <w:szCs w:val="20"/>
          <w:lang w:val="es-MX"/>
        </w:rPr>
        <w:t>i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uda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d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d</w:t>
      </w:r>
      <w:r w:rsidRPr="00B035D4">
        <w:rPr>
          <w:rFonts w:ascii="Arial" w:eastAsia="Arial" w:hAnsi="Arial" w:cs="Arial"/>
          <w:sz w:val="20"/>
          <w:szCs w:val="20"/>
          <w:lang w:val="es-MX"/>
        </w:rPr>
        <w:t>e M</w:t>
      </w:r>
      <w:r w:rsidRPr="00B035D4">
        <w:rPr>
          <w:rFonts w:ascii="Arial" w:eastAsia="Arial" w:hAnsi="Arial" w:cs="Arial"/>
          <w:spacing w:val="-6"/>
          <w:sz w:val="20"/>
          <w:szCs w:val="20"/>
          <w:lang w:val="es-MX"/>
        </w:rPr>
        <w:t>é</w:t>
      </w:r>
      <w:r w:rsidRPr="00B035D4">
        <w:rPr>
          <w:rFonts w:ascii="Arial" w:eastAsia="Arial" w:hAnsi="Arial" w:cs="Arial"/>
          <w:sz w:val="20"/>
          <w:szCs w:val="20"/>
          <w:lang w:val="es-MX"/>
        </w:rPr>
        <w:t>x</w:t>
      </w:r>
      <w:r w:rsidRPr="00B035D4">
        <w:rPr>
          <w:rFonts w:ascii="Arial" w:eastAsia="Arial" w:hAnsi="Arial" w:cs="Arial"/>
          <w:spacing w:val="3"/>
          <w:sz w:val="20"/>
          <w:szCs w:val="20"/>
          <w:lang w:val="es-MX"/>
        </w:rPr>
        <w:t>i</w:t>
      </w:r>
      <w:r w:rsidRPr="00B035D4">
        <w:rPr>
          <w:rFonts w:ascii="Arial" w:eastAsia="Arial" w:hAnsi="Arial" w:cs="Arial"/>
          <w:sz w:val="20"/>
          <w:szCs w:val="20"/>
          <w:lang w:val="es-MX"/>
        </w:rPr>
        <w:t>c</w:t>
      </w:r>
      <w:r w:rsidRPr="00B035D4">
        <w:rPr>
          <w:rFonts w:ascii="Arial" w:eastAsia="Arial" w:hAnsi="Arial" w:cs="Arial"/>
          <w:spacing w:val="-1"/>
          <w:sz w:val="20"/>
          <w:szCs w:val="20"/>
          <w:lang w:val="es-MX"/>
        </w:rPr>
        <w:t>o</w:t>
      </w:r>
      <w:r w:rsidRPr="00B035D4">
        <w:rPr>
          <w:rFonts w:ascii="Arial" w:eastAsia="Arial" w:hAnsi="Arial" w:cs="Arial"/>
          <w:sz w:val="20"/>
          <w:szCs w:val="20"/>
          <w:lang w:val="es-MX"/>
        </w:rPr>
        <w:t>,</w:t>
      </w:r>
      <w:r w:rsidRPr="00B035D4">
        <w:rPr>
          <w:rFonts w:ascii="Arial" w:eastAsia="Arial" w:hAnsi="Arial" w:cs="Arial"/>
          <w:spacing w:val="4"/>
          <w:sz w:val="20"/>
          <w:szCs w:val="20"/>
          <w:lang w:val="es-MX"/>
        </w:rPr>
        <w:t xml:space="preserve"> </w:t>
      </w:r>
      <w:r w:rsidRPr="00B035D4">
        <w:rPr>
          <w:rFonts w:ascii="Arial" w:eastAsia="Arial" w:hAnsi="Arial" w:cs="Arial"/>
          <w:sz w:val="20"/>
          <w:szCs w:val="20"/>
          <w:lang w:val="es-MX"/>
        </w:rPr>
        <w:t>a</w:t>
      </w:r>
      <w:r w:rsidRPr="00B035D4">
        <w:rPr>
          <w:rFonts w:ascii="Arial" w:eastAsia="Arial" w:hAnsi="Arial" w:cs="Arial"/>
          <w:spacing w:val="-4"/>
          <w:sz w:val="20"/>
          <w:szCs w:val="20"/>
          <w:lang w:val="es-MX"/>
        </w:rPr>
        <w:t xml:space="preserve"> 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8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d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e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ene</w:t>
      </w:r>
      <w:r w:rsidRPr="00B035D4">
        <w:rPr>
          <w:rFonts w:ascii="Arial" w:eastAsia="Arial" w:hAnsi="Arial" w:cs="Arial"/>
          <w:sz w:val="20"/>
          <w:szCs w:val="20"/>
          <w:lang w:val="es-MX"/>
        </w:rPr>
        <w:t>ro</w:t>
      </w:r>
      <w:r w:rsidRPr="00B035D4">
        <w:rPr>
          <w:rFonts w:ascii="Arial" w:eastAsia="Arial" w:hAnsi="Arial" w:cs="Arial"/>
          <w:spacing w:val="1"/>
          <w:sz w:val="20"/>
          <w:szCs w:val="20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d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e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2020</w:t>
      </w:r>
    </w:p>
    <w:p w14:paraId="4111E6A3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6C9D534" w14:textId="77777777" w:rsidR="00AC4615" w:rsidRPr="00B035D4" w:rsidRDefault="00AC4615" w:rsidP="00AC4615">
      <w:pPr>
        <w:spacing w:before="17" w:after="0" w:line="240" w:lineRule="exact"/>
        <w:rPr>
          <w:sz w:val="24"/>
          <w:szCs w:val="24"/>
          <w:lang w:val="es-MX"/>
        </w:rPr>
      </w:pPr>
    </w:p>
    <w:p w14:paraId="68050B7F" w14:textId="77777777" w:rsidR="00AC4615" w:rsidRPr="00B035D4" w:rsidRDefault="00AC4615" w:rsidP="00AC4615">
      <w:pPr>
        <w:spacing w:after="0" w:line="240" w:lineRule="auto"/>
        <w:ind w:left="116" w:right="8247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2"/>
          <w:lang w:val="es-MX"/>
        </w:rPr>
        <w:t>J</w:t>
      </w:r>
      <w:r w:rsidRPr="00B035D4">
        <w:rPr>
          <w:rFonts w:ascii="Arial" w:eastAsia="Arial" w:hAnsi="Arial" w:cs="Arial"/>
          <w:b/>
          <w:bCs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3"/>
          <w:lang w:val="es-MX"/>
        </w:rPr>
        <w:t>f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</w:p>
    <w:p w14:paraId="2496FEA6" w14:textId="77777777" w:rsidR="00AC4615" w:rsidRPr="00B035D4" w:rsidRDefault="00AC4615" w:rsidP="00AC4615">
      <w:pPr>
        <w:spacing w:before="1" w:after="0" w:line="260" w:lineRule="exact"/>
        <w:rPr>
          <w:sz w:val="26"/>
          <w:szCs w:val="26"/>
          <w:lang w:val="es-MX"/>
        </w:rPr>
      </w:pPr>
    </w:p>
    <w:p w14:paraId="4FB3F547" w14:textId="77777777" w:rsidR="00AC4615" w:rsidRPr="00B035D4" w:rsidRDefault="00AC4615" w:rsidP="00AC4615">
      <w:pPr>
        <w:spacing w:after="0" w:line="359" w:lineRule="auto"/>
        <w:ind w:left="116" w:right="58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9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spacing w:val="4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 xml:space="preserve">y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vo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du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du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ed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s. </w:t>
      </w:r>
      <w:r w:rsidRPr="00B035D4">
        <w:rPr>
          <w:rFonts w:ascii="Arial" w:eastAsia="Arial" w:hAnsi="Arial" w:cs="Arial"/>
          <w:spacing w:val="29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eg</w:t>
      </w:r>
      <w:r w:rsidRPr="00B035D4">
        <w:rPr>
          <w:rFonts w:ascii="Arial" w:eastAsia="Arial" w:hAnsi="Arial" w:cs="Arial"/>
          <w:spacing w:val="2"/>
          <w:lang w:val="es-MX"/>
        </w:rPr>
        <w:t>ú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y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-1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úb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-1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lang w:val="es-MX"/>
        </w:rPr>
        <w:lastRenderedPageBreak/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x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j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1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1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an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 xml:space="preserve">s. </w:t>
      </w:r>
      <w:r w:rsidRPr="00B035D4">
        <w:rPr>
          <w:rFonts w:ascii="Arial" w:eastAsia="Arial" w:hAnsi="Arial" w:cs="Arial"/>
          <w:spacing w:val="34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23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9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9"/>
          <w:lang w:val="es-MX"/>
        </w:rPr>
        <w:t>í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eñ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.</w:t>
      </w:r>
    </w:p>
    <w:p w14:paraId="45D58FDE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2CFD00C8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0113B6ED" w14:textId="77777777" w:rsidR="00AC4615" w:rsidRPr="00B035D4" w:rsidRDefault="00AC4615" w:rsidP="00AC4615">
      <w:pPr>
        <w:spacing w:after="0" w:line="360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(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)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ad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Le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3"/>
          <w:lang w:val="es-MX"/>
        </w:rPr>
        <w:t>ed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0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j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s.</w:t>
      </w:r>
    </w:p>
    <w:p w14:paraId="6C5D5366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53555DD3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0CFD5114" w14:textId="77777777" w:rsidR="00AC4615" w:rsidRPr="00B035D4" w:rsidRDefault="00AC4615" w:rsidP="00AC4615">
      <w:pPr>
        <w:spacing w:after="0" w:line="240" w:lineRule="auto"/>
        <w:ind w:left="116" w:right="7067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 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 xml:space="preserve"> 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v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o</w:t>
      </w:r>
    </w:p>
    <w:p w14:paraId="6D1C358B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6E3F080F" w14:textId="77777777" w:rsidR="00AC4615" w:rsidRPr="00B035D4" w:rsidRDefault="00AC4615" w:rsidP="00AC4615">
      <w:pPr>
        <w:spacing w:after="0" w:line="359" w:lineRule="auto"/>
        <w:ind w:left="116" w:right="59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l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an</w:t>
      </w:r>
      <w:r w:rsidRPr="00B035D4">
        <w:rPr>
          <w:rFonts w:ascii="Arial" w:eastAsia="Arial" w:hAnsi="Arial" w:cs="Arial"/>
          <w:spacing w:val="2"/>
          <w:lang w:val="es-MX"/>
        </w:rPr>
        <w:t>ea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proofErr w:type="gramStart"/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4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.</w:t>
      </w:r>
      <w:proofErr w:type="gramEnd"/>
      <w:r w:rsidRPr="00B035D4">
        <w:rPr>
          <w:rFonts w:ascii="Arial" w:eastAsia="Arial" w:hAnsi="Arial" w:cs="Arial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2"/>
          <w:lang w:val="es-MX"/>
        </w:rPr>
        <w:t xml:space="preserve"> 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2"/>
          <w:lang w:val="es-MX"/>
        </w:rPr>
        <w:t xml:space="preserve"> 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3"/>
          <w:lang w:val="es-MX"/>
        </w:rPr>
        <w:t>3</w:t>
      </w:r>
      <w:r w:rsidRPr="00B035D4">
        <w:rPr>
          <w:rFonts w:ascii="Arial" w:eastAsia="Arial" w:hAnsi="Arial" w:cs="Arial"/>
          <w:lang w:val="es-MX"/>
        </w:rPr>
        <w:t>2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n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í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1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s.</w:t>
      </w:r>
    </w:p>
    <w:p w14:paraId="03251D51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41E25543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22EDC4F5" w14:textId="77777777" w:rsidR="00AC4615" w:rsidRPr="00B035D4" w:rsidRDefault="00AC4615" w:rsidP="00AC4615">
      <w:pPr>
        <w:spacing w:after="0" w:line="359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 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 xml:space="preserve">se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t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du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ga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1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e</w:t>
      </w:r>
      <w:r w:rsidRPr="00B035D4">
        <w:rPr>
          <w:rFonts w:ascii="Arial" w:eastAsia="Arial" w:hAnsi="Arial" w:cs="Arial"/>
          <w:lang w:val="es-MX"/>
        </w:rPr>
        <w:t>x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0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4"/>
          <w:lang w:val="es-MX"/>
        </w:rPr>
        <w:t>í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ca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sí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1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.</w:t>
      </w:r>
    </w:p>
    <w:p w14:paraId="16A9BEC7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09088E9F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28541153" w14:textId="77777777" w:rsidR="00AC4615" w:rsidRPr="00B035D4" w:rsidRDefault="00AC4615" w:rsidP="00AC4615">
      <w:pPr>
        <w:spacing w:after="0" w:line="359" w:lineRule="auto"/>
        <w:ind w:left="116" w:right="70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ón</w:t>
      </w:r>
      <w:r w:rsidRPr="00B035D4">
        <w:rPr>
          <w:rFonts w:ascii="Arial" w:eastAsia="Arial" w:hAnsi="Arial" w:cs="Arial"/>
          <w:lang w:val="es-MX"/>
        </w:rPr>
        <w:t xml:space="preserve">,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sí 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 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6"/>
          <w:lang w:val="es-MX"/>
        </w:rPr>
        <w:t xml:space="preserve"> M</w:t>
      </w:r>
      <w:r w:rsidRPr="00B035D4">
        <w:rPr>
          <w:rFonts w:ascii="Arial" w:eastAsia="Arial" w:hAnsi="Arial" w:cs="Arial"/>
          <w:spacing w:val="2"/>
          <w:lang w:val="es-MX"/>
        </w:rPr>
        <w:t>ed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:</w:t>
      </w:r>
    </w:p>
    <w:p w14:paraId="3C297365" w14:textId="77777777" w:rsidR="00AC4615" w:rsidRPr="00B035D4" w:rsidRDefault="00AC4615" w:rsidP="00AC4615">
      <w:pPr>
        <w:spacing w:after="0"/>
        <w:jc w:val="both"/>
        <w:rPr>
          <w:lang w:val="es-MX"/>
        </w:rPr>
        <w:sectPr w:rsidR="00AC4615" w:rsidRPr="00B035D4" w:rsidSect="00AC4615">
          <w:footerReference w:type="default" r:id="rId9"/>
          <w:pgSz w:w="12240" w:h="15840"/>
          <w:pgMar w:top="1480" w:right="1180" w:bottom="600" w:left="1300" w:header="720" w:footer="417" w:gutter="0"/>
          <w:pgNumType w:start="1"/>
          <w:cols w:space="720"/>
        </w:sectPr>
      </w:pPr>
    </w:p>
    <w:p w14:paraId="1D3CC628" w14:textId="77777777" w:rsidR="00AC4615" w:rsidRPr="00B035D4" w:rsidRDefault="00AC4615" w:rsidP="00AC4615">
      <w:pPr>
        <w:spacing w:before="2" w:after="0" w:line="180" w:lineRule="exact"/>
        <w:rPr>
          <w:sz w:val="18"/>
          <w:szCs w:val="18"/>
          <w:lang w:val="es-MX"/>
        </w:rPr>
      </w:pPr>
    </w:p>
    <w:p w14:paraId="3F8AA58D" w14:textId="77777777" w:rsidR="00AC4615" w:rsidRPr="00B035D4" w:rsidRDefault="00AC4615" w:rsidP="00AC4615">
      <w:pPr>
        <w:spacing w:before="32" w:after="0" w:line="240" w:lineRule="auto"/>
        <w:ind w:left="116" w:right="-20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b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</w:t>
      </w:r>
      <w:r w:rsidRPr="00B035D4">
        <w:rPr>
          <w:rFonts w:ascii="Arial" w:eastAsia="Arial" w:hAnsi="Arial" w:cs="Arial"/>
          <w:b/>
          <w:bCs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1</w:t>
      </w:r>
      <w:r w:rsidRPr="00B035D4">
        <w:rPr>
          <w:rFonts w:ascii="Arial" w:eastAsia="Arial" w:hAnsi="Arial" w:cs="Arial"/>
          <w:b/>
          <w:bCs/>
          <w:lang w:val="es-MX"/>
        </w:rPr>
        <w:t>.</w:t>
      </w:r>
      <w:r w:rsidRPr="00B035D4">
        <w:rPr>
          <w:rFonts w:ascii="Arial" w:eastAsia="Arial" w:hAnsi="Arial" w:cs="Arial"/>
          <w:b/>
          <w:bCs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6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m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de</w:t>
      </w:r>
      <w:r w:rsidRPr="00B035D4">
        <w:rPr>
          <w:rFonts w:ascii="Arial" w:eastAsia="Arial" w:hAnsi="Arial" w:cs="Arial"/>
          <w:b/>
          <w:bCs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,</w:t>
      </w:r>
      <w:r w:rsidRPr="00B035D4">
        <w:rPr>
          <w:rFonts w:ascii="Arial" w:eastAsia="Arial" w:hAnsi="Arial" w:cs="Arial"/>
          <w:b/>
          <w:bCs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gru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B035D4">
        <w:rPr>
          <w:rFonts w:ascii="Arial" w:eastAsia="Arial" w:hAnsi="Arial" w:cs="Arial"/>
          <w:b/>
          <w:bCs/>
          <w:lang w:val="es-MX"/>
        </w:rPr>
        <w:t>os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de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a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  <w:r w:rsidRPr="00B035D4">
        <w:rPr>
          <w:rFonts w:ascii="Arial" w:eastAsia="Arial" w:hAnsi="Arial" w:cs="Arial"/>
          <w:b/>
          <w:bCs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y</w:t>
      </w:r>
      <w:r w:rsidRPr="00B035D4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ra</w:t>
      </w:r>
      <w:r w:rsidRPr="00B035D4">
        <w:rPr>
          <w:rFonts w:ascii="Arial" w:eastAsia="Arial" w:hAnsi="Arial" w:cs="Arial"/>
          <w:b/>
          <w:bCs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  <w:r w:rsidRPr="00B035D4">
        <w:rPr>
          <w:rFonts w:ascii="Arial" w:eastAsia="Arial" w:hAnsi="Arial" w:cs="Arial"/>
          <w:b/>
          <w:bCs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á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0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y</w:t>
      </w:r>
    </w:p>
    <w:p w14:paraId="44FDF4D4" w14:textId="77777777" w:rsidR="00AC4615" w:rsidRPr="00B035D4" w:rsidRDefault="00AC4615" w:rsidP="00AC4615">
      <w:pPr>
        <w:spacing w:before="6" w:after="0" w:line="120" w:lineRule="exact"/>
        <w:rPr>
          <w:sz w:val="12"/>
          <w:szCs w:val="12"/>
          <w:lang w:val="es-MX"/>
        </w:rPr>
      </w:pPr>
    </w:p>
    <w:p w14:paraId="5DA6445A" w14:textId="77777777" w:rsidR="00AC4615" w:rsidRDefault="00AC4615" w:rsidP="00AC4615">
      <w:pPr>
        <w:spacing w:after="0" w:line="248" w:lineRule="exact"/>
        <w:ind w:left="116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  <w:spacing w:val="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spacing w:val="2"/>
          <w:position w:val="-1"/>
        </w:rPr>
        <w:t>c</w:t>
      </w:r>
      <w:r>
        <w:rPr>
          <w:rFonts w:ascii="Arial" w:eastAsia="Arial" w:hAnsi="Arial" w:cs="Arial"/>
          <w:b/>
          <w:bCs/>
          <w:spacing w:val="-3"/>
          <w:position w:val="-1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</w:rPr>
        <w:t>c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ón</w:t>
      </w:r>
      <w:proofErr w:type="spellEnd"/>
      <w:r>
        <w:rPr>
          <w:rFonts w:ascii="Arial" w:eastAsia="Arial" w:hAnsi="Arial" w:cs="Arial"/>
          <w:b/>
          <w:bCs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6"/>
          <w:position w:val="-1"/>
        </w:rPr>
        <w:t>M</w:t>
      </w:r>
      <w:r>
        <w:rPr>
          <w:rFonts w:ascii="Arial" w:eastAsia="Arial" w:hAnsi="Arial" w:cs="Arial"/>
          <w:b/>
          <w:bCs/>
          <w:spacing w:val="2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d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S</w:t>
      </w:r>
      <w:r>
        <w:rPr>
          <w:rFonts w:ascii="Arial" w:eastAsia="Arial" w:hAnsi="Arial" w:cs="Arial"/>
          <w:b/>
          <w:bCs/>
          <w:position w:val="-1"/>
        </w:rPr>
        <w:t>u</w:t>
      </w:r>
      <w:r>
        <w:rPr>
          <w:rFonts w:ascii="Arial" w:eastAsia="Arial" w:hAnsi="Arial" w:cs="Arial"/>
          <w:b/>
          <w:bCs/>
          <w:spacing w:val="-1"/>
          <w:position w:val="-1"/>
        </w:rPr>
        <w:t>p</w:t>
      </w:r>
      <w:r>
        <w:rPr>
          <w:rFonts w:ascii="Arial" w:eastAsia="Arial" w:hAnsi="Arial" w:cs="Arial"/>
          <w:b/>
          <w:bCs/>
          <w:spacing w:val="2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r</w:t>
      </w:r>
      <w:r>
        <w:rPr>
          <w:rFonts w:ascii="Arial" w:eastAsia="Arial" w:hAnsi="Arial" w:cs="Arial"/>
          <w:b/>
          <w:bCs/>
          <w:spacing w:val="-3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or</w:t>
      </w:r>
    </w:p>
    <w:p w14:paraId="4E991AA5" w14:textId="77777777" w:rsidR="00AC4615" w:rsidRDefault="00AC4615" w:rsidP="00AC4615">
      <w:pPr>
        <w:spacing w:after="0" w:line="200" w:lineRule="exact"/>
        <w:rPr>
          <w:sz w:val="20"/>
          <w:szCs w:val="20"/>
        </w:rPr>
      </w:pPr>
    </w:p>
    <w:p w14:paraId="629FFFA2" w14:textId="77777777" w:rsidR="00AC4615" w:rsidRDefault="00AC4615" w:rsidP="00AC4615">
      <w:pPr>
        <w:spacing w:before="14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816"/>
        <w:gridCol w:w="874"/>
        <w:gridCol w:w="1974"/>
        <w:gridCol w:w="1465"/>
        <w:gridCol w:w="1464"/>
        <w:gridCol w:w="1071"/>
      </w:tblGrid>
      <w:tr w:rsidR="00AC4615" w14:paraId="2346F421" w14:textId="77777777" w:rsidTr="00AC4615">
        <w:trPr>
          <w:trHeight w:hRule="exact" w:val="49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5EF" w14:textId="77777777" w:rsidR="00AC4615" w:rsidRDefault="00AC4615" w:rsidP="00AC4615">
            <w:pPr>
              <w:spacing w:before="9" w:after="0" w:line="220" w:lineRule="exact"/>
            </w:pPr>
          </w:p>
          <w:p w14:paraId="4F67D3DF" w14:textId="77777777" w:rsidR="00AC4615" w:rsidRDefault="00AC4615" w:rsidP="00AC4615">
            <w:pPr>
              <w:spacing w:after="0" w:line="240" w:lineRule="auto"/>
              <w:ind w:left="537" w:right="-2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proofErr w:type="spellEnd"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E7E1" w14:textId="77777777" w:rsidR="00AC4615" w:rsidRDefault="00AC4615" w:rsidP="00AC4615">
            <w:pPr>
              <w:spacing w:after="0" w:line="231" w:lineRule="exact"/>
              <w:ind w:left="59" w:right="3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proofErr w:type="spellEnd"/>
          </w:p>
          <w:p w14:paraId="44C782B9" w14:textId="77777777" w:rsidR="00AC4615" w:rsidRDefault="00AC4615" w:rsidP="00AC4615">
            <w:pPr>
              <w:spacing w:after="0" w:line="240" w:lineRule="exact"/>
              <w:ind w:left="222" w:right="2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EB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C0D5" w14:textId="77777777" w:rsidR="00AC4615" w:rsidRDefault="00AC4615" w:rsidP="00AC4615">
            <w:pPr>
              <w:spacing w:after="0" w:line="231" w:lineRule="exact"/>
              <w:ind w:left="124" w:right="-2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proofErr w:type="spellEnd"/>
          </w:p>
          <w:p w14:paraId="46688C1C" w14:textId="77777777" w:rsidR="00AC4615" w:rsidRDefault="00AC4615" w:rsidP="00AC4615">
            <w:pPr>
              <w:spacing w:after="0" w:line="240" w:lineRule="exact"/>
              <w:ind w:left="20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FB1E" w14:textId="77777777" w:rsidR="00AC4615" w:rsidRDefault="00AC4615" w:rsidP="00AC4615">
            <w:pPr>
              <w:spacing w:before="9" w:after="0" w:line="220" w:lineRule="exact"/>
            </w:pPr>
          </w:p>
          <w:p w14:paraId="66558BC8" w14:textId="77777777" w:rsidR="00AC4615" w:rsidRDefault="00AC4615" w:rsidP="00AC4615">
            <w:pPr>
              <w:spacing w:after="0" w:line="240" w:lineRule="auto"/>
              <w:ind w:left="129" w:right="-2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rup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de</w:t>
            </w:r>
            <w:proofErr w:type="spellEnd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6858" w14:textId="77777777" w:rsidR="00AC4615" w:rsidRDefault="00AC4615" w:rsidP="00AC4615">
            <w:pPr>
              <w:spacing w:after="0" w:line="231" w:lineRule="exact"/>
              <w:ind w:left="30" w:right="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proofErr w:type="spellEnd"/>
          </w:p>
          <w:p w14:paraId="0E0FFF5E" w14:textId="77777777" w:rsidR="00AC4615" w:rsidRDefault="00AC4615" w:rsidP="00AC4615">
            <w:pPr>
              <w:spacing w:after="0" w:line="240" w:lineRule="exact"/>
              <w:ind w:left="544" w:right="52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EB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7552" w14:textId="77777777" w:rsidR="00AC4615" w:rsidRDefault="00AC4615" w:rsidP="00AC4615">
            <w:pPr>
              <w:spacing w:after="0" w:line="231" w:lineRule="exact"/>
              <w:ind w:left="30" w:right="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proofErr w:type="spellEnd"/>
          </w:p>
          <w:p w14:paraId="09D578CC" w14:textId="77777777" w:rsidR="00AC4615" w:rsidRDefault="00AC4615" w:rsidP="00AC4615">
            <w:pPr>
              <w:spacing w:after="0" w:line="240" w:lineRule="exact"/>
              <w:ind w:left="462" w:right="44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F1D0" w14:textId="77777777" w:rsidR="00AC4615" w:rsidRDefault="00AC4615" w:rsidP="00AC4615">
            <w:pPr>
              <w:spacing w:before="9" w:after="0" w:line="220" w:lineRule="exact"/>
            </w:pPr>
          </w:p>
          <w:p w14:paraId="4354B23F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ot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l</w:t>
            </w:r>
          </w:p>
        </w:tc>
      </w:tr>
      <w:tr w:rsidR="00AC4615" w14:paraId="1C50B1ED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5646" w14:textId="77777777" w:rsidR="00AC4615" w:rsidRDefault="00AC4615" w:rsidP="00AC4615">
            <w:pPr>
              <w:spacing w:after="0" w:line="236" w:lineRule="exact"/>
              <w:ind w:left="20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ua</w:t>
            </w:r>
            <w:r>
              <w:rPr>
                <w:rFonts w:ascii="Arial" w:eastAsia="Arial" w:hAnsi="Arial" w:cs="Arial"/>
                <w:sz w:val="21"/>
                <w:szCs w:val="21"/>
              </w:rPr>
              <w:t>sc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B5CA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D1AF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157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6FD6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2952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5D60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612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16A5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3564</w:t>
            </w:r>
          </w:p>
        </w:tc>
      </w:tr>
      <w:tr w:rsidR="00AC4615" w14:paraId="71F20A36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9FD9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1E01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BB7E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B44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EA05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6288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C70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1005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A2F9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7293</w:t>
            </w:r>
          </w:p>
        </w:tc>
      </w:tr>
      <w:tr w:rsidR="00AC4615" w14:paraId="732675A4" w14:textId="77777777" w:rsidTr="00AC4615">
        <w:trPr>
          <w:trHeight w:hRule="exact" w:val="495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BF10" w14:textId="77777777" w:rsidR="00AC4615" w:rsidRDefault="00AC4615" w:rsidP="00AC4615">
            <w:pPr>
              <w:spacing w:after="0" w:line="240" w:lineRule="exact"/>
              <w:ind w:left="196" w:right="17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14:paraId="3274B5FC" w14:textId="77777777" w:rsidR="00AC4615" w:rsidRDefault="00AC4615" w:rsidP="00AC4615">
            <w:pPr>
              <w:spacing w:after="0" w:line="240" w:lineRule="exact"/>
              <w:ind w:left="722" w:right="69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Su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510D" w14:textId="77777777" w:rsidR="00AC4615" w:rsidRDefault="00AC4615" w:rsidP="00AC4615">
            <w:pPr>
              <w:spacing w:before="19" w:after="0" w:line="220" w:lineRule="exact"/>
            </w:pPr>
          </w:p>
          <w:p w14:paraId="501024A8" w14:textId="77777777" w:rsidR="00AC4615" w:rsidRDefault="00AC4615" w:rsidP="00AC4615">
            <w:pPr>
              <w:spacing w:after="0" w:line="240" w:lineRule="auto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1F12" w14:textId="77777777" w:rsidR="00AC4615" w:rsidRDefault="00AC4615" w:rsidP="00AC4615">
            <w:pPr>
              <w:spacing w:before="19" w:after="0" w:line="220" w:lineRule="exact"/>
            </w:pPr>
          </w:p>
          <w:p w14:paraId="40C3A771" w14:textId="77777777" w:rsidR="00AC4615" w:rsidRDefault="00AC4615" w:rsidP="00AC4615">
            <w:pPr>
              <w:spacing w:after="0" w:line="240" w:lineRule="auto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72D8" w14:textId="77777777" w:rsidR="00AC4615" w:rsidRDefault="00AC4615" w:rsidP="00AC4615">
            <w:pPr>
              <w:spacing w:before="19" w:after="0" w:line="220" w:lineRule="exact"/>
            </w:pPr>
          </w:p>
          <w:p w14:paraId="4571854F" w14:textId="77777777" w:rsidR="00AC4615" w:rsidRDefault="00AC4615" w:rsidP="00AC4615">
            <w:pPr>
              <w:spacing w:after="0" w:line="240" w:lineRule="auto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146C" w14:textId="77777777" w:rsidR="00AC4615" w:rsidRDefault="00AC4615" w:rsidP="00AC4615">
            <w:pPr>
              <w:spacing w:before="19" w:after="0" w:line="220" w:lineRule="exact"/>
            </w:pPr>
          </w:p>
          <w:p w14:paraId="30603C37" w14:textId="77777777" w:rsidR="00AC4615" w:rsidRDefault="00AC4615" w:rsidP="00AC4615">
            <w:pPr>
              <w:spacing w:after="0" w:line="240" w:lineRule="auto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2456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E0AB" w14:textId="77777777" w:rsidR="00AC4615" w:rsidRDefault="00AC4615" w:rsidP="00AC4615">
            <w:pPr>
              <w:spacing w:before="19" w:after="0" w:line="220" w:lineRule="exact"/>
            </w:pPr>
          </w:p>
          <w:p w14:paraId="5EA20664" w14:textId="77777777" w:rsidR="00AC4615" w:rsidRDefault="00AC4615" w:rsidP="00AC4615">
            <w:pPr>
              <w:spacing w:after="0" w:line="240" w:lineRule="auto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450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175A" w14:textId="77777777" w:rsidR="00AC4615" w:rsidRDefault="00AC4615" w:rsidP="00AC4615">
            <w:pPr>
              <w:spacing w:before="19" w:after="0" w:line="220" w:lineRule="exact"/>
            </w:pPr>
          </w:p>
          <w:p w14:paraId="7E78962F" w14:textId="77777777" w:rsidR="00AC4615" w:rsidRDefault="00AC4615" w:rsidP="00AC4615">
            <w:pPr>
              <w:spacing w:after="0" w:line="240" w:lineRule="auto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2906</w:t>
            </w:r>
          </w:p>
        </w:tc>
      </w:tr>
      <w:tr w:rsidR="00AC4615" w14:paraId="06DB4020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1C6D" w14:textId="77777777" w:rsidR="00AC4615" w:rsidRDefault="00AC4615" w:rsidP="00AC4615">
            <w:pPr>
              <w:spacing w:after="0" w:line="236" w:lineRule="exact"/>
              <w:ind w:left="41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4137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96A0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4214" w14:textId="77777777" w:rsidR="00AC4615" w:rsidRDefault="00AC4615" w:rsidP="00AC4615">
            <w:pPr>
              <w:spacing w:after="0" w:line="236" w:lineRule="exact"/>
              <w:ind w:left="885" w:right="868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DDD3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2010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91FC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709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6271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2719</w:t>
            </w:r>
          </w:p>
        </w:tc>
      </w:tr>
      <w:tr w:rsidR="00AC4615" w14:paraId="2E57D3A0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D282" w14:textId="77777777" w:rsidR="00AC4615" w:rsidRDefault="00AC4615" w:rsidP="00AC4615">
            <w:pPr>
              <w:spacing w:after="0" w:line="236" w:lineRule="exact"/>
              <w:ind w:left="60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CDM</w:t>
            </w:r>
            <w:r>
              <w:rPr>
                <w:rFonts w:ascii="Arial" w:eastAsia="Arial" w:hAnsi="Arial" w:cs="Arial"/>
                <w:sz w:val="21"/>
                <w:szCs w:val="21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98A0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BF9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6BA0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AD7F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8283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A8D9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2904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39CB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111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</w:tr>
      <w:tr w:rsidR="00AC4615" w14:paraId="62A768CB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169" w14:textId="77777777" w:rsidR="00AC4615" w:rsidRDefault="00AC4615" w:rsidP="00AC4615">
            <w:pPr>
              <w:spacing w:after="0" w:line="236" w:lineRule="exact"/>
              <w:ind w:left="53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F381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672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A52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9C6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8044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60C7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2507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9D11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</w:tr>
      <w:tr w:rsidR="00AC4615" w14:paraId="6D4874B8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28DC" w14:textId="77777777" w:rsidR="00AC4615" w:rsidRDefault="00AC4615" w:rsidP="00AC4615">
            <w:pPr>
              <w:spacing w:after="0" w:line="236" w:lineRule="exact"/>
              <w:ind w:left="41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huah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5618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5DA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B957" w14:textId="77777777" w:rsidR="00AC4615" w:rsidRDefault="00AC4615" w:rsidP="00AC4615">
            <w:pPr>
              <w:spacing w:after="0" w:line="236" w:lineRule="exact"/>
              <w:ind w:left="770" w:right="75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FA7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7312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D2D1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1289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741D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8601</w:t>
            </w:r>
          </w:p>
        </w:tc>
      </w:tr>
      <w:tr w:rsidR="00AC4615" w14:paraId="5ED66313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9E2C" w14:textId="77777777" w:rsidR="00AC4615" w:rsidRDefault="00AC4615" w:rsidP="00AC4615">
            <w:pPr>
              <w:spacing w:after="0" w:line="236" w:lineRule="exact"/>
              <w:ind w:left="503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oahu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il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C40B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AD77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956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9531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6119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4D8C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718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B80B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6837</w:t>
            </w:r>
          </w:p>
        </w:tc>
      </w:tr>
      <w:tr w:rsidR="00AC4615" w14:paraId="4601B5DD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AB03" w14:textId="77777777" w:rsidR="00AC4615" w:rsidRDefault="00AC4615" w:rsidP="00AC4615">
            <w:pPr>
              <w:spacing w:after="0" w:line="236" w:lineRule="exact"/>
              <w:ind w:left="59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8D7F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2133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4FC3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A21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2962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1ED0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343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FA9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3305</w:t>
            </w:r>
          </w:p>
        </w:tc>
      </w:tr>
      <w:tr w:rsidR="00AC4615" w14:paraId="21BF52EE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BED2" w14:textId="77777777" w:rsidR="00AC4615" w:rsidRDefault="00AC4615" w:rsidP="00AC4615">
            <w:pPr>
              <w:spacing w:after="0" w:line="236" w:lineRule="exact"/>
              <w:ind w:left="51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4879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F6B0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A8A3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41D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4157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B485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1231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284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5388</w:t>
            </w:r>
          </w:p>
        </w:tc>
      </w:tr>
      <w:tr w:rsidR="00AC4615" w14:paraId="46681B7C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3DF7" w14:textId="77777777" w:rsidR="00AC4615" w:rsidRDefault="00AC4615" w:rsidP="00AC4615">
            <w:pPr>
              <w:spacing w:after="0" w:line="236" w:lineRule="exact"/>
              <w:ind w:left="47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Edo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0DD7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B42C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9EE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D01F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177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04AF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4782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C18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</w:tr>
      <w:tr w:rsidR="00AC4615" w14:paraId="076E2069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4AED" w14:textId="77777777" w:rsidR="00AC4615" w:rsidRDefault="00AC4615" w:rsidP="00AC4615">
            <w:pPr>
              <w:spacing w:after="0" w:line="236" w:lineRule="exact"/>
              <w:ind w:left="37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uana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28A2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B414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17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4C50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8C39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112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6DF4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1230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FE3B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AC4615" w14:paraId="13652689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231A" w14:textId="77777777" w:rsidR="00AC4615" w:rsidRDefault="00AC4615" w:rsidP="00AC4615">
            <w:pPr>
              <w:spacing w:after="0" w:line="236" w:lineRule="exact"/>
              <w:ind w:left="49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76CF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BF4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366D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C473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2598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22E0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920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E6EF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3518</w:t>
            </w:r>
          </w:p>
        </w:tc>
      </w:tr>
      <w:tr w:rsidR="00AC4615" w14:paraId="49CB9C43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02BA" w14:textId="77777777" w:rsidR="00AC4615" w:rsidRDefault="00AC4615" w:rsidP="00AC4615">
            <w:pPr>
              <w:spacing w:after="0" w:line="236" w:lineRule="exact"/>
              <w:ind w:left="56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da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72D0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55D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6031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0307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3398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0B7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1085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D1F6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4483</w:t>
            </w:r>
          </w:p>
        </w:tc>
      </w:tr>
      <w:tr w:rsidR="00AC4615" w14:paraId="0923C984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A4A3" w14:textId="77777777" w:rsidR="00AC4615" w:rsidRDefault="00AC4615" w:rsidP="00AC4615">
            <w:pPr>
              <w:spacing w:after="0" w:line="240" w:lineRule="exact"/>
              <w:ind w:left="60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z w:val="21"/>
                <w:szCs w:val="21"/>
              </w:rPr>
              <w:t>sco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C315" w14:textId="77777777" w:rsidR="00AC4615" w:rsidRDefault="00AC4615" w:rsidP="00AC4615">
            <w:pPr>
              <w:spacing w:after="0" w:line="240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A324" w14:textId="77777777" w:rsidR="00AC4615" w:rsidRDefault="00AC4615" w:rsidP="00AC4615">
            <w:pPr>
              <w:spacing w:after="0" w:line="240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83DC" w14:textId="77777777" w:rsidR="00AC4615" w:rsidRDefault="00AC4615" w:rsidP="00AC4615">
            <w:pPr>
              <w:spacing w:after="0" w:line="240" w:lineRule="exact"/>
              <w:ind w:left="770" w:right="75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48FE" w14:textId="77777777" w:rsidR="00AC4615" w:rsidRDefault="00AC4615" w:rsidP="00AC4615">
            <w:pPr>
              <w:spacing w:after="0" w:line="240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136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0958" w14:textId="77777777" w:rsidR="00AC4615" w:rsidRDefault="00AC4615" w:rsidP="00AC4615">
            <w:pPr>
              <w:spacing w:after="0" w:line="240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855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6358" w14:textId="77777777" w:rsidR="00AC4615" w:rsidRDefault="00AC4615" w:rsidP="00AC4615">
            <w:pPr>
              <w:spacing w:after="0" w:line="240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144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AC4615" w14:paraId="4962374C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7651" w14:textId="77777777" w:rsidR="00AC4615" w:rsidRDefault="00AC4615" w:rsidP="00AC4615">
            <w:pPr>
              <w:spacing w:after="0" w:line="236" w:lineRule="exact"/>
              <w:ind w:left="41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Mi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hoa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á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CA98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FE31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508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23C3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2576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BCCB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1032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8020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3608</w:t>
            </w:r>
          </w:p>
        </w:tc>
      </w:tr>
      <w:tr w:rsidR="00AC4615" w14:paraId="7D69B059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391F" w14:textId="77777777" w:rsidR="00AC4615" w:rsidRDefault="00AC4615" w:rsidP="00AC4615">
            <w:pPr>
              <w:spacing w:after="0" w:line="236" w:lineRule="exact"/>
              <w:ind w:left="54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4449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7F2E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FAC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3BFB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3610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E57F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978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26C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4588</w:t>
            </w:r>
          </w:p>
        </w:tc>
      </w:tr>
      <w:tr w:rsidR="00AC4615" w14:paraId="6AB7A668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384C" w14:textId="77777777" w:rsidR="00AC4615" w:rsidRDefault="00AC4615" w:rsidP="00AC4615">
            <w:pPr>
              <w:spacing w:after="0" w:line="236" w:lineRule="exact"/>
              <w:ind w:left="58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ri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A017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5C17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87A5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7BA4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3200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0CFB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523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E12F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3723</w:t>
            </w:r>
          </w:p>
        </w:tc>
      </w:tr>
      <w:tr w:rsidR="00AC4615" w14:paraId="5247C454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D7EC" w14:textId="77777777" w:rsidR="00AC4615" w:rsidRDefault="00AC4615" w:rsidP="00AC4615">
            <w:pPr>
              <w:spacing w:after="0" w:line="236" w:lineRule="exact"/>
              <w:ind w:left="35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Leó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410A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0157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1EE0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6105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8234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15D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305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3310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8539</w:t>
            </w:r>
          </w:p>
        </w:tc>
      </w:tr>
      <w:tr w:rsidR="00AC4615" w14:paraId="129AC7B9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A5A" w14:textId="77777777" w:rsidR="00AC4615" w:rsidRDefault="00AC4615" w:rsidP="00AC4615">
            <w:pPr>
              <w:spacing w:after="0" w:line="240" w:lineRule="exact"/>
              <w:ind w:left="59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Pue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FE63" w14:textId="77777777" w:rsidR="00AC4615" w:rsidRDefault="00AC4615" w:rsidP="00AC4615">
            <w:pPr>
              <w:spacing w:after="0" w:line="240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E94" w14:textId="77777777" w:rsidR="00AC4615" w:rsidRDefault="00AC4615" w:rsidP="00AC4615">
            <w:pPr>
              <w:spacing w:after="0" w:line="240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999A" w14:textId="77777777" w:rsidR="00AC4615" w:rsidRDefault="00AC4615" w:rsidP="00AC4615">
            <w:pPr>
              <w:spacing w:after="0" w:line="240" w:lineRule="exact"/>
              <w:ind w:left="770" w:right="75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6782" w14:textId="77777777" w:rsidR="00AC4615" w:rsidRDefault="00AC4615" w:rsidP="00AC4615">
            <w:pPr>
              <w:spacing w:after="0" w:line="240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8968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D9C4" w14:textId="77777777" w:rsidR="00AC4615" w:rsidRDefault="00AC4615" w:rsidP="00AC4615">
            <w:pPr>
              <w:spacing w:after="0" w:line="240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2349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117D" w14:textId="77777777" w:rsidR="00AC4615" w:rsidRDefault="00AC4615" w:rsidP="00AC4615">
            <w:pPr>
              <w:spacing w:after="0" w:line="240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113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</w:tr>
      <w:tr w:rsidR="00AC4615" w14:paraId="700275EA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B97B" w14:textId="77777777" w:rsidR="00AC4615" w:rsidRDefault="00AC4615" w:rsidP="00AC4615">
            <w:pPr>
              <w:spacing w:after="0" w:line="236" w:lineRule="exact"/>
              <w:ind w:left="44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8324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E5A7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0EE2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DE6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3012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CBC5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583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2C0A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3595</w:t>
            </w:r>
          </w:p>
        </w:tc>
      </w:tr>
      <w:tr w:rsidR="00AC4615" w14:paraId="65E70C22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7CA2" w14:textId="77777777" w:rsidR="00AC4615" w:rsidRDefault="00AC4615" w:rsidP="00AC4615">
            <w:pPr>
              <w:spacing w:after="0" w:line="236" w:lineRule="exact"/>
              <w:ind w:left="273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89D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F6A3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7626" w14:textId="77777777" w:rsidR="00AC4615" w:rsidRDefault="00AC4615" w:rsidP="00AC4615">
            <w:pPr>
              <w:spacing w:after="0" w:line="236" w:lineRule="exact"/>
              <w:ind w:left="885" w:right="868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6CB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2174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B51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639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45F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2813</w:t>
            </w:r>
          </w:p>
        </w:tc>
      </w:tr>
      <w:tr w:rsidR="00AC4615" w14:paraId="04BA9031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6F88" w14:textId="77777777" w:rsidR="00AC4615" w:rsidRDefault="00AC4615" w:rsidP="00AC4615">
            <w:pPr>
              <w:spacing w:after="0" w:line="236" w:lineRule="exact"/>
              <w:ind w:left="18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Po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sí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A5ED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2FC5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54A9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A4C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6055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F1EF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1028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572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7083</w:t>
            </w:r>
          </w:p>
        </w:tc>
      </w:tr>
      <w:tr w:rsidR="00AC4615" w14:paraId="7E9B83CD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5D4E" w14:textId="77777777" w:rsidR="00AC4615" w:rsidRDefault="00AC4615" w:rsidP="00AC4615">
            <w:pPr>
              <w:spacing w:after="0" w:line="236" w:lineRule="exact"/>
              <w:ind w:left="571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20F9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DAB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F17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1B9F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100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A85C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1101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A62A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111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AC4615" w14:paraId="190114AD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5B11" w14:textId="77777777" w:rsidR="00AC4615" w:rsidRDefault="00AC4615" w:rsidP="00AC4615">
            <w:pPr>
              <w:spacing w:after="0" w:line="236" w:lineRule="exact"/>
              <w:ind w:left="58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Sono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5DEF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93F6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FAD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E5F7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9213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291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1511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5B01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107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</w:tr>
      <w:tr w:rsidR="00AC4615" w14:paraId="14207B1D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E61F" w14:textId="77777777" w:rsidR="00AC4615" w:rsidRDefault="00AC4615" w:rsidP="00AC4615">
            <w:pPr>
              <w:spacing w:after="0" w:line="236" w:lineRule="exact"/>
              <w:ind w:left="51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sco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12B9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066C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0E17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4C50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3909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8F99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C836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5825</w:t>
            </w:r>
          </w:p>
        </w:tc>
      </w:tr>
      <w:tr w:rsidR="00AC4615" w14:paraId="1854134B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C38E" w14:textId="77777777" w:rsidR="00AC4615" w:rsidRDefault="00AC4615" w:rsidP="00AC4615">
            <w:pPr>
              <w:spacing w:after="0" w:line="236" w:lineRule="exact"/>
              <w:ind w:left="37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E506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C0C3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F1C7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195C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3584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D5DB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1148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20EE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4732</w:t>
            </w:r>
          </w:p>
        </w:tc>
      </w:tr>
      <w:tr w:rsidR="00AC4615" w14:paraId="21C8528F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ED00" w14:textId="77777777" w:rsidR="00AC4615" w:rsidRDefault="00AC4615" w:rsidP="00AC4615">
            <w:pPr>
              <w:spacing w:after="0" w:line="236" w:lineRule="exact"/>
              <w:ind w:left="52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xc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126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FB3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B38A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9C50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2233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611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1188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43EA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3421</w:t>
            </w:r>
          </w:p>
        </w:tc>
      </w:tr>
      <w:tr w:rsidR="00AC4615" w14:paraId="08E872D1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F6AB" w14:textId="77777777" w:rsidR="00AC4615" w:rsidRDefault="00AC4615" w:rsidP="00AC4615">
            <w:pPr>
              <w:spacing w:after="0" w:line="236" w:lineRule="exact"/>
              <w:ind w:left="49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z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B2DF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EA0E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FB2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8F0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9479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8E2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2980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2D0E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124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</w:tr>
      <w:tr w:rsidR="00AC4615" w14:paraId="0953214A" w14:textId="77777777" w:rsidTr="00AC4615">
        <w:trPr>
          <w:trHeight w:hRule="exact" w:val="255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1CC" w14:textId="77777777" w:rsidR="00AC4615" w:rsidRDefault="00AC4615" w:rsidP="00AC4615">
            <w:pPr>
              <w:spacing w:after="0" w:line="236" w:lineRule="exact"/>
              <w:ind w:left="53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Yu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á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8FF4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4C3F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E719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9E9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6486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1871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895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E1E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7381</w:t>
            </w:r>
          </w:p>
        </w:tc>
      </w:tr>
      <w:tr w:rsidR="00AC4615" w14:paraId="3C4C166A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C5EF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Z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488D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2430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0C8A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18C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3360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1DF5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574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FD4B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3934</w:t>
            </w:r>
          </w:p>
        </w:tc>
      </w:tr>
      <w:tr w:rsidR="00AC4615" w14:paraId="07B5C1E3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B720" w14:textId="77777777" w:rsidR="00AC4615" w:rsidRDefault="00AC4615" w:rsidP="00AC4615">
            <w:pPr>
              <w:spacing w:after="0" w:line="236" w:lineRule="exact"/>
              <w:ind w:left="58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1F91" w14:textId="77777777" w:rsidR="00AC4615" w:rsidRDefault="00AC4615" w:rsidP="00AC4615">
            <w:pPr>
              <w:spacing w:after="0" w:line="236" w:lineRule="exact"/>
              <w:ind w:left="22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433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C874" w14:textId="77777777" w:rsidR="00AC4615" w:rsidRDefault="00AC4615" w:rsidP="00AC4615">
            <w:pPr>
              <w:spacing w:after="0" w:line="236" w:lineRule="exact"/>
              <w:ind w:left="25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E9F" w14:textId="77777777" w:rsidR="00AC4615" w:rsidRDefault="00AC4615" w:rsidP="00AC4615">
            <w:pPr>
              <w:spacing w:after="0" w:line="236" w:lineRule="exact"/>
              <w:ind w:left="712" w:right="69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1530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137D" w14:textId="77777777" w:rsidR="00AC4615" w:rsidRDefault="00AC4615" w:rsidP="00AC4615">
            <w:pPr>
              <w:spacing w:after="0" w:line="236" w:lineRule="exact"/>
              <w:ind w:left="37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185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986D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393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445F" w14:textId="77777777" w:rsidR="00AC4615" w:rsidRDefault="00AC4615" w:rsidP="00AC4615">
            <w:pPr>
              <w:spacing w:after="0" w:line="236" w:lineRule="exact"/>
              <w:ind w:left="181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224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</w:tr>
    </w:tbl>
    <w:p w14:paraId="62DBDEFB" w14:textId="77777777" w:rsidR="00AC4615" w:rsidRDefault="00AC4615" w:rsidP="00AC4615">
      <w:pPr>
        <w:spacing w:before="6" w:after="0" w:line="140" w:lineRule="exact"/>
        <w:rPr>
          <w:sz w:val="14"/>
          <w:szCs w:val="14"/>
        </w:rPr>
      </w:pPr>
    </w:p>
    <w:p w14:paraId="280621E5" w14:textId="77777777" w:rsidR="00AC4615" w:rsidRDefault="00AC4615" w:rsidP="00AC4615">
      <w:pPr>
        <w:spacing w:after="0" w:line="200" w:lineRule="exact"/>
        <w:rPr>
          <w:sz w:val="20"/>
          <w:szCs w:val="20"/>
        </w:rPr>
      </w:pPr>
    </w:p>
    <w:p w14:paraId="0E4F1873" w14:textId="77777777" w:rsidR="00AC4615" w:rsidRDefault="00AC4615" w:rsidP="00AC4615">
      <w:pPr>
        <w:spacing w:before="32" w:after="0" w:line="360" w:lineRule="auto"/>
        <w:ind w:left="116" w:right="62"/>
        <w:jc w:val="both"/>
        <w:rPr>
          <w:rFonts w:ascii="Arial" w:eastAsia="Arial" w:hAnsi="Arial" w:cs="Arial"/>
        </w:rPr>
      </w:pPr>
      <w:r w:rsidRPr="00B035D4">
        <w:rPr>
          <w:rFonts w:ascii="Arial" w:eastAsia="Arial" w:hAnsi="Arial" w:cs="Arial"/>
          <w:spacing w:val="1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3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la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h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4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h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 xml:space="preserve">o 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3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co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rm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se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en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:</w:t>
      </w:r>
    </w:p>
    <w:p w14:paraId="0B69A77B" w14:textId="77777777" w:rsidR="00AC4615" w:rsidRDefault="00AC4615" w:rsidP="00AC4615">
      <w:pPr>
        <w:spacing w:after="0"/>
        <w:jc w:val="both"/>
        <w:sectPr w:rsidR="00AC4615">
          <w:pgSz w:w="12240" w:h="15840"/>
          <w:pgMar w:top="1480" w:right="1180" w:bottom="600" w:left="1300" w:header="0" w:footer="417" w:gutter="0"/>
          <w:cols w:space="720"/>
        </w:sectPr>
      </w:pPr>
    </w:p>
    <w:p w14:paraId="6F4AD9E5" w14:textId="77777777" w:rsidR="00AC4615" w:rsidRDefault="00AC4615" w:rsidP="00AC4615">
      <w:pPr>
        <w:spacing w:before="7" w:after="0" w:line="170" w:lineRule="exact"/>
        <w:rPr>
          <w:sz w:val="17"/>
          <w:szCs w:val="17"/>
        </w:rPr>
      </w:pPr>
    </w:p>
    <w:p w14:paraId="25961995" w14:textId="77777777" w:rsidR="00AC4615" w:rsidRDefault="00AC4615" w:rsidP="00AC4615">
      <w:pPr>
        <w:spacing w:before="32" w:after="0" w:line="248" w:lineRule="exact"/>
        <w:ind w:left="116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b</w:t>
      </w:r>
      <w:r>
        <w:rPr>
          <w:rFonts w:ascii="Arial" w:eastAsia="Arial" w:hAnsi="Arial" w:cs="Arial"/>
          <w:b/>
          <w:bCs/>
          <w:spacing w:val="-4"/>
          <w:position w:val="-1"/>
        </w:rPr>
        <w:t>l</w:t>
      </w:r>
      <w:r>
        <w:rPr>
          <w:rFonts w:ascii="Arial" w:eastAsia="Arial" w:hAnsi="Arial" w:cs="Arial"/>
          <w:b/>
          <w:bCs/>
          <w:position w:val="-1"/>
        </w:rPr>
        <w:t>a</w:t>
      </w:r>
      <w:proofErr w:type="spellEnd"/>
      <w:r>
        <w:rPr>
          <w:rFonts w:ascii="Arial" w:eastAsia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</w:rPr>
        <w:t>2</w:t>
      </w:r>
      <w:r>
        <w:rPr>
          <w:rFonts w:ascii="Arial" w:eastAsia="Arial" w:hAnsi="Arial" w:cs="Arial"/>
          <w:b/>
          <w:bCs/>
          <w:position w:val="-1"/>
        </w:rPr>
        <w:t>.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position w:val="-1"/>
        </w:rPr>
        <w:t>P</w:t>
      </w:r>
      <w:r>
        <w:rPr>
          <w:rFonts w:ascii="Arial" w:eastAsia="Arial" w:hAnsi="Arial" w:cs="Arial"/>
          <w:b/>
          <w:bCs/>
          <w:position w:val="-1"/>
        </w:rPr>
        <w:t>rog</w:t>
      </w:r>
      <w:r>
        <w:rPr>
          <w:rFonts w:ascii="Arial" w:eastAsia="Arial" w:hAnsi="Arial" w:cs="Arial"/>
          <w:b/>
          <w:bCs/>
          <w:spacing w:val="-5"/>
          <w:position w:val="-1"/>
        </w:rPr>
        <w:t>r</w:t>
      </w:r>
      <w:r>
        <w:rPr>
          <w:rFonts w:ascii="Arial" w:eastAsia="Arial" w:hAnsi="Arial" w:cs="Arial"/>
          <w:b/>
          <w:bCs/>
          <w:spacing w:val="2"/>
          <w:position w:val="-1"/>
        </w:rPr>
        <w:t>a</w:t>
      </w:r>
      <w:r>
        <w:rPr>
          <w:rFonts w:ascii="Arial" w:eastAsia="Arial" w:hAnsi="Arial" w:cs="Arial"/>
          <w:b/>
          <w:bCs/>
          <w:spacing w:val="-4"/>
          <w:position w:val="-1"/>
        </w:rPr>
        <w:t>m</w:t>
      </w:r>
      <w:r>
        <w:rPr>
          <w:rFonts w:ascii="Arial" w:eastAsia="Arial" w:hAnsi="Arial" w:cs="Arial"/>
          <w:b/>
          <w:bCs/>
          <w:position w:val="-1"/>
        </w:rPr>
        <w:t>a</w:t>
      </w:r>
      <w:proofErr w:type="spellEnd"/>
      <w:r>
        <w:rPr>
          <w:rFonts w:ascii="Arial" w:eastAsia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de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2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p</w:t>
      </w:r>
      <w:r>
        <w:rPr>
          <w:rFonts w:ascii="Arial" w:eastAsia="Arial" w:hAnsi="Arial" w:cs="Arial"/>
          <w:b/>
          <w:bCs/>
          <w:spacing w:val="-4"/>
          <w:position w:val="-1"/>
        </w:rPr>
        <w:t>li</w:t>
      </w:r>
      <w:r>
        <w:rPr>
          <w:rFonts w:ascii="Arial" w:eastAsia="Arial" w:hAnsi="Arial" w:cs="Arial"/>
          <w:b/>
          <w:bCs/>
          <w:spacing w:val="2"/>
          <w:position w:val="-1"/>
        </w:rPr>
        <w:t>cac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spacing w:val="2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s</w:t>
      </w:r>
      <w:proofErr w:type="spellEnd"/>
    </w:p>
    <w:p w14:paraId="0A60387B" w14:textId="77777777" w:rsidR="00AC4615" w:rsidRDefault="00AC4615" w:rsidP="00AC4615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4913"/>
        <w:gridCol w:w="3063"/>
      </w:tblGrid>
      <w:tr w:rsidR="00AC4615" w14:paraId="4EE6FB82" w14:textId="77777777" w:rsidTr="00AC4615">
        <w:trPr>
          <w:trHeight w:hRule="exact" w:val="265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87DF" w14:textId="77777777" w:rsidR="00AC4615" w:rsidRDefault="00AC4615" w:rsidP="00AC4615">
            <w:pPr>
              <w:spacing w:after="0" w:line="242" w:lineRule="exact"/>
              <w:ind w:left="105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ec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proofErr w:type="spellEnd"/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50E7" w14:textId="77777777" w:rsidR="00AC4615" w:rsidRDefault="00AC4615" w:rsidP="00AC4615">
            <w:pPr>
              <w:spacing w:after="0" w:line="242" w:lineRule="exact"/>
              <w:ind w:left="541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cac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ón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</w:rPr>
              <w:t>)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6E0F" w14:textId="77777777" w:rsidR="00AC4615" w:rsidRDefault="00AC4615" w:rsidP="00AC4615">
            <w:pPr>
              <w:spacing w:after="0" w:line="242" w:lineRule="exact"/>
              <w:ind w:left="527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proofErr w:type="spellEnd"/>
          </w:p>
        </w:tc>
      </w:tr>
      <w:tr w:rsidR="00AC4615" w14:paraId="7E79017A" w14:textId="77777777" w:rsidTr="00AC4615">
        <w:trPr>
          <w:trHeight w:hRule="exact" w:val="878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7DB3" w14:textId="77777777" w:rsidR="00AC4615" w:rsidRDefault="00AC4615" w:rsidP="00AC4615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0121FCD8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0FEDA285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76B3" w14:textId="77777777" w:rsidR="00AC4615" w:rsidRPr="00B035D4" w:rsidRDefault="00AC4615" w:rsidP="00AC4615">
            <w:pPr>
              <w:spacing w:after="0" w:line="247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 xml:space="preserve">n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de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1D5680B7" w14:textId="77777777" w:rsidR="00AC4615" w:rsidRPr="00B035D4" w:rsidRDefault="00AC4615" w:rsidP="00AC4615">
            <w:pPr>
              <w:spacing w:before="35" w:after="0" w:line="277" w:lineRule="auto"/>
              <w:ind w:left="105" w:right="387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 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B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á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ca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B9D9" w14:textId="77777777" w:rsidR="00AC4615" w:rsidRPr="00B035D4" w:rsidRDefault="00AC4615" w:rsidP="00AC4615">
            <w:pPr>
              <w:spacing w:before="1" w:after="0" w:line="100" w:lineRule="exact"/>
              <w:rPr>
                <w:sz w:val="10"/>
                <w:szCs w:val="10"/>
                <w:lang w:val="es-MX"/>
              </w:rPr>
            </w:pPr>
          </w:p>
          <w:p w14:paraId="56AA6EFE" w14:textId="77777777" w:rsidR="00AC4615" w:rsidRPr="00B035D4" w:rsidRDefault="00AC4615" w:rsidP="00AC4615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370EE76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1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0C41902D" w14:textId="77777777" w:rsidTr="00AC4615">
        <w:trPr>
          <w:trHeight w:hRule="exact" w:val="884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92A5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79187803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3AC11483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B517" w14:textId="77777777" w:rsidR="00AC4615" w:rsidRPr="00B035D4" w:rsidRDefault="00AC4615" w:rsidP="00AC4615">
            <w:pPr>
              <w:spacing w:after="0" w:line="252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de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5FFC027A" w14:textId="77777777" w:rsidR="00AC4615" w:rsidRPr="00B035D4" w:rsidRDefault="00AC4615" w:rsidP="00AC4615">
            <w:pPr>
              <w:spacing w:before="35" w:after="0" w:line="240" w:lineRule="auto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ad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</w:p>
          <w:p w14:paraId="61F7FB54" w14:textId="77777777" w:rsidR="00AC4615" w:rsidRDefault="00AC4615" w:rsidP="00AC4615">
            <w:pPr>
              <w:spacing w:before="40" w:after="0" w:line="240" w:lineRule="auto"/>
              <w:ind w:left="105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ACC5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00FDC096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21D1E4C1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3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6429632E" w14:textId="77777777" w:rsidTr="00AC4615">
        <w:trPr>
          <w:trHeight w:hRule="exact" w:val="883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C130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4AB41E6C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7AFFFE6E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C310" w14:textId="77777777" w:rsidR="00AC4615" w:rsidRPr="00B035D4" w:rsidRDefault="00AC4615" w:rsidP="00AC4615">
            <w:pPr>
              <w:spacing w:after="0" w:line="247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de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68D81573" w14:textId="77777777" w:rsidR="00AC4615" w:rsidRPr="00B035D4" w:rsidRDefault="00AC4615" w:rsidP="00AC4615">
            <w:pPr>
              <w:spacing w:before="40" w:after="0" w:line="240" w:lineRule="auto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ad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</w:p>
          <w:p w14:paraId="44BBD869" w14:textId="77777777" w:rsidR="00AC4615" w:rsidRDefault="00AC4615" w:rsidP="00AC4615">
            <w:pPr>
              <w:spacing w:before="40" w:after="0" w:line="240" w:lineRule="auto"/>
              <w:ind w:left="105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02BE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7EF8219D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102E8823" w14:textId="77777777" w:rsidR="00AC4615" w:rsidRDefault="00AC4615" w:rsidP="00AC4615">
            <w:pPr>
              <w:spacing w:after="0" w:line="240" w:lineRule="auto"/>
              <w:ind w:left="28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6</w:t>
            </w:r>
            <w:r>
              <w:rPr>
                <w:rFonts w:ascii="Arial" w:eastAsia="Arial" w:hAnsi="Arial" w:cs="Arial"/>
                <w:spacing w:val="1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>7</w:t>
            </w:r>
            <w:r>
              <w:rPr>
                <w:rFonts w:ascii="Arial" w:eastAsia="Arial" w:hAnsi="Arial" w:cs="Arial"/>
                <w:spacing w:val="1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>1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j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  <w:spacing w:val="-3"/>
              </w:rPr>
              <w:t>0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2653B991" w14:textId="77777777" w:rsidTr="00AC4615">
        <w:trPr>
          <w:trHeight w:hRule="exact" w:val="518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CBF5" w14:textId="77777777" w:rsidR="00AC4615" w:rsidRDefault="00AC4615" w:rsidP="00AC4615">
            <w:pPr>
              <w:spacing w:after="0" w:line="242" w:lineRule="exact"/>
              <w:ind w:left="105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ec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proofErr w:type="spellEnd"/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2D39" w14:textId="77777777" w:rsidR="00AC4615" w:rsidRPr="00B035D4" w:rsidRDefault="00AC4615" w:rsidP="00AC4615">
            <w:pPr>
              <w:spacing w:after="0" w:line="242" w:lineRule="exact"/>
              <w:ind w:left="322" w:right="308"/>
              <w:jc w:val="center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b/>
                <w:bCs/>
                <w:spacing w:val="4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cac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b/>
                <w:bCs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 xml:space="preserve">ón </w:t>
            </w: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b/>
                <w:bCs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or</w:t>
            </w:r>
          </w:p>
          <w:p w14:paraId="479ADEE4" w14:textId="77777777" w:rsidR="00AC4615" w:rsidRPr="00B035D4" w:rsidRDefault="00AC4615" w:rsidP="00AC4615">
            <w:pPr>
              <w:spacing w:before="1" w:after="0" w:line="240" w:lineRule="auto"/>
              <w:ind w:left="2104" w:right="2084"/>
              <w:jc w:val="center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b/>
                <w:bCs/>
                <w:spacing w:val="-2"/>
                <w:lang w:val="es-MX"/>
              </w:rPr>
              <w:t>(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)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9BFC" w14:textId="77777777" w:rsidR="00AC4615" w:rsidRPr="00B035D4" w:rsidRDefault="00AC4615" w:rsidP="00AC4615">
            <w:pPr>
              <w:spacing w:before="9" w:after="0" w:line="110" w:lineRule="exact"/>
              <w:rPr>
                <w:sz w:val="11"/>
                <w:szCs w:val="11"/>
                <w:lang w:val="es-MX"/>
              </w:rPr>
            </w:pPr>
          </w:p>
          <w:p w14:paraId="241DCD25" w14:textId="77777777" w:rsidR="00AC4615" w:rsidRDefault="00AC4615" w:rsidP="00AC4615">
            <w:pPr>
              <w:spacing w:after="0" w:line="240" w:lineRule="auto"/>
              <w:ind w:left="527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proofErr w:type="spellEnd"/>
          </w:p>
        </w:tc>
      </w:tr>
      <w:tr w:rsidR="00AC4615" w14:paraId="5483FD09" w14:textId="77777777" w:rsidTr="00AC4615">
        <w:trPr>
          <w:trHeight w:hRule="exact" w:val="884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C132" w14:textId="77777777" w:rsidR="00AC4615" w:rsidRDefault="00AC4615" w:rsidP="00AC4615">
            <w:pPr>
              <w:spacing w:before="2" w:after="0" w:line="100" w:lineRule="exact"/>
              <w:rPr>
                <w:sz w:val="10"/>
                <w:szCs w:val="10"/>
              </w:rPr>
            </w:pPr>
          </w:p>
          <w:p w14:paraId="05BA8CFC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60BF4FB9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648B" w14:textId="77777777" w:rsidR="00AC4615" w:rsidRPr="00B035D4" w:rsidRDefault="00AC4615" w:rsidP="00AC4615">
            <w:pPr>
              <w:spacing w:after="0" w:line="248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27B7F766" w14:textId="77777777" w:rsidR="00AC4615" w:rsidRPr="00B035D4" w:rsidRDefault="00AC4615" w:rsidP="00AC4615">
            <w:pPr>
              <w:spacing w:before="35" w:after="0" w:line="277" w:lineRule="auto"/>
              <w:ind w:left="105" w:right="229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ad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 xml:space="preserve">n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du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ed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r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C1CB" w14:textId="77777777" w:rsidR="00AC4615" w:rsidRPr="00B035D4" w:rsidRDefault="00AC4615" w:rsidP="00AC4615">
            <w:pPr>
              <w:spacing w:before="2" w:after="0" w:line="100" w:lineRule="exact"/>
              <w:rPr>
                <w:sz w:val="10"/>
                <w:szCs w:val="10"/>
                <w:lang w:val="es-MX"/>
              </w:rPr>
            </w:pPr>
          </w:p>
          <w:p w14:paraId="67097C5C" w14:textId="77777777" w:rsidR="00AC4615" w:rsidRPr="00B035D4" w:rsidRDefault="00AC4615" w:rsidP="00AC4615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1F4B9AC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02F40E3C" w14:textId="77777777" w:rsidTr="00AC4615">
        <w:trPr>
          <w:trHeight w:hRule="exact" w:val="298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1E5B" w14:textId="77777777" w:rsidR="00AC4615" w:rsidRDefault="00AC4615" w:rsidP="00AC4615">
            <w:pPr>
              <w:spacing w:before="13"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6BF7" w14:textId="77777777" w:rsidR="00AC4615" w:rsidRPr="00B035D4" w:rsidRDefault="00AC4615" w:rsidP="00AC4615">
            <w:pPr>
              <w:spacing w:after="0" w:line="247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B393" w14:textId="77777777" w:rsidR="00AC4615" w:rsidRDefault="00AC4615" w:rsidP="00AC4615">
            <w:pPr>
              <w:spacing w:before="13"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67D2C2C6" w14:textId="77777777" w:rsidR="00AC4615" w:rsidRDefault="00AC4615" w:rsidP="00AC4615">
      <w:pPr>
        <w:spacing w:before="9" w:after="0" w:line="170" w:lineRule="exact"/>
        <w:rPr>
          <w:sz w:val="17"/>
          <w:szCs w:val="17"/>
        </w:rPr>
      </w:pPr>
    </w:p>
    <w:p w14:paraId="1B8721DE" w14:textId="77777777" w:rsidR="00AC4615" w:rsidRDefault="00AC4615" w:rsidP="00AC4615">
      <w:pPr>
        <w:spacing w:after="0" w:line="200" w:lineRule="exact"/>
        <w:rPr>
          <w:sz w:val="20"/>
          <w:szCs w:val="20"/>
        </w:rPr>
      </w:pPr>
    </w:p>
    <w:p w14:paraId="2A2AF666" w14:textId="77777777" w:rsidR="00AC4615" w:rsidRPr="00B035D4" w:rsidRDefault="00AC4615" w:rsidP="00AC4615">
      <w:pPr>
        <w:spacing w:before="32" w:after="0" w:line="240" w:lineRule="auto"/>
        <w:ind w:left="116" w:right="530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1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B035D4">
        <w:rPr>
          <w:rFonts w:ascii="Arial" w:eastAsia="Arial" w:hAnsi="Arial" w:cs="Arial"/>
          <w:b/>
          <w:bCs/>
          <w:lang w:val="es-MX"/>
        </w:rPr>
        <w:t>re</w:t>
      </w:r>
      <w:r w:rsidRPr="00B035D4">
        <w:rPr>
          <w:rFonts w:ascii="Arial" w:eastAsia="Arial" w:hAnsi="Arial" w:cs="Arial"/>
          <w:b/>
          <w:bCs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ac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í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</w:t>
      </w:r>
      <w:r w:rsidRPr="00B035D4">
        <w:rPr>
          <w:rFonts w:ascii="Arial" w:eastAsia="Arial" w:hAnsi="Arial" w:cs="Arial"/>
          <w:b/>
          <w:bCs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de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</w:t>
      </w:r>
      <w:r w:rsidRPr="00B035D4">
        <w:rPr>
          <w:rFonts w:ascii="Arial" w:eastAsia="Arial" w:hAnsi="Arial" w:cs="Arial"/>
          <w:b/>
          <w:bCs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</w:p>
    <w:p w14:paraId="4D3B7C19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7E14AB23" w14:textId="77777777" w:rsidR="00AC4615" w:rsidRPr="00B035D4" w:rsidRDefault="00AC4615" w:rsidP="00AC4615">
      <w:pPr>
        <w:spacing w:after="0" w:line="359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h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x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yo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3"/>
          <w:lang w:val="es-MX"/>
        </w:rPr>
        <w:t xml:space="preserve"> 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.</w:t>
      </w:r>
    </w:p>
    <w:p w14:paraId="79F658AB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7AB49B2B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7DB1B4FB" w14:textId="77777777" w:rsidR="00AC4615" w:rsidRPr="00B035D4" w:rsidRDefault="00AC4615" w:rsidP="00AC4615">
      <w:pPr>
        <w:spacing w:after="0" w:line="359" w:lineRule="auto"/>
        <w:ind w:left="116" w:right="60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h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ga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2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.</w:t>
      </w:r>
      <w:r w:rsidRPr="00B035D4">
        <w:rPr>
          <w:rFonts w:ascii="Arial" w:eastAsia="Arial" w:hAnsi="Arial" w:cs="Arial"/>
          <w:spacing w:val="-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14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14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4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no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13"/>
          <w:lang w:val="es-MX"/>
        </w:rPr>
        <w:t>é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 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1"/>
          <w:lang w:val="es-MX"/>
        </w:rPr>
        <w:t>il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e 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d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8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.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e 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qu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0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4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se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os</w:t>
      </w:r>
      <w:r w:rsidRPr="00B035D4">
        <w:rPr>
          <w:rFonts w:ascii="Arial" w:eastAsia="Arial" w:hAnsi="Arial" w:cs="Arial"/>
          <w:lang w:val="es-MX"/>
        </w:rPr>
        <w:t>.</w:t>
      </w:r>
    </w:p>
    <w:p w14:paraId="257904D6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2EBB3EC4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063A172" w14:textId="77777777" w:rsidR="00AC4615" w:rsidRPr="00B035D4" w:rsidRDefault="00AC4615" w:rsidP="00AC4615">
      <w:pPr>
        <w:spacing w:after="0" w:line="360" w:lineRule="auto"/>
        <w:ind w:left="116" w:right="58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4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h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>b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10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ba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10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 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 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4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B035D4">
        <w:rPr>
          <w:rFonts w:ascii="Arial" w:eastAsia="Arial" w:hAnsi="Arial" w:cs="Arial"/>
          <w:spacing w:val="-5"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B035D4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2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>c</w:t>
      </w:r>
      <w:r w:rsidRPr="00B035D4">
        <w:rPr>
          <w:rFonts w:ascii="Arial" w:eastAsia="Arial" w:hAnsi="Arial" w:cs="Arial"/>
          <w:spacing w:val="-9"/>
          <w:lang w:val="es-MX"/>
        </w:rPr>
        <w:t>í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2</w:t>
      </w:r>
      <w:r w:rsidRPr="00B035D4">
        <w:rPr>
          <w:rFonts w:ascii="Arial" w:eastAsia="Arial" w:hAnsi="Arial" w:cs="Arial"/>
          <w:spacing w:val="-3"/>
          <w:lang w:val="es-MX"/>
        </w:rPr>
        <w:t>0</w:t>
      </w:r>
      <w:r w:rsidRPr="00B035D4">
        <w:rPr>
          <w:rFonts w:ascii="Arial" w:eastAsia="Arial" w:hAnsi="Arial" w:cs="Arial"/>
          <w:spacing w:val="2"/>
          <w:lang w:val="es-MX"/>
        </w:rPr>
        <w:t>2</w:t>
      </w:r>
      <w:r w:rsidRPr="00B035D4">
        <w:rPr>
          <w:rFonts w:ascii="Arial" w:eastAsia="Arial" w:hAnsi="Arial" w:cs="Arial"/>
          <w:lang w:val="es-MX"/>
        </w:rPr>
        <w:t>0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4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w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b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2"/>
          <w:lang w:val="es-MX"/>
        </w:rPr>
        <w:t>(</w:t>
      </w:r>
      <w:r w:rsidRPr="00B035D4">
        <w:rPr>
          <w:rFonts w:ascii="Arial" w:eastAsia="Arial" w:hAnsi="Arial" w:cs="Arial"/>
          <w:spacing w:val="-1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I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MM)</w:t>
      </w:r>
      <w:r w:rsidRPr="00B035D4">
        <w:rPr>
          <w:rFonts w:ascii="Arial" w:eastAsia="Arial" w:hAnsi="Arial" w:cs="Arial"/>
          <w:lang w:val="es-MX"/>
        </w:rPr>
        <w:t>.</w:t>
      </w:r>
    </w:p>
    <w:p w14:paraId="69356DC0" w14:textId="77777777" w:rsidR="00AC4615" w:rsidRPr="00B035D4" w:rsidRDefault="00AC4615" w:rsidP="00AC4615">
      <w:pPr>
        <w:spacing w:after="0"/>
        <w:jc w:val="both"/>
        <w:rPr>
          <w:lang w:val="es-MX"/>
        </w:rPr>
        <w:sectPr w:rsidR="00AC4615" w:rsidRPr="00B035D4">
          <w:pgSz w:w="12240" w:h="15840"/>
          <w:pgMar w:top="1480" w:right="1180" w:bottom="600" w:left="1300" w:header="0" w:footer="417" w:gutter="0"/>
          <w:cols w:space="720"/>
        </w:sectPr>
      </w:pPr>
    </w:p>
    <w:p w14:paraId="41C048B3" w14:textId="77777777" w:rsidR="00AC4615" w:rsidRPr="00B035D4" w:rsidRDefault="00AC4615" w:rsidP="00AC4615">
      <w:pPr>
        <w:spacing w:before="2" w:after="0" w:line="180" w:lineRule="exact"/>
        <w:rPr>
          <w:sz w:val="18"/>
          <w:szCs w:val="18"/>
          <w:lang w:val="es-MX"/>
        </w:rPr>
      </w:pPr>
    </w:p>
    <w:p w14:paraId="08B1CEBA" w14:textId="77777777" w:rsidR="00AC4615" w:rsidRPr="00B035D4" w:rsidRDefault="00AC4615" w:rsidP="00AC4615">
      <w:pPr>
        <w:spacing w:before="32" w:after="0" w:line="240" w:lineRule="auto"/>
        <w:ind w:left="116" w:right="7212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lang w:val="es-MX"/>
        </w:rPr>
        <w:t>e</w:t>
      </w:r>
    </w:p>
    <w:p w14:paraId="285464ED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48B0AA25" w14:textId="77777777" w:rsidR="00AC4615" w:rsidRPr="00B035D4" w:rsidRDefault="00AC4615" w:rsidP="00AC4615">
      <w:pPr>
        <w:spacing w:after="0" w:line="362" w:lineRule="auto"/>
        <w:ind w:left="116" w:right="71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 xml:space="preserve"> 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;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no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og</w:t>
      </w:r>
      <w:r w:rsidRPr="00B035D4">
        <w:rPr>
          <w:rFonts w:ascii="Arial" w:eastAsia="Arial" w:hAnsi="Arial" w:cs="Arial"/>
          <w:spacing w:val="-4"/>
          <w:lang w:val="es-MX"/>
        </w:rPr>
        <w:t>í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2"/>
          <w:lang w:val="es-MX"/>
        </w:rPr>
        <w:t xml:space="preserve"> e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j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.</w:t>
      </w:r>
    </w:p>
    <w:p w14:paraId="3C7C234F" w14:textId="77777777" w:rsidR="00AC4615" w:rsidRPr="00B035D4" w:rsidRDefault="00AC4615" w:rsidP="00AC4615">
      <w:pPr>
        <w:spacing w:after="0" w:line="180" w:lineRule="exact"/>
        <w:rPr>
          <w:sz w:val="18"/>
          <w:szCs w:val="18"/>
          <w:lang w:val="es-MX"/>
        </w:rPr>
      </w:pPr>
    </w:p>
    <w:p w14:paraId="01636DB0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5E73A033" w14:textId="77777777" w:rsidR="00AC4615" w:rsidRPr="00B035D4" w:rsidRDefault="00AC4615" w:rsidP="00AC4615">
      <w:pPr>
        <w:spacing w:after="0" w:line="359" w:lineRule="auto"/>
        <w:ind w:left="116" w:right="56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u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ue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9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1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,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á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5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4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, c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 xml:space="preserve"> po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1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ili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es</w:t>
      </w:r>
      <w:r w:rsidRPr="00B035D4">
        <w:rPr>
          <w:rFonts w:ascii="Arial" w:eastAsia="Arial" w:hAnsi="Arial" w:cs="Arial"/>
          <w:sz w:val="24"/>
          <w:szCs w:val="24"/>
          <w:lang w:val="es-MX"/>
        </w:rPr>
        <w:t>,</w:t>
      </w:r>
      <w:r w:rsidRPr="00B035D4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ep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nó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 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</w:p>
    <w:p w14:paraId="14D5A544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331CD62" w14:textId="77777777" w:rsidR="00AC4615" w:rsidRPr="00B035D4" w:rsidRDefault="00AC4615" w:rsidP="00AC4615">
      <w:pPr>
        <w:spacing w:before="17" w:after="0" w:line="200" w:lineRule="exact"/>
        <w:rPr>
          <w:sz w:val="20"/>
          <w:szCs w:val="20"/>
          <w:lang w:val="es-MX"/>
        </w:rPr>
      </w:pPr>
    </w:p>
    <w:p w14:paraId="08A124D6" w14:textId="77777777" w:rsidR="00AC4615" w:rsidRPr="00B035D4" w:rsidRDefault="00AC4615" w:rsidP="00AC4615">
      <w:pPr>
        <w:spacing w:after="0" w:line="360" w:lineRule="auto"/>
        <w:ind w:left="116" w:right="65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-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gan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spacing w:val="14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 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ba</w:t>
      </w:r>
      <w:r w:rsidRPr="00B035D4">
        <w:rPr>
          <w:rFonts w:ascii="Arial" w:eastAsia="Arial" w:hAnsi="Arial" w:cs="Arial"/>
          <w:spacing w:val="-6"/>
          <w:lang w:val="es-MX"/>
        </w:rPr>
        <w:t>j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10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1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6</w:t>
      </w:r>
      <w:r w:rsidRPr="00B035D4">
        <w:rPr>
          <w:rFonts w:ascii="Arial" w:eastAsia="Arial" w:hAnsi="Arial" w:cs="Arial"/>
          <w:lang w:val="es-MX"/>
        </w:rPr>
        <w:t xml:space="preserve">0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4"/>
          <w:lang w:val="es-MX"/>
        </w:rPr>
        <w:t>í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9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.</w:t>
      </w:r>
    </w:p>
    <w:p w14:paraId="290EDF5D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3A9BC069" w14:textId="77777777" w:rsidR="00AC4615" w:rsidRPr="00B035D4" w:rsidRDefault="00AC4615" w:rsidP="00AC4615">
      <w:pPr>
        <w:spacing w:before="16" w:after="0" w:line="200" w:lineRule="exact"/>
        <w:rPr>
          <w:sz w:val="20"/>
          <w:szCs w:val="20"/>
          <w:lang w:val="es-MX"/>
        </w:rPr>
      </w:pPr>
    </w:p>
    <w:p w14:paraId="04315CE2" w14:textId="77777777" w:rsidR="00AC4615" w:rsidRPr="00B035D4" w:rsidRDefault="00AC4615" w:rsidP="00AC4615">
      <w:pPr>
        <w:spacing w:after="0" w:line="240" w:lineRule="auto"/>
        <w:ind w:left="116" w:right="6235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1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lang w:val="es-MX"/>
        </w:rPr>
        <w:t>ros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m</w:t>
      </w:r>
      <w:r w:rsidRPr="00B035D4">
        <w:rPr>
          <w:rFonts w:ascii="Arial" w:eastAsia="Arial" w:hAnsi="Arial" w:cs="Arial"/>
          <w:b/>
          <w:bCs/>
          <w:lang w:val="es-MX"/>
        </w:rPr>
        <w:t>pro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m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os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lang w:val="es-MX"/>
        </w:rPr>
        <w:t>e</w:t>
      </w:r>
    </w:p>
    <w:p w14:paraId="74C4EA51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415E29AD" w14:textId="77777777" w:rsidR="00AC4615" w:rsidRPr="00B035D4" w:rsidRDefault="00AC4615" w:rsidP="00AC4615">
      <w:pPr>
        <w:spacing w:after="0" w:line="359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-1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ebe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9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</w:p>
    <w:p w14:paraId="54719C40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25842B41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5A7C1495" w14:textId="77777777" w:rsidR="00AC4615" w:rsidRPr="00B035D4" w:rsidRDefault="00AC4615" w:rsidP="00AC4615">
      <w:pPr>
        <w:spacing w:after="0" w:line="360" w:lineRule="auto"/>
        <w:ind w:left="116" w:right="67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x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ú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 xml:space="preserve">o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ha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4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rm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1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</w:p>
    <w:p w14:paraId="22A836DB" w14:textId="77777777" w:rsidR="00AC4615" w:rsidRPr="00AC4615" w:rsidRDefault="00AC4615">
      <w:pPr>
        <w:spacing w:after="0" w:line="200" w:lineRule="exact"/>
        <w:rPr>
          <w:sz w:val="20"/>
          <w:szCs w:val="20"/>
          <w:lang w:val="es-MX"/>
        </w:rPr>
      </w:pPr>
    </w:p>
    <w:p w14:paraId="211B8735" w14:textId="77777777" w:rsidR="004A2284" w:rsidRPr="00AC4615" w:rsidRDefault="004A2284">
      <w:pPr>
        <w:spacing w:before="19" w:after="0" w:line="280" w:lineRule="exact"/>
        <w:rPr>
          <w:sz w:val="28"/>
          <w:szCs w:val="28"/>
          <w:lang w:val="es-MX"/>
        </w:rPr>
      </w:pPr>
    </w:p>
    <w:p w14:paraId="381ED1BF" w14:textId="77777777" w:rsidR="004A2284" w:rsidRPr="00AC4615" w:rsidRDefault="00AC4615">
      <w:pPr>
        <w:spacing w:after="0" w:line="240" w:lineRule="auto"/>
        <w:ind w:left="139" w:right="2581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VII.    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ce</w:t>
      </w:r>
      <w:r w:rsidRPr="00AC4615"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s,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odu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z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11616FE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20E600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87FE4F" w14:textId="77777777" w:rsidR="004A2284" w:rsidRPr="00AC4615" w:rsidRDefault="004A2284">
      <w:pPr>
        <w:spacing w:before="16" w:after="0" w:line="200" w:lineRule="exact"/>
        <w:rPr>
          <w:sz w:val="20"/>
          <w:szCs w:val="20"/>
          <w:lang w:val="es-MX"/>
        </w:rPr>
      </w:pPr>
    </w:p>
    <w:p w14:paraId="6833F4E3" w14:textId="77777777" w:rsidR="004A2284" w:rsidRPr="00AC4615" w:rsidRDefault="00AC4615">
      <w:pPr>
        <w:spacing w:after="0" w:line="275" w:lineRule="auto"/>
        <w:ind w:left="139" w:right="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8.</w:t>
      </w:r>
    </w:p>
    <w:p w14:paraId="2C46A0A7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2C8DE7A2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vía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; 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19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será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</w:t>
      </w:r>
    </w:p>
    <w:p w14:paraId="5AFBF7D5" w14:textId="77777777" w:rsidR="004A2284" w:rsidRPr="00AC4615" w:rsidRDefault="00AC4615">
      <w:pPr>
        <w:spacing w:after="0" w:line="291" w:lineRule="exact"/>
        <w:ind w:left="139" w:right="603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00</w:t>
      </w:r>
      <w:r w:rsidRPr="00AC4615">
        <w:rPr>
          <w:rFonts w:ascii="Calibri" w:eastAsia="Calibri" w:hAnsi="Calibri" w:cs="Calibri"/>
          <w:b/>
          <w:bCs/>
          <w:spacing w:val="-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ól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os.</w:t>
      </w:r>
    </w:p>
    <w:p w14:paraId="0F5F993F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6186CAD2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0B1FB85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AEF206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2BB81AA" w14:textId="77777777" w:rsidR="004A2284" w:rsidRPr="00AC4615" w:rsidRDefault="00AC4615">
      <w:pPr>
        <w:spacing w:before="11" w:after="0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mes,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0E6A139A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167EC14E" w14:textId="77777777" w:rsidR="004A2284" w:rsidRPr="00AC4615" w:rsidRDefault="00AC4615">
      <w:pPr>
        <w:spacing w:after="0" w:line="275" w:lineRule="auto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17CA9652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1F5781E" w14:textId="77777777" w:rsidR="004A2284" w:rsidRPr="00AC4615" w:rsidRDefault="004A2284">
      <w:pPr>
        <w:spacing w:before="3" w:after="0" w:line="160" w:lineRule="exact"/>
        <w:rPr>
          <w:sz w:val="16"/>
          <w:szCs w:val="16"/>
          <w:lang w:val="es-MX"/>
        </w:rPr>
      </w:pPr>
    </w:p>
    <w:p w14:paraId="510DF6C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FC229D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6CC9B6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272F7B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F9608F7" w14:textId="77777777" w:rsidR="004A2284" w:rsidRPr="00AC4615" w:rsidRDefault="00AC4615">
      <w:pPr>
        <w:spacing w:before="23" w:after="0" w:line="240" w:lineRule="auto"/>
        <w:ind w:left="138" w:right="-20"/>
        <w:rPr>
          <w:rFonts w:ascii="Calibri" w:eastAsia="Calibri" w:hAnsi="Calibri" w:cs="Calibri"/>
          <w:sz w:val="18"/>
          <w:szCs w:val="18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ab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1: 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du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ag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so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 xml:space="preserve">y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h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imad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</w:p>
    <w:p w14:paraId="29E2AB4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3401"/>
        <w:gridCol w:w="2410"/>
        <w:gridCol w:w="1844"/>
        <w:gridCol w:w="1560"/>
        <w:gridCol w:w="1561"/>
        <w:gridCol w:w="1416"/>
      </w:tblGrid>
      <w:tr w:rsidR="004A2284" w14:paraId="091445CD" w14:textId="77777777">
        <w:trPr>
          <w:trHeight w:hRule="exact" w:val="816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D1511A" w14:textId="77777777" w:rsidR="004A2284" w:rsidRPr="00AC4615" w:rsidRDefault="004A2284">
            <w:pPr>
              <w:spacing w:before="8" w:after="0" w:line="190" w:lineRule="exact"/>
              <w:rPr>
                <w:sz w:val="19"/>
                <w:szCs w:val="19"/>
                <w:lang w:val="es-MX"/>
              </w:rPr>
            </w:pPr>
          </w:p>
          <w:p w14:paraId="342146E3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to</w:t>
            </w:r>
            <w:proofErr w:type="spellEnd"/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A9306D" w14:textId="77777777" w:rsidR="004A2284" w:rsidRDefault="004A2284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24B3CE1E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proofErr w:type="spellEnd"/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0F72CF1" w14:textId="77777777" w:rsidR="004A2284" w:rsidRDefault="004A2284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4583DD7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proofErr w:type="spellEnd"/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D2DAE4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de</w:t>
            </w:r>
          </w:p>
          <w:p w14:paraId="2A24486D" w14:textId="77777777" w:rsidR="004A2284" w:rsidRDefault="004A2284">
            <w:pPr>
              <w:spacing w:before="5" w:after="0" w:line="130" w:lineRule="exact"/>
              <w:rPr>
                <w:sz w:val="13"/>
                <w:szCs w:val="13"/>
              </w:rPr>
            </w:pPr>
          </w:p>
          <w:p w14:paraId="4CFB5124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ob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rv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64C039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a</w:t>
            </w:r>
            <w:proofErr w:type="spellEnd"/>
          </w:p>
          <w:p w14:paraId="142F2500" w14:textId="77777777" w:rsidR="004A2284" w:rsidRDefault="004A2284">
            <w:pPr>
              <w:spacing w:before="5" w:after="0" w:line="130" w:lineRule="exact"/>
              <w:rPr>
                <w:sz w:val="13"/>
                <w:szCs w:val="13"/>
              </w:rPr>
            </w:pPr>
          </w:p>
          <w:p w14:paraId="6FAB1FC1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ub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ana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ó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  <w:proofErr w:type="spellEnd"/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2EE1625" w14:textId="77777777" w:rsidR="004A2284" w:rsidRDefault="004A2284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52D433A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°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uo</w:t>
            </w:r>
            <w:r>
              <w:rPr>
                <w:rFonts w:ascii="Calibri" w:eastAsia="Calibri" w:hAnsi="Calibri" w:cs="Calibri"/>
                <w:b/>
                <w:bCs/>
              </w:rPr>
              <w:t>ta</w:t>
            </w:r>
            <w:proofErr w:type="spellEnd"/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1CD6515" w14:textId="77777777" w:rsidR="004A2284" w:rsidRDefault="00AC4615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proofErr w:type="spellEnd"/>
          </w:p>
          <w:p w14:paraId="2FAB95F2" w14:textId="77777777" w:rsidR="004A2284" w:rsidRDefault="004A2284">
            <w:pPr>
              <w:spacing w:before="5" w:after="0" w:line="130" w:lineRule="exact"/>
              <w:rPr>
                <w:sz w:val="13"/>
                <w:szCs w:val="13"/>
              </w:rPr>
            </w:pPr>
          </w:p>
          <w:p w14:paraId="64A42B0C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  <w:proofErr w:type="spellEnd"/>
          </w:p>
        </w:tc>
      </w:tr>
      <w:tr w:rsidR="004A2284" w14:paraId="4216BFEE" w14:textId="77777777">
        <w:trPr>
          <w:trHeight w:hRule="exact" w:val="2830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C6862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015D80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10DEF37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E9F0D4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6CD9E1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93763EC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5D014713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°1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51084F0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Este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f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rá</w:t>
            </w:r>
            <w:r w:rsidRPr="00AC4615">
              <w:rPr>
                <w:rFonts w:ascii="Calibri" w:eastAsia="Calibri" w:hAnsi="Calibri" w:cs="Calibri"/>
                <w:spacing w:val="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las</w:t>
            </w:r>
          </w:p>
          <w:p w14:paraId="35C8A748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6DC6428E" w14:textId="77777777" w:rsidR="004A2284" w:rsidRPr="00AC4615" w:rsidRDefault="00AC4615">
            <w:pPr>
              <w:spacing w:after="0" w:line="360" w:lineRule="auto"/>
              <w:ind w:left="102" w:right="11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se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lang w:val="es-MX"/>
              </w:rPr>
              <w:t>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qu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o Im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enta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 ha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g</w:t>
            </w:r>
            <w:r w:rsidRPr="00AC4615">
              <w:rPr>
                <w:rFonts w:ascii="Calibri" w:eastAsia="Calibri" w:hAnsi="Calibri" w:cs="Calibri"/>
                <w:lang w:val="es-MX"/>
              </w:rPr>
              <w:t>a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las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especif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cac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qu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entarán la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cci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str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s, tanto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la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f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4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.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F433C6" w14:textId="77777777" w:rsidR="004A2284" w:rsidRPr="00AC4615" w:rsidRDefault="004A2284">
            <w:pPr>
              <w:spacing w:before="9" w:after="0" w:line="190" w:lineRule="exact"/>
              <w:rPr>
                <w:sz w:val="19"/>
                <w:szCs w:val="19"/>
                <w:lang w:val="es-MX"/>
              </w:rPr>
            </w:pPr>
          </w:p>
          <w:p w14:paraId="58732C3D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574FCEC" w14:textId="77777777" w:rsidR="004A2284" w:rsidRPr="00AC4615" w:rsidRDefault="00AC4615">
            <w:pPr>
              <w:spacing w:after="0" w:line="359" w:lineRule="auto"/>
              <w:ind w:left="102" w:right="14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3</w:t>
            </w:r>
            <w:r w:rsidRPr="00AC4615">
              <w:rPr>
                <w:rFonts w:ascii="Calibri" w:eastAsia="Calibri" w:hAnsi="Calibri" w:cs="Calibri"/>
                <w:lang w:val="es-MX"/>
              </w:rPr>
              <w:t>5</w:t>
            </w:r>
            <w:r w:rsidRPr="00AC4615">
              <w:rPr>
                <w:rFonts w:ascii="Calibri" w:eastAsia="Calibri" w:hAnsi="Calibri" w:cs="Calibri"/>
                <w:spacing w:val="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ías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17BEA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F8F89D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3665581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7EB381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5D39881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18E7803" w14:textId="77777777" w:rsidR="004A2284" w:rsidRPr="00AC4615" w:rsidRDefault="004A2284">
            <w:pPr>
              <w:spacing w:before="4" w:after="0" w:line="200" w:lineRule="exact"/>
              <w:rPr>
                <w:sz w:val="20"/>
                <w:szCs w:val="20"/>
                <w:lang w:val="es-MX"/>
              </w:rPr>
            </w:pPr>
          </w:p>
          <w:p w14:paraId="419EDB3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64BA0F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E6A3BF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C8AE9E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83B990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16AB39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5780F47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29EF00D1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FF2C97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85E6E7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9C02A9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C2DA8A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EAC26C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D58496D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1F05D02A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D0F8E8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8DAF45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2DD2CD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A0CF4A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E12F41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82A6055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4CBE7837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4A2284" w14:paraId="5AF3E797" w14:textId="77777777">
        <w:trPr>
          <w:trHeight w:hRule="exact" w:val="2830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CDE127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E43913F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128164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9EC377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619234D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D6C34F7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5B38A219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°2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AF8608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al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ced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ie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la</w:t>
            </w:r>
          </w:p>
          <w:p w14:paraId="36B5986E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6FA57E4A" w14:textId="77777777" w:rsidR="004A2284" w:rsidRPr="00AC4615" w:rsidRDefault="00AC4615">
            <w:pPr>
              <w:spacing w:after="0" w:line="360" w:lineRule="auto"/>
              <w:ind w:left="102" w:right="45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istrac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, ap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lang w:val="es-MX"/>
              </w:rPr>
              <w:t>ic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,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lang w:val="es-MX"/>
              </w:rPr>
              <w:t>al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id</w:t>
            </w:r>
            <w:r w:rsidRPr="00AC4615">
              <w:rPr>
                <w:rFonts w:ascii="Calibri" w:eastAsia="Calibri" w:hAnsi="Calibri" w:cs="Calibri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tura 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 fase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il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to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del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stu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.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nu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al será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ase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J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 de 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citac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ob</w:t>
            </w:r>
            <w:r w:rsidRPr="00AC4615">
              <w:rPr>
                <w:rFonts w:ascii="Calibri" w:eastAsia="Calibri" w:hAnsi="Calibri" w:cs="Calibri"/>
                <w:lang w:val="es-MX"/>
              </w:rPr>
              <w:t>re ela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EABDEA" w14:textId="77777777" w:rsidR="004A2284" w:rsidRPr="00AC4615" w:rsidRDefault="004A2284">
            <w:pPr>
              <w:spacing w:before="9" w:after="0" w:line="190" w:lineRule="exact"/>
              <w:rPr>
                <w:sz w:val="19"/>
                <w:szCs w:val="19"/>
                <w:lang w:val="es-MX"/>
              </w:rPr>
            </w:pPr>
          </w:p>
          <w:p w14:paraId="5A849C8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2C762E81" w14:textId="77777777" w:rsidR="004A2284" w:rsidRPr="00AC4615" w:rsidRDefault="00AC4615">
            <w:pPr>
              <w:spacing w:after="0" w:line="359" w:lineRule="auto"/>
              <w:ind w:left="102" w:right="143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7</w:t>
            </w:r>
            <w:r w:rsidRPr="00AC4615">
              <w:rPr>
                <w:rFonts w:ascii="Calibri" w:eastAsia="Calibri" w:hAnsi="Calibri" w:cs="Calibri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dí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CE2D29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4B4FE5C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E8EE8A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B80820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C09DA5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10AA05C" w14:textId="77777777" w:rsidR="004A2284" w:rsidRPr="00AC4615" w:rsidRDefault="004A2284">
            <w:pPr>
              <w:spacing w:before="4" w:after="0" w:line="200" w:lineRule="exact"/>
              <w:rPr>
                <w:sz w:val="20"/>
                <w:szCs w:val="20"/>
                <w:lang w:val="es-MX"/>
              </w:rPr>
            </w:pPr>
          </w:p>
          <w:p w14:paraId="6FB6D85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956EA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3C38ED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04B4CC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3CC7DF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709AEF2" w14:textId="77777777" w:rsidR="004A2284" w:rsidRDefault="004A2284">
            <w:pPr>
              <w:spacing w:before="2" w:after="0" w:line="200" w:lineRule="exact"/>
              <w:rPr>
                <w:sz w:val="20"/>
                <w:szCs w:val="20"/>
              </w:rPr>
            </w:pPr>
          </w:p>
          <w:p w14:paraId="09895AF3" w14:textId="77777777" w:rsidR="004A2284" w:rsidRDefault="00AC4615">
            <w:pPr>
              <w:spacing w:after="0" w:line="360" w:lineRule="auto"/>
              <w:ind w:left="102" w:right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ido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72D85E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1E381E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FFBB9E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717F99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DCDBB9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8A26520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790E4B39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468B84D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0733FB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05FE58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9F4958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718313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62492B3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041CABB5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4A2284" w14:paraId="51DB9609" w14:textId="77777777">
        <w:trPr>
          <w:trHeight w:hRule="exact" w:val="1623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A08657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F298FB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87B91F6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479B5778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°3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776CEA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Esta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le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as 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</w:p>
          <w:p w14:paraId="599A0A13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0581562B" w14:textId="77777777" w:rsidR="004A2284" w:rsidRPr="00AC4615" w:rsidRDefault="00AC4615">
            <w:pPr>
              <w:spacing w:after="0" w:line="360" w:lineRule="auto"/>
              <w:ind w:left="102" w:right="108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stru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 fa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del 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ud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,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 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</w:p>
          <w:p w14:paraId="4DD36C3D" w14:textId="77777777" w:rsidR="004A2284" w:rsidRPr="00AC4615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iv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les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á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eas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ren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z</w:t>
            </w:r>
            <w:r w:rsidRPr="00AC4615">
              <w:rPr>
                <w:rFonts w:ascii="Calibri" w:eastAsia="Calibri" w:hAnsi="Calibri" w:cs="Calibri"/>
                <w:lang w:val="es-MX"/>
              </w:rPr>
              <w:t>aje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(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lang w:val="es-MX"/>
              </w:rPr>
              <w:t>er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2EC37FA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1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5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dí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 a</w:t>
            </w:r>
          </w:p>
          <w:p w14:paraId="7B2C4729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6CB2EBD3" w14:textId="77777777" w:rsidR="004A2284" w:rsidRPr="00AC4615" w:rsidRDefault="00AC4615">
            <w:pPr>
              <w:spacing w:after="0" w:line="360" w:lineRule="auto"/>
              <w:ind w:left="102" w:right="14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70DE84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B94B18D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26C4C2E" w14:textId="77777777" w:rsidR="004A2284" w:rsidRPr="00AC4615" w:rsidRDefault="004A2284">
            <w:pPr>
              <w:spacing w:before="1" w:after="0" w:line="200" w:lineRule="exact"/>
              <w:rPr>
                <w:sz w:val="20"/>
                <w:szCs w:val="20"/>
                <w:lang w:val="es-MX"/>
              </w:rPr>
            </w:pPr>
          </w:p>
          <w:p w14:paraId="3FB3785F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31DB17F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52F3EF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08E42F3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6CAB1BDF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5931A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7D37C0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749418C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50649C7B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D4080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743E8B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34403A9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534D26F0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</w:tbl>
    <w:p w14:paraId="7017B0BB" w14:textId="77777777" w:rsidR="004A2284" w:rsidRDefault="004A2284">
      <w:pPr>
        <w:spacing w:after="0"/>
        <w:sectPr w:rsidR="004A2284">
          <w:headerReference w:type="default" r:id="rId10"/>
          <w:footerReference w:type="default" r:id="rId11"/>
          <w:pgSz w:w="16840" w:h="11920" w:orient="landscape"/>
          <w:pgMar w:top="960" w:right="1280" w:bottom="1200" w:left="1280" w:header="739" w:footer="1003" w:gutter="0"/>
          <w:pgNumType w:start="14"/>
          <w:cols w:space="720"/>
        </w:sectPr>
      </w:pPr>
    </w:p>
    <w:p w14:paraId="57E3F17D" w14:textId="77777777" w:rsidR="004A2284" w:rsidRDefault="004A2284">
      <w:pPr>
        <w:spacing w:before="8" w:after="0" w:line="140" w:lineRule="exact"/>
        <w:rPr>
          <w:sz w:val="14"/>
          <w:szCs w:val="14"/>
        </w:rPr>
      </w:pPr>
    </w:p>
    <w:p w14:paraId="5EB4367A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29AE001" w14:textId="77777777" w:rsidR="004A2284" w:rsidRDefault="004A228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3401"/>
        <w:gridCol w:w="2410"/>
        <w:gridCol w:w="1844"/>
        <w:gridCol w:w="1560"/>
        <w:gridCol w:w="1561"/>
        <w:gridCol w:w="1416"/>
      </w:tblGrid>
      <w:tr w:rsidR="004A2284" w:rsidRPr="00AC4615" w14:paraId="0E71541E" w14:textId="77777777">
        <w:trPr>
          <w:trHeight w:hRule="exact" w:val="4037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905F9A" w14:textId="77777777" w:rsidR="004A2284" w:rsidRDefault="004A2284"/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B07D99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Tab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1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1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,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ep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écni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TERCE).</w:t>
            </w:r>
          </w:p>
          <w:p w14:paraId="50CF2A93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36A13AFF" w14:textId="77777777" w:rsidR="004A2284" w:rsidRPr="00AC4615" w:rsidRDefault="00AC4615">
            <w:pPr>
              <w:spacing w:after="0" w:line="359" w:lineRule="auto"/>
              <w:ind w:left="102" w:right="48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lang w:val="es-MX"/>
              </w:rPr>
              <w:t>edent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,</w:t>
            </w:r>
            <w:r w:rsidRPr="00AC4615">
              <w:rPr>
                <w:rFonts w:ascii="Calibri" w:eastAsia="Calibri" w:hAnsi="Calibri" w:cs="Calibri"/>
                <w:spacing w:val="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ara 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eba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il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to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ERCE,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se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an</w:t>
            </w:r>
            <w:r w:rsidRPr="00AC4615">
              <w:rPr>
                <w:rFonts w:ascii="Calibri" w:eastAsia="Calibri" w:hAnsi="Calibri" w:cs="Calibri"/>
                <w:lang w:val="es-MX"/>
              </w:rPr>
              <w:t>if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pro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ar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x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ente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un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7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5</w:t>
            </w:r>
            <w:r w:rsidRPr="00AC4615">
              <w:rPr>
                <w:rFonts w:ascii="Calibri" w:eastAsia="Calibri" w:hAnsi="Calibri" w:cs="Calibri"/>
                <w:lang w:val="es-MX"/>
              </w:rPr>
              <w:t>%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ás de ítems 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eq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</w:p>
          <w:p w14:paraId="62610A32" w14:textId="77777777" w:rsidR="004A2284" w:rsidRPr="00AC4615" w:rsidRDefault="00AC4615">
            <w:pPr>
              <w:spacing w:before="1" w:after="0" w:line="360" w:lineRule="auto"/>
              <w:ind w:left="102" w:right="303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ara la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licac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defi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. 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e 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f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ebe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á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el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ñ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 y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rtu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gu</w:t>
            </w:r>
            <w:r w:rsidRPr="00AC4615">
              <w:rPr>
                <w:rFonts w:ascii="Calibri" w:eastAsia="Calibri" w:hAnsi="Calibri" w:cs="Calibri"/>
                <w:lang w:val="es-MX"/>
              </w:rPr>
              <w:t>és,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ada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tac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es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sarias.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FD11DE5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74AC16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AFAB64A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2FF6BF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19CA44" w14:textId="77777777" w:rsidR="004A2284" w:rsidRPr="00AC4615" w:rsidRDefault="004A2284">
            <w:pPr>
              <w:rPr>
                <w:lang w:val="es-MX"/>
              </w:rPr>
            </w:pPr>
          </w:p>
        </w:tc>
      </w:tr>
      <w:tr w:rsidR="004A2284" w14:paraId="542810BD" w14:textId="77777777">
        <w:trPr>
          <w:trHeight w:hRule="exact" w:val="4443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B4CC54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2F0F8CA8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293D038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BA796E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7545230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28E1F68C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FBC1D0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EB3141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715F81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0DB6671" w14:textId="77777777" w:rsidR="004A2284" w:rsidRPr="00AC4615" w:rsidRDefault="004A2284">
            <w:pPr>
              <w:spacing w:before="12" w:after="0" w:line="200" w:lineRule="exact"/>
              <w:rPr>
                <w:sz w:val="20"/>
                <w:szCs w:val="20"/>
                <w:lang w:val="es-MX"/>
              </w:rPr>
            </w:pPr>
          </w:p>
          <w:p w14:paraId="0BF5DFF6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°4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9D8AD9" w14:textId="77777777" w:rsidR="004A2284" w:rsidRPr="00AC4615" w:rsidRDefault="00AC4615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al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lic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 fase</w:t>
            </w:r>
          </w:p>
          <w:p w14:paraId="20E4A6A9" w14:textId="77777777" w:rsidR="004A2284" w:rsidRPr="00AC4615" w:rsidRDefault="004A2284">
            <w:pPr>
              <w:spacing w:before="2" w:after="0" w:line="130" w:lineRule="exact"/>
              <w:rPr>
                <w:sz w:val="13"/>
                <w:szCs w:val="13"/>
                <w:lang w:val="es-MX"/>
              </w:rPr>
            </w:pPr>
          </w:p>
          <w:p w14:paraId="7EDA76BC" w14:textId="77777777" w:rsidR="004A2284" w:rsidRPr="00AC4615" w:rsidRDefault="00AC4615">
            <w:pPr>
              <w:spacing w:after="0" w:line="360" w:lineRule="auto"/>
              <w:ind w:left="102" w:right="58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pi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“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”</w:t>
            </w:r>
            <w:r w:rsidRPr="00AC4615">
              <w:rPr>
                <w:rFonts w:ascii="Calibri" w:eastAsia="Calibri" w:hAnsi="Calibri" w:cs="Calibri"/>
                <w:lang w:val="es-MX"/>
              </w:rPr>
              <w:t>.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ebe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scri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ir 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ced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ie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ara la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rep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rac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, distri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,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licaci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tura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para la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licaci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.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e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at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ri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l de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e ser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era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ins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um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ra las j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as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acit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ara la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rep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ración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qu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ales,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q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ie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án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g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o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aplicat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vo</w:t>
            </w:r>
            <w:r w:rsidRPr="00AC4615">
              <w:rPr>
                <w:rFonts w:ascii="Calibri" w:eastAsia="Calibri" w:hAnsi="Calibri" w:cs="Calibri"/>
                <w:lang w:val="es-MX"/>
              </w:rPr>
              <w:t>s.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E0A063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19DC9B3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4F775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CA26854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4D89191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F93B2B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03C4A03" w14:textId="77777777" w:rsidR="004A2284" w:rsidRPr="00AC4615" w:rsidRDefault="004A2284">
            <w:pPr>
              <w:spacing w:before="8" w:after="0" w:line="200" w:lineRule="exact"/>
              <w:rPr>
                <w:sz w:val="20"/>
                <w:szCs w:val="20"/>
                <w:lang w:val="es-MX"/>
              </w:rPr>
            </w:pPr>
          </w:p>
          <w:p w14:paraId="23F010A9" w14:textId="77777777" w:rsidR="004A2284" w:rsidRPr="00AC4615" w:rsidRDefault="00AC4615">
            <w:pPr>
              <w:spacing w:after="0" w:line="360" w:lineRule="auto"/>
              <w:ind w:left="102" w:right="14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2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dí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BBE66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2820E4E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26B6B80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E07EAEF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0CCD713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63BE4F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6889E5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22F2794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60E268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7E96ACD" w14:textId="77777777" w:rsidR="004A2284" w:rsidRPr="00AC4615" w:rsidRDefault="004A2284">
            <w:pPr>
              <w:spacing w:before="12" w:after="0" w:line="200" w:lineRule="exact"/>
              <w:rPr>
                <w:sz w:val="20"/>
                <w:szCs w:val="20"/>
                <w:lang w:val="es-MX"/>
              </w:rPr>
            </w:pPr>
          </w:p>
          <w:p w14:paraId="30B31F2D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BFDFF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60089D4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DB48E9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2CE109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65F486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068445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B12CA0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ADD0AC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CF3D394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108B9B2" w14:textId="77777777" w:rsidR="004A2284" w:rsidRDefault="004A2284">
            <w:pPr>
              <w:spacing w:before="12" w:after="0" w:line="200" w:lineRule="exact"/>
              <w:rPr>
                <w:sz w:val="20"/>
                <w:szCs w:val="20"/>
              </w:rPr>
            </w:pPr>
          </w:p>
          <w:p w14:paraId="06C8AED8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E84B64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9A11AA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487BAD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6181CB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612FC1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15EB7A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9B7864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0A68BF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0542B1E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806F411" w14:textId="77777777" w:rsidR="004A2284" w:rsidRDefault="004A2284">
            <w:pPr>
              <w:spacing w:before="12" w:after="0" w:line="200" w:lineRule="exact"/>
              <w:rPr>
                <w:sz w:val="20"/>
                <w:szCs w:val="20"/>
              </w:rPr>
            </w:pPr>
          </w:p>
          <w:p w14:paraId="1DCE05AC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3BC54A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B07605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50861E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DA14CB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008C1E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B028D9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BFF6E5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138E32F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E706B4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9D0372C" w14:textId="77777777" w:rsidR="004A2284" w:rsidRDefault="004A2284">
            <w:pPr>
              <w:spacing w:before="12" w:after="0" w:line="200" w:lineRule="exact"/>
              <w:rPr>
                <w:sz w:val="20"/>
                <w:szCs w:val="20"/>
              </w:rPr>
            </w:pPr>
          </w:p>
          <w:p w14:paraId="63E1452F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</w:tbl>
    <w:p w14:paraId="2016F562" w14:textId="77777777" w:rsidR="004A2284" w:rsidRDefault="004A2284">
      <w:pPr>
        <w:spacing w:after="0"/>
        <w:sectPr w:rsidR="004A2284">
          <w:pgSz w:w="16840" w:h="11920" w:orient="landscape"/>
          <w:pgMar w:top="960" w:right="1280" w:bottom="1200" w:left="1280" w:header="739" w:footer="1003" w:gutter="0"/>
          <w:cols w:space="720"/>
        </w:sectPr>
      </w:pPr>
    </w:p>
    <w:p w14:paraId="2BD07876" w14:textId="77777777" w:rsidR="004A2284" w:rsidRDefault="004A2284">
      <w:pPr>
        <w:spacing w:before="1" w:after="0" w:line="140" w:lineRule="exact"/>
        <w:rPr>
          <w:sz w:val="14"/>
          <w:szCs w:val="14"/>
        </w:rPr>
      </w:pPr>
    </w:p>
    <w:p w14:paraId="77AA01C2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501266D6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6D000737" w14:textId="77777777" w:rsidR="004A2284" w:rsidRDefault="00AC4615">
      <w:pPr>
        <w:spacing w:before="7" w:after="0" w:line="240" w:lineRule="auto"/>
        <w:ind w:left="139" w:right="5036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 xml:space="preserve">VIII.   </w:t>
      </w:r>
      <w:r>
        <w:rPr>
          <w:rFonts w:ascii="Calibri" w:eastAsia="Calibri" w:hAnsi="Calibri" w:cs="Calibri"/>
          <w:b/>
          <w:bCs/>
          <w:color w:val="C5182C"/>
          <w:spacing w:val="4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Contr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rt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té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ca</w:t>
      </w:r>
      <w:proofErr w:type="spellEnd"/>
      <w:r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ud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o</w:t>
      </w:r>
      <w:proofErr w:type="spellEnd"/>
    </w:p>
    <w:p w14:paraId="3521C344" w14:textId="77777777" w:rsidR="004A2284" w:rsidRDefault="004A2284">
      <w:pPr>
        <w:spacing w:before="10" w:after="0" w:line="110" w:lineRule="exact"/>
        <w:rPr>
          <w:sz w:val="11"/>
          <w:szCs w:val="11"/>
        </w:rPr>
      </w:pPr>
    </w:p>
    <w:p w14:paraId="6B4CCBF6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isión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ollo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allan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ontinua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o:</w:t>
      </w:r>
    </w:p>
    <w:p w14:paraId="7C398869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463321A6" w14:textId="77777777" w:rsidR="004A2284" w:rsidRPr="00AC4615" w:rsidRDefault="00AC4615">
      <w:pPr>
        <w:spacing w:after="0"/>
        <w:ind w:left="859" w:right="74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a)</w:t>
      </w:r>
      <w:r w:rsidRPr="00AC4615">
        <w:rPr>
          <w:rFonts w:ascii="Calibri" w:eastAsia="Calibri" w:hAnsi="Calibri" w:cs="Calibri"/>
          <w:spacing w:val="5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ravés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o).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opera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y/o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ofer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329EC0BC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0F54C79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2789BEE" w14:textId="77777777" w:rsidR="004A2284" w:rsidRPr="00AC4615" w:rsidRDefault="00AC4615">
      <w:pPr>
        <w:spacing w:after="0"/>
        <w:ind w:left="859" w:right="68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) </w:t>
      </w:r>
      <w:r w:rsidRPr="00AC4615">
        <w:rPr>
          <w:rFonts w:ascii="Calibri" w:eastAsia="Calibri" w:hAnsi="Calibri" w:cs="Calibri"/>
          <w:spacing w:val="5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ello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lará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2802D147" w14:textId="77777777" w:rsidR="004A2284" w:rsidRPr="00AC4615" w:rsidRDefault="004A2284">
      <w:pPr>
        <w:spacing w:before="6" w:after="0" w:line="110" w:lineRule="exact"/>
        <w:rPr>
          <w:sz w:val="11"/>
          <w:szCs w:val="11"/>
          <w:lang w:val="es-MX"/>
        </w:rPr>
      </w:pPr>
    </w:p>
    <w:p w14:paraId="0F23662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122248" w14:textId="77777777" w:rsidR="004A2284" w:rsidRPr="00AC4615" w:rsidRDefault="00AC4615">
      <w:pPr>
        <w:spacing w:after="0"/>
        <w:ind w:left="859" w:right="76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)  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ravés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y/o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o).</w:t>
      </w:r>
    </w:p>
    <w:p w14:paraId="3EBA0EA1" w14:textId="77777777" w:rsidR="004A2284" w:rsidRPr="00AC4615" w:rsidRDefault="004A2284">
      <w:pPr>
        <w:spacing w:before="6" w:after="0" w:line="110" w:lineRule="exact"/>
        <w:rPr>
          <w:sz w:val="11"/>
          <w:szCs w:val="11"/>
          <w:lang w:val="es-MX"/>
        </w:rPr>
      </w:pPr>
    </w:p>
    <w:p w14:paraId="02D0149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3B310D2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) </w:t>
      </w:r>
      <w:r w:rsidRPr="00AC4615">
        <w:rPr>
          <w:rFonts w:ascii="Calibri" w:eastAsia="Calibri" w:hAnsi="Calibri" w:cs="Calibri"/>
          <w:spacing w:val="5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</w:p>
    <w:p w14:paraId="0798F69A" w14:textId="77777777" w:rsidR="004A2284" w:rsidRPr="00AC4615" w:rsidRDefault="00AC4615">
      <w:pPr>
        <w:spacing w:before="45" w:after="0" w:line="240" w:lineRule="auto"/>
        <w:ind w:left="85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12391FCC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34857F9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07DD7A6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e) 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Aclarar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76C6A975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3E5FE98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08E1D49" w14:textId="77777777" w:rsidR="004A2284" w:rsidRPr="00AC4615" w:rsidRDefault="00AC4615">
      <w:pPr>
        <w:tabs>
          <w:tab w:val="left" w:pos="840"/>
        </w:tabs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ab/>
        <w:t xml:space="preserve">Fijar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servici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67063310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73E1D9D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A6EB0B2" w14:textId="77777777" w:rsidR="004A2284" w:rsidRPr="00AC4615" w:rsidRDefault="00AC4615">
      <w:pPr>
        <w:spacing w:after="0" w:line="275" w:lineRule="auto"/>
        <w:ind w:left="859" w:right="75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g)  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servicio.</w:t>
      </w:r>
    </w:p>
    <w:p w14:paraId="437D814B" w14:textId="77777777" w:rsidR="004A2284" w:rsidRPr="00AC4615" w:rsidRDefault="004A2284">
      <w:pPr>
        <w:spacing w:before="7" w:after="0" w:line="110" w:lineRule="exact"/>
        <w:rPr>
          <w:sz w:val="11"/>
          <w:szCs w:val="11"/>
          <w:lang w:val="es-MX"/>
        </w:rPr>
      </w:pPr>
    </w:p>
    <w:p w14:paraId="40D5F1E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AAE656A" w14:textId="77777777" w:rsidR="004A2284" w:rsidRPr="00AC4615" w:rsidRDefault="00AC4615">
      <w:pPr>
        <w:spacing w:after="0" w:line="277" w:lineRule="auto"/>
        <w:ind w:left="859" w:right="78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pacing w:val="5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iarse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3F757152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17891A27" w14:textId="77777777" w:rsidR="004A2284" w:rsidRPr="00AC4615" w:rsidRDefault="00AC4615">
      <w:pPr>
        <w:tabs>
          <w:tab w:val="left" w:pos="1200"/>
        </w:tabs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X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.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ab/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fil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</w:p>
    <w:p w14:paraId="01BD08F6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4C0D8116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escala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vía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avalen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</w:p>
    <w:p w14:paraId="3D1DF9EB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42097D72" w14:textId="77777777" w:rsidR="004A2284" w:rsidRPr="00AC4615" w:rsidRDefault="00AC4615">
      <w:pPr>
        <w:spacing w:after="0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sin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“a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io”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9. 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 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as:</w:t>
      </w:r>
    </w:p>
    <w:p w14:paraId="011E466D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headerReference w:type="default" r:id="rId12"/>
          <w:footerReference w:type="default" r:id="rId13"/>
          <w:pgSz w:w="11920" w:h="16840"/>
          <w:pgMar w:top="960" w:right="1280" w:bottom="1200" w:left="1280" w:header="739" w:footer="1003" w:gutter="0"/>
          <w:pgNumType w:start="16"/>
          <w:cols w:space="720"/>
        </w:sectPr>
      </w:pPr>
    </w:p>
    <w:p w14:paraId="01806612" w14:textId="77777777" w:rsidR="004A2284" w:rsidRPr="00AC4615" w:rsidRDefault="004A2284">
      <w:pPr>
        <w:spacing w:before="1" w:after="0" w:line="130" w:lineRule="exact"/>
        <w:rPr>
          <w:sz w:val="13"/>
          <w:szCs w:val="13"/>
          <w:lang w:val="es-MX"/>
        </w:rPr>
      </w:pPr>
    </w:p>
    <w:p w14:paraId="35D862E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958381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86D6E20" w14:textId="77777777" w:rsidR="004A2284" w:rsidRPr="00AC4615" w:rsidRDefault="00AC4615">
      <w:pPr>
        <w:tabs>
          <w:tab w:val="left" w:pos="480"/>
        </w:tabs>
        <w:spacing w:before="17" w:after="0" w:line="274" w:lineRule="auto"/>
        <w:ind w:left="496" w:right="87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 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se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e.</w:t>
      </w:r>
    </w:p>
    <w:p w14:paraId="7926A74D" w14:textId="77777777" w:rsidR="004A2284" w:rsidRPr="00AC4615" w:rsidRDefault="00AC4615">
      <w:pPr>
        <w:tabs>
          <w:tab w:val="left" w:pos="480"/>
        </w:tabs>
        <w:spacing w:before="4" w:after="0" w:line="275" w:lineRule="auto"/>
        <w:ind w:left="496" w:right="550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rga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escolar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ási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gran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escala,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menos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.</w:t>
      </w:r>
    </w:p>
    <w:p w14:paraId="5AED2178" w14:textId="77777777" w:rsidR="004A2284" w:rsidRPr="00AC4615" w:rsidRDefault="00AC4615">
      <w:pPr>
        <w:tabs>
          <w:tab w:val="left" w:pos="480"/>
        </w:tabs>
        <w:spacing w:after="0" w:line="275" w:lineRule="auto"/>
        <w:ind w:left="496" w:right="581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égicos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 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os.</w:t>
      </w:r>
    </w:p>
    <w:p w14:paraId="5629D308" w14:textId="77777777" w:rsidR="004A2284" w:rsidRPr="00AC4615" w:rsidRDefault="00AC4615">
      <w:pPr>
        <w:tabs>
          <w:tab w:val="left" w:pos="480"/>
        </w:tabs>
        <w:spacing w:after="0" w:line="275" w:lineRule="auto"/>
        <w:ind w:left="496" w:right="252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ecial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nh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 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es.</w:t>
      </w:r>
    </w:p>
    <w:p w14:paraId="1D91BCF7" w14:textId="77777777" w:rsidR="004A2284" w:rsidRPr="00AC4615" w:rsidRDefault="00AC4615">
      <w:pPr>
        <w:tabs>
          <w:tab w:val="left" w:pos="480"/>
        </w:tabs>
        <w:spacing w:after="0" w:line="275" w:lineRule="auto"/>
        <w:ind w:left="496" w:right="71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iones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PISA,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SS,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color w:val="000000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ve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igación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amil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gía.</w:t>
      </w:r>
    </w:p>
    <w:p w14:paraId="7B0B082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1449163" w14:textId="77777777" w:rsidR="004A2284" w:rsidRPr="00AC4615" w:rsidRDefault="004A2284">
      <w:pPr>
        <w:spacing w:before="19" w:after="0" w:line="240" w:lineRule="exact"/>
        <w:rPr>
          <w:sz w:val="24"/>
          <w:szCs w:val="24"/>
          <w:lang w:val="es-MX"/>
        </w:rPr>
      </w:pPr>
    </w:p>
    <w:p w14:paraId="6E8A7F45" w14:textId="77777777" w:rsidR="004A2284" w:rsidRPr="00AC4615" w:rsidRDefault="00AC4615">
      <w:pPr>
        <w:tabs>
          <w:tab w:val="left" w:pos="1200"/>
        </w:tabs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X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.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ab/>
        <w:t>Evaluación</w:t>
      </w:r>
      <w:r w:rsidRPr="00AC4615">
        <w:rPr>
          <w:rFonts w:ascii="Calibri" w:eastAsia="Calibri" w:hAnsi="Calibri" w:cs="Calibri"/>
          <w:b/>
          <w:bCs/>
          <w:color w:val="C5182C"/>
          <w:spacing w:val="-1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ue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52416118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3136A645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Santiago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exami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si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son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s,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189562A9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35F6ACB6" w14:textId="77777777" w:rsidR="004A2284" w:rsidRPr="00AC4615" w:rsidRDefault="00AC4615">
      <w:pPr>
        <w:spacing w:after="0" w:line="240" w:lineRule="auto"/>
        <w:ind w:left="2613" w:right="-20"/>
        <w:rPr>
          <w:rFonts w:ascii="Calibri" w:eastAsia="Calibri" w:hAnsi="Calibri" w:cs="Calibri"/>
          <w:sz w:val="18"/>
          <w:szCs w:val="18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ab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2: 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va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ua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ió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 xml:space="preserve">a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té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ca</w:t>
      </w:r>
    </w:p>
    <w:p w14:paraId="534C884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6011"/>
        <w:gridCol w:w="1183"/>
        <w:gridCol w:w="1450"/>
      </w:tblGrid>
      <w:tr w:rsidR="004A2284" w14:paraId="1247866E" w14:textId="77777777">
        <w:trPr>
          <w:trHeight w:hRule="exact" w:val="626"/>
        </w:trPr>
        <w:tc>
          <w:tcPr>
            <w:tcW w:w="642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13D9B0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Resu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en del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é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ev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al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s </w:t>
            </w:r>
            <w:proofErr w:type="gramStart"/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pu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sta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écnicas</w:t>
            </w:r>
            <w:proofErr w:type="gramEnd"/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9317FF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Po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centa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40C4A0E" w14:textId="77777777" w:rsidR="004A2284" w:rsidRDefault="00AC4615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tuación</w:t>
            </w:r>
            <w:proofErr w:type="spellEnd"/>
          </w:p>
          <w:p w14:paraId="1681F2AD" w14:textId="77777777" w:rsidR="004A2284" w:rsidRDefault="00AC4615">
            <w:pPr>
              <w:spacing w:before="38" w:after="0" w:line="240" w:lineRule="auto"/>
              <w:ind w:left="100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áx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</w:tr>
      <w:tr w:rsidR="004A2284" w14:paraId="35D060B6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FCEA8C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BEECBA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Experiencia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tituc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ó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proofErr w:type="spellEnd"/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8C7CAD" w14:textId="77777777" w:rsidR="004A2284" w:rsidRDefault="00AC4615">
            <w:pPr>
              <w:spacing w:after="0" w:line="264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97E246" w14:textId="77777777" w:rsidR="004A2284" w:rsidRDefault="00AC4615">
            <w:pPr>
              <w:spacing w:after="0" w:line="264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</w:p>
        </w:tc>
      </w:tr>
      <w:tr w:rsidR="004A2284" w14:paraId="4421BBB6" w14:textId="77777777">
        <w:trPr>
          <w:trHeight w:hRule="exact" w:val="320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1AF252" w14:textId="77777777" w:rsidR="004A2284" w:rsidRDefault="00AC4615">
            <w:pPr>
              <w:spacing w:after="0" w:line="265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2CF0337" w14:textId="77777777" w:rsidR="004A2284" w:rsidRPr="00AC4615" w:rsidRDefault="00AC4615">
            <w:pPr>
              <w:spacing w:after="0" w:line="265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g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ía, 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ov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pl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j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cuc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ABB1D22" w14:textId="77777777" w:rsidR="004A2284" w:rsidRDefault="00AC4615">
            <w:pPr>
              <w:spacing w:after="0" w:line="265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5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599E7B" w14:textId="77777777" w:rsidR="004A2284" w:rsidRDefault="00AC4615">
            <w:pPr>
              <w:spacing w:after="0" w:line="265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</w:tr>
      <w:tr w:rsidR="004A2284" w14:paraId="1EB7C5F7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2B05AA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6852EB6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edes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tra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jo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el in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ern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al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E5DE1CB" w14:textId="77777777" w:rsidR="004A2284" w:rsidRDefault="00AC4615">
            <w:pPr>
              <w:spacing w:after="0" w:line="264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AC153F" w14:textId="77777777" w:rsidR="004A2284" w:rsidRDefault="00AC4615">
            <w:pPr>
              <w:spacing w:after="0" w:line="264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</w:p>
        </w:tc>
      </w:tr>
      <w:tr w:rsidR="004A2284" w14:paraId="3C5A3D9B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32516E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46A9206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Eq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ajo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rs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al cla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770B856" w14:textId="77777777" w:rsidR="004A2284" w:rsidRDefault="00AC4615">
            <w:pPr>
              <w:spacing w:after="0" w:line="264" w:lineRule="exact"/>
              <w:ind w:left="358" w:right="3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5%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A5C9203" w14:textId="77777777" w:rsidR="004A2284" w:rsidRDefault="00AC4615">
            <w:pPr>
              <w:spacing w:after="0" w:line="264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</w:tr>
      <w:tr w:rsidR="004A2284" w14:paraId="6FDB4ADA" w14:textId="77777777">
        <w:trPr>
          <w:trHeight w:hRule="exact" w:val="317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FA25D8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38AB4B2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rte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tituc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al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42F9CB" w14:textId="77777777" w:rsidR="004A2284" w:rsidRDefault="00AC4615">
            <w:pPr>
              <w:spacing w:after="0" w:line="264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758E28" w14:textId="77777777" w:rsidR="004A2284" w:rsidRDefault="00AC4615">
            <w:pPr>
              <w:spacing w:after="0" w:line="264" w:lineRule="exact"/>
              <w:ind w:left="570" w:right="5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70</w:t>
            </w:r>
          </w:p>
        </w:tc>
      </w:tr>
      <w:tr w:rsidR="004A2284" w14:paraId="26C9054E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D3817C" w14:textId="77777777" w:rsidR="004A2284" w:rsidRDefault="004A2284"/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1B484A" w14:textId="77777777" w:rsidR="004A2284" w:rsidRDefault="00AC4615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taje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tal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B11B58" w14:textId="77777777" w:rsidR="004A2284" w:rsidRDefault="00AC4615">
            <w:pPr>
              <w:spacing w:after="0" w:line="267" w:lineRule="exact"/>
              <w:ind w:left="3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72DE5A" w14:textId="77777777" w:rsidR="004A2284" w:rsidRDefault="00AC4615">
            <w:pPr>
              <w:spacing w:after="0" w:line="267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</w:p>
        </w:tc>
      </w:tr>
    </w:tbl>
    <w:p w14:paraId="08DD3650" w14:textId="77777777" w:rsidR="004A2284" w:rsidRDefault="004A2284">
      <w:pPr>
        <w:spacing w:after="0"/>
        <w:jc w:val="center"/>
        <w:sectPr w:rsidR="004A2284">
          <w:pgSz w:w="11920" w:h="16840"/>
          <w:pgMar w:top="960" w:right="1280" w:bottom="1200" w:left="1280" w:header="739" w:footer="1003" w:gutter="0"/>
          <w:cols w:space="720"/>
        </w:sectPr>
      </w:pPr>
    </w:p>
    <w:p w14:paraId="29795EA6" w14:textId="77777777" w:rsidR="004A2284" w:rsidRPr="00AC4615" w:rsidRDefault="00AC4615">
      <w:pPr>
        <w:spacing w:before="89" w:after="0" w:line="169" w:lineRule="exact"/>
        <w:ind w:right="135"/>
        <w:jc w:val="right"/>
        <w:rPr>
          <w:rFonts w:ascii="Times New Roman" w:eastAsia="Times New Roman" w:hAnsi="Times New Roman" w:cs="Times New Roman"/>
          <w:sz w:val="15"/>
          <w:szCs w:val="15"/>
          <w:lang w:val="es-MX"/>
        </w:rPr>
      </w:pPr>
      <w:r>
        <w:lastRenderedPageBreak/>
        <w:pict w14:anchorId="52E5DC3B">
          <v:group id="_x0000_s1029" style="position:absolute;left:0;text-align:left;margin-left:69.1pt;margin-top:17.55pt;width:653.75pt;height:.1pt;z-index:-1390;mso-position-horizontal-relative:page" coordorigin="1382,351" coordsize="13075,2">
            <v:shape id="_x0000_s1030" style="position:absolute;left:1382;top:351;width:13075;height:2" coordorigin="1382,351" coordsize="13075,0" path="m1382,351r13076,e" filled="f" strokecolor="#0074d4" strokeweight=".72pt">
              <v:path arrowok="t"/>
            </v:shape>
            <w10:wrap anchorx="page"/>
          </v:group>
        </w:pict>
      </w:r>
      <w:r w:rsidRPr="00AC4615">
        <w:rPr>
          <w:rFonts w:ascii="Times New Roman" w:eastAsia="Times New Roman" w:hAnsi="Times New Roman" w:cs="Times New Roman"/>
          <w:color w:val="0075D3"/>
          <w:w w:val="110"/>
          <w:sz w:val="15"/>
          <w:szCs w:val="15"/>
          <w:lang w:val="es-MX"/>
        </w:rPr>
        <w:t>Términos</w:t>
      </w:r>
      <w:r w:rsidRPr="00AC4615">
        <w:rPr>
          <w:rFonts w:ascii="Times New Roman" w:eastAsia="Times New Roman" w:hAnsi="Times New Roman" w:cs="Times New Roman"/>
          <w:color w:val="0075D3"/>
          <w:spacing w:val="-1"/>
          <w:w w:val="110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sz w:val="15"/>
          <w:szCs w:val="15"/>
          <w:lang w:val="es-MX"/>
        </w:rPr>
        <w:t>de</w:t>
      </w:r>
      <w:r w:rsidRPr="00AC4615">
        <w:rPr>
          <w:rFonts w:ascii="Times New Roman" w:eastAsia="Times New Roman" w:hAnsi="Times New Roman" w:cs="Times New Roman"/>
          <w:color w:val="0075D3"/>
          <w:spacing w:val="25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w w:val="111"/>
          <w:sz w:val="15"/>
          <w:szCs w:val="15"/>
          <w:lang w:val="es-MX"/>
        </w:rPr>
        <w:t>referencia:</w:t>
      </w:r>
      <w:r w:rsidRPr="00AC4615">
        <w:rPr>
          <w:rFonts w:ascii="Times New Roman" w:eastAsia="Times New Roman" w:hAnsi="Times New Roman" w:cs="Times New Roman"/>
          <w:color w:val="0075D3"/>
          <w:spacing w:val="-12"/>
          <w:w w:val="111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w w:val="111"/>
          <w:sz w:val="15"/>
          <w:szCs w:val="15"/>
          <w:lang w:val="es-MX"/>
        </w:rPr>
        <w:t>Pruebas</w:t>
      </w:r>
      <w:r w:rsidRPr="00AC4615">
        <w:rPr>
          <w:rFonts w:ascii="Times New Roman" w:eastAsia="Times New Roman" w:hAnsi="Times New Roman" w:cs="Times New Roman"/>
          <w:color w:val="0075D3"/>
          <w:spacing w:val="-16"/>
          <w:w w:val="111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sz w:val="15"/>
          <w:szCs w:val="15"/>
          <w:lang w:val="es-MX"/>
        </w:rPr>
        <w:t>de</w:t>
      </w:r>
      <w:r w:rsidRPr="00AC4615">
        <w:rPr>
          <w:rFonts w:ascii="Times New Roman" w:eastAsia="Times New Roman" w:hAnsi="Times New Roman" w:cs="Times New Roman"/>
          <w:color w:val="0075D3"/>
          <w:spacing w:val="36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w w:val="114"/>
          <w:sz w:val="15"/>
          <w:szCs w:val="15"/>
          <w:lang w:val="es-MX"/>
        </w:rPr>
        <w:t>logro</w:t>
      </w:r>
      <w:r w:rsidRPr="00AC4615">
        <w:rPr>
          <w:rFonts w:ascii="Times New Roman" w:eastAsia="Times New Roman" w:hAnsi="Times New Roman" w:cs="Times New Roman"/>
          <w:color w:val="0075D3"/>
          <w:spacing w:val="-3"/>
          <w:w w:val="114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sz w:val="15"/>
          <w:szCs w:val="15"/>
          <w:lang w:val="es-MX"/>
        </w:rPr>
        <w:t>de</w:t>
      </w:r>
      <w:r w:rsidRPr="00AC4615">
        <w:rPr>
          <w:rFonts w:ascii="Times New Roman" w:eastAsia="Times New Roman" w:hAnsi="Times New Roman" w:cs="Times New Roman"/>
          <w:color w:val="0075D3"/>
          <w:spacing w:val="11"/>
          <w:sz w:val="15"/>
          <w:szCs w:val="15"/>
          <w:lang w:val="es-MX"/>
        </w:rPr>
        <w:t xml:space="preserve"> </w:t>
      </w:r>
      <w:r w:rsidRPr="00AC4615">
        <w:rPr>
          <w:rFonts w:ascii="Times New Roman" w:eastAsia="Times New Roman" w:hAnsi="Times New Roman" w:cs="Times New Roman"/>
          <w:color w:val="0075D3"/>
          <w:w w:val="108"/>
          <w:sz w:val="15"/>
          <w:szCs w:val="15"/>
          <w:lang w:val="es-MX"/>
        </w:rPr>
        <w:t>Aprendizaje</w:t>
      </w:r>
    </w:p>
    <w:p w14:paraId="3030DA0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D2807B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3BCEFE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24BD3B2" w14:textId="77777777" w:rsidR="004A2284" w:rsidRPr="00AC4615" w:rsidRDefault="004A2284">
      <w:pPr>
        <w:spacing w:before="15" w:after="0" w:line="220" w:lineRule="exact"/>
        <w:rPr>
          <w:lang w:val="es-MX"/>
        </w:rPr>
      </w:pPr>
    </w:p>
    <w:p w14:paraId="120533A6" w14:textId="77777777" w:rsidR="004A2284" w:rsidRPr="00AC4615" w:rsidRDefault="00AC4615">
      <w:pPr>
        <w:spacing w:before="33" w:after="0" w:line="237" w:lineRule="exact"/>
        <w:ind w:left="171" w:right="-20"/>
        <w:rPr>
          <w:rFonts w:ascii="Arial" w:eastAsia="Arial" w:hAnsi="Arial" w:cs="Arial"/>
          <w:sz w:val="21"/>
          <w:szCs w:val="21"/>
          <w:lang w:val="es-MX"/>
        </w:rPr>
      </w:pP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Anexo</w:t>
      </w:r>
      <w:r w:rsidRPr="00AC4615">
        <w:rPr>
          <w:rFonts w:ascii="Arial" w:eastAsia="Arial" w:hAnsi="Arial" w:cs="Arial"/>
          <w:b/>
          <w:bCs/>
          <w:color w:val="C4182D"/>
          <w:spacing w:val="43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A:</w:t>
      </w:r>
      <w:r w:rsidRPr="00AC4615">
        <w:rPr>
          <w:rFonts w:ascii="Arial" w:eastAsia="Arial" w:hAnsi="Arial" w:cs="Arial"/>
          <w:b/>
          <w:bCs/>
          <w:color w:val="C4182D"/>
          <w:spacing w:val="-21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w w:val="106"/>
          <w:position w:val="-1"/>
          <w:sz w:val="21"/>
          <w:szCs w:val="21"/>
          <w:lang w:val="es-MX"/>
        </w:rPr>
        <w:t>Cronograma</w:t>
      </w:r>
      <w:r w:rsidRPr="00AC4615">
        <w:rPr>
          <w:rFonts w:ascii="Arial" w:eastAsia="Arial" w:hAnsi="Arial" w:cs="Arial"/>
          <w:b/>
          <w:bCs/>
          <w:color w:val="C4182D"/>
          <w:spacing w:val="2"/>
          <w:w w:val="106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del</w:t>
      </w:r>
      <w:r w:rsidRPr="00AC4615">
        <w:rPr>
          <w:rFonts w:ascii="Arial" w:eastAsia="Arial" w:hAnsi="Arial" w:cs="Arial"/>
          <w:b/>
          <w:bCs/>
          <w:color w:val="C4182D"/>
          <w:spacing w:val="11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Cuarto</w:t>
      </w:r>
      <w:r w:rsidRPr="00AC4615">
        <w:rPr>
          <w:rFonts w:ascii="Arial" w:eastAsia="Arial" w:hAnsi="Arial" w:cs="Arial"/>
          <w:b/>
          <w:bCs/>
          <w:color w:val="C4182D"/>
          <w:spacing w:val="43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w w:val="104"/>
          <w:position w:val="-1"/>
          <w:sz w:val="21"/>
          <w:szCs w:val="21"/>
          <w:lang w:val="es-MX"/>
        </w:rPr>
        <w:t>Estudio</w:t>
      </w:r>
    </w:p>
    <w:p w14:paraId="6C9B34EE" w14:textId="77777777" w:rsidR="004A2284" w:rsidRPr="00AC4615" w:rsidRDefault="004A2284">
      <w:pPr>
        <w:spacing w:before="9" w:after="0" w:line="170" w:lineRule="exact"/>
        <w:rPr>
          <w:sz w:val="17"/>
          <w:szCs w:val="17"/>
          <w:lang w:val="es-MX"/>
        </w:rPr>
      </w:pPr>
    </w:p>
    <w:p w14:paraId="194A6F3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79897D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4053825" w14:textId="77777777" w:rsidR="004A2284" w:rsidRDefault="00AC4615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73EA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5.5pt;height:335.25pt;mso-position-horizontal-relative:char;mso-position-vertical-relative:line">
            <v:imagedata r:id="rId14" o:title=""/>
          </v:shape>
        </w:pict>
      </w:r>
    </w:p>
    <w:p w14:paraId="2747A9A7" w14:textId="77777777" w:rsidR="004A2284" w:rsidRDefault="004A2284">
      <w:pPr>
        <w:spacing w:before="8" w:after="0" w:line="100" w:lineRule="exact"/>
        <w:rPr>
          <w:sz w:val="10"/>
          <w:szCs w:val="10"/>
        </w:rPr>
      </w:pPr>
    </w:p>
    <w:p w14:paraId="034426B7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688DF30D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28B218E3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53717ACE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3810F78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93B583E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04B520B6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3B4A5F5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44F788E" w14:textId="77777777" w:rsidR="004A2284" w:rsidRPr="00AC4615" w:rsidRDefault="00AC4615">
      <w:pPr>
        <w:spacing w:before="38" w:after="0" w:line="240" w:lineRule="auto"/>
        <w:ind w:left="6543" w:right="6428"/>
        <w:jc w:val="center"/>
        <w:rPr>
          <w:rFonts w:ascii="Courier New" w:eastAsia="Courier New" w:hAnsi="Courier New" w:cs="Courier New"/>
          <w:lang w:val="es-MX"/>
        </w:rPr>
      </w:pPr>
      <w:r w:rsidRPr="00AC4615">
        <w:rPr>
          <w:rFonts w:ascii="Courier New" w:eastAsia="Courier New" w:hAnsi="Courier New" w:cs="Courier New"/>
          <w:color w:val="0075D3"/>
          <w:w w:val="97"/>
          <w:lang w:val="es-MX"/>
        </w:rPr>
        <w:t>18</w:t>
      </w:r>
    </w:p>
    <w:p w14:paraId="67D09D2D" w14:textId="77777777" w:rsidR="004A2284" w:rsidRPr="00AC4615" w:rsidRDefault="004A2284">
      <w:pPr>
        <w:spacing w:after="0"/>
        <w:jc w:val="center"/>
        <w:rPr>
          <w:lang w:val="es-MX"/>
        </w:rPr>
        <w:sectPr w:rsidR="004A2284" w:rsidRPr="00AC4615">
          <w:headerReference w:type="default" r:id="rId15"/>
          <w:footerReference w:type="default" r:id="rId16"/>
          <w:pgSz w:w="15840" w:h="12240" w:orient="landscape"/>
          <w:pgMar w:top="620" w:right="1280" w:bottom="280" w:left="1240" w:header="0" w:footer="0" w:gutter="0"/>
          <w:cols w:space="720"/>
        </w:sectPr>
      </w:pPr>
    </w:p>
    <w:p w14:paraId="492AAD06" w14:textId="77777777" w:rsidR="004A2284" w:rsidRPr="00AC4615" w:rsidRDefault="004A2284">
      <w:pPr>
        <w:spacing w:before="8" w:after="0" w:line="140" w:lineRule="exact"/>
        <w:rPr>
          <w:sz w:val="14"/>
          <w:szCs w:val="14"/>
          <w:lang w:val="es-MX"/>
        </w:rPr>
      </w:pPr>
    </w:p>
    <w:p w14:paraId="053CABA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392E64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5996193" w14:textId="77777777" w:rsidR="004A2284" w:rsidRPr="00AC4615" w:rsidRDefault="00AC4615">
      <w:pPr>
        <w:spacing w:before="7" w:after="0" w:line="240" w:lineRule="auto"/>
        <w:ind w:left="139" w:right="3288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nexo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: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z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op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</w:p>
    <w:p w14:paraId="5841232F" w14:textId="77777777" w:rsidR="004A2284" w:rsidRPr="00AC4615" w:rsidRDefault="004A2284">
      <w:pPr>
        <w:spacing w:after="0" w:line="190" w:lineRule="exact"/>
        <w:rPr>
          <w:sz w:val="19"/>
          <w:szCs w:val="19"/>
          <w:lang w:val="es-MX"/>
        </w:rPr>
      </w:pPr>
    </w:p>
    <w:p w14:paraId="55EFB9A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8B25E5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DD9F032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z w:val="26"/>
          <w:szCs w:val="26"/>
        </w:rPr>
        <w:t>a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0077D3"/>
          <w:sz w:val="26"/>
          <w:szCs w:val="26"/>
        </w:rPr>
        <w:t>i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z w:val="26"/>
          <w:szCs w:val="26"/>
        </w:rPr>
        <w:t>ad</w:t>
      </w:r>
      <w:proofErr w:type="spellEnd"/>
      <w:r>
        <w:rPr>
          <w:rFonts w:ascii="Calibri" w:eastAsia="Calibri" w:hAnsi="Calibri" w:cs="Calibri"/>
          <w:color w:val="0077D3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z w:val="26"/>
          <w:szCs w:val="26"/>
        </w:rPr>
        <w:t>l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Co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tr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0077D3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proofErr w:type="spellEnd"/>
    </w:p>
    <w:p w14:paraId="4CE077AB" w14:textId="77777777" w:rsidR="004A2284" w:rsidRDefault="004A2284">
      <w:pPr>
        <w:spacing w:before="9" w:after="0" w:line="110" w:lineRule="exact"/>
        <w:rPr>
          <w:sz w:val="11"/>
          <w:szCs w:val="11"/>
        </w:rPr>
      </w:pPr>
    </w:p>
    <w:p w14:paraId="5A5BBC3A" w14:textId="77777777" w:rsidR="004A2284" w:rsidRPr="00AC4615" w:rsidRDefault="00AC4615">
      <w:pPr>
        <w:spacing w:after="0"/>
        <w:ind w:left="139" w:right="9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9)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rio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(LLECE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Ofi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SCO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iago).</w:t>
      </w:r>
    </w:p>
    <w:p w14:paraId="0C50E67F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16A75F6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E045813" w14:textId="77777777" w:rsidR="004A2284" w:rsidRPr="00AC4615" w:rsidRDefault="00AC4615">
      <w:pPr>
        <w:spacing w:after="0"/>
        <w:ind w:left="139" w:right="8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ESCO,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irig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iversi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77B3A053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411A7EA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7A6354" w14:textId="77777777" w:rsidR="004A2284" w:rsidRPr="00AC4615" w:rsidRDefault="00AC4615">
      <w:pPr>
        <w:spacing w:after="0"/>
        <w:ind w:left="139" w:right="9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allá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egar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servicio,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i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i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 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secuci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624154FF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7F669F6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EFE8B1D" w14:textId="77777777" w:rsidR="004A2284" w:rsidRPr="00AC4615" w:rsidRDefault="00AC4615">
      <w:pPr>
        <w:spacing w:after="0"/>
        <w:ind w:left="139" w:right="8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jo 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escala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vía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</w:p>
    <w:p w14:paraId="262B96B4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71412F9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CCB702C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Pl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az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proofErr w:type="spellEnd"/>
      <w:r>
        <w:rPr>
          <w:rFonts w:ascii="Calibri" w:eastAsia="Calibri" w:hAnsi="Calibri" w:cs="Calibri"/>
          <w:color w:val="0077D3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de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ese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ta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ión</w:t>
      </w:r>
      <w:proofErr w:type="spellEnd"/>
      <w:r>
        <w:rPr>
          <w:rFonts w:ascii="Calibri" w:eastAsia="Calibri" w:hAnsi="Calibri" w:cs="Calibri"/>
          <w:color w:val="0077D3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de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z w:val="26"/>
          <w:szCs w:val="26"/>
        </w:rPr>
        <w:t>u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z w:val="26"/>
          <w:szCs w:val="26"/>
        </w:rPr>
        <w:t>s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as</w:t>
      </w:r>
      <w:proofErr w:type="spellEnd"/>
    </w:p>
    <w:p w14:paraId="539B2A5D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02B51EA9" w14:textId="77777777" w:rsidR="004A2284" w:rsidRPr="00AC4615" w:rsidRDefault="00AC4615">
      <w:pPr>
        <w:spacing w:after="0"/>
        <w:ind w:left="139" w:right="97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trega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á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ier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lang w:val="es-MX"/>
        </w:rPr>
        <w:t>1</w:t>
      </w:r>
      <w:r w:rsidRPr="00AC4615">
        <w:rPr>
          <w:rFonts w:ascii="Calibri" w:eastAsia="Calibri" w:hAnsi="Calibri" w:cs="Calibri"/>
          <w:lang w:val="es-MX"/>
        </w:rPr>
        <w:t>0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2</w:t>
      </w:r>
      <w:r w:rsidRPr="00AC4615">
        <w:rPr>
          <w:rFonts w:ascii="Calibri" w:eastAsia="Calibri" w:hAnsi="Calibri" w:cs="Calibri"/>
          <w:spacing w:val="-2"/>
          <w:lang w:val="es-MX"/>
        </w:rPr>
        <w:t>0</w:t>
      </w:r>
      <w:r w:rsidRPr="00AC4615">
        <w:rPr>
          <w:rFonts w:ascii="Calibri" w:eastAsia="Calibri" w:hAnsi="Calibri" w:cs="Calibri"/>
          <w:spacing w:val="1"/>
          <w:lang w:val="es-MX"/>
        </w:rPr>
        <w:t>1</w:t>
      </w:r>
      <w:r w:rsidRPr="00AC4615">
        <w:rPr>
          <w:rFonts w:ascii="Calibri" w:eastAsia="Calibri" w:hAnsi="Calibri" w:cs="Calibri"/>
          <w:spacing w:val="-2"/>
          <w:lang w:val="es-MX"/>
        </w:rPr>
        <w:t>7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1</w:t>
      </w:r>
      <w:r w:rsidRPr="00AC4615">
        <w:rPr>
          <w:rFonts w:ascii="Calibri" w:eastAsia="Calibri" w:hAnsi="Calibri" w:cs="Calibri"/>
          <w:spacing w:val="1"/>
          <w:lang w:val="es-MX"/>
        </w:rPr>
        <w:t>2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00</w:t>
      </w:r>
      <w:r w:rsidRPr="00AC4615">
        <w:rPr>
          <w:rFonts w:ascii="Calibri" w:eastAsia="Calibri" w:hAnsi="Calibri" w:cs="Calibri"/>
          <w:lang w:val="es-MX"/>
        </w:rPr>
        <w:t>.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epci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(UT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-</w:t>
      </w:r>
      <w:r w:rsidRPr="00AC4615">
        <w:rPr>
          <w:rFonts w:ascii="Calibri" w:eastAsia="Calibri" w:hAnsi="Calibri" w:cs="Calibri"/>
          <w:spacing w:val="1"/>
          <w:lang w:val="es-MX"/>
        </w:rPr>
        <w:t>0</w:t>
      </w:r>
      <w:r w:rsidRPr="00AC4615">
        <w:rPr>
          <w:rFonts w:ascii="Calibri" w:eastAsia="Calibri" w:hAnsi="Calibri" w:cs="Calibri"/>
          <w:spacing w:val="-2"/>
          <w:lang w:val="es-MX"/>
        </w:rPr>
        <w:t>4</w:t>
      </w:r>
      <w:r w:rsidRPr="00AC4615">
        <w:rPr>
          <w:rFonts w:ascii="Calibri" w:eastAsia="Calibri" w:hAnsi="Calibri" w:cs="Calibri"/>
          <w:spacing w:val="1"/>
          <w:lang w:val="es-MX"/>
        </w:rPr>
        <w:t>:</w:t>
      </w:r>
      <w:r w:rsidRPr="00AC4615">
        <w:rPr>
          <w:rFonts w:ascii="Calibri" w:eastAsia="Calibri" w:hAnsi="Calibri" w:cs="Calibri"/>
          <w:spacing w:val="-2"/>
          <w:lang w:val="es-MX"/>
        </w:rPr>
        <w:t>0</w:t>
      </w:r>
      <w:r w:rsidRPr="00AC4615">
        <w:rPr>
          <w:rFonts w:ascii="Calibri" w:eastAsia="Calibri" w:hAnsi="Calibri" w:cs="Calibri"/>
          <w:spacing w:val="1"/>
          <w:lang w:val="es-MX"/>
        </w:rPr>
        <w:t>0</w:t>
      </w:r>
      <w:r w:rsidRPr="00AC4615">
        <w:rPr>
          <w:rFonts w:ascii="Calibri" w:eastAsia="Calibri" w:hAnsi="Calibri" w:cs="Calibri"/>
          <w:lang w:val="es-MX"/>
        </w:rPr>
        <w:t>)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tia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de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Ch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le.</w:t>
      </w:r>
    </w:p>
    <w:p w14:paraId="7965E9F2" w14:textId="77777777" w:rsidR="004A2284" w:rsidRPr="00AC4615" w:rsidRDefault="004A2284">
      <w:pPr>
        <w:spacing w:before="8" w:after="0" w:line="150" w:lineRule="exact"/>
        <w:rPr>
          <w:sz w:val="15"/>
          <w:szCs w:val="15"/>
          <w:lang w:val="es-MX"/>
        </w:rPr>
      </w:pPr>
    </w:p>
    <w:p w14:paraId="55CCDDBB" w14:textId="77777777" w:rsidR="004A2284" w:rsidRPr="00AC4615" w:rsidRDefault="00AC4615">
      <w:pPr>
        <w:spacing w:after="0"/>
        <w:ind w:left="139" w:right="91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tas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eberán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entrega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 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f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ital,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ir</w:t>
      </w:r>
      <w:r w:rsidRPr="00AC4615">
        <w:rPr>
          <w:rFonts w:ascii="Calibri" w:eastAsia="Calibri" w:hAnsi="Calibri" w:cs="Calibri"/>
          <w:spacing w:val="-1"/>
          <w:lang w:val="es-MX"/>
        </w:rPr>
        <w:t>ig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Ati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io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 General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erica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Cal</w:t>
      </w:r>
      <w:r w:rsidRPr="00AC4615">
        <w:rPr>
          <w:rFonts w:ascii="Calibri" w:eastAsia="Calibri" w:hAnsi="Calibri" w:cs="Calibri"/>
          <w:spacing w:val="-1"/>
          <w:lang w:val="es-MX"/>
        </w:rPr>
        <w:t>id</w:t>
      </w:r>
      <w:r w:rsidRPr="00AC4615">
        <w:rPr>
          <w:rFonts w:ascii="Calibri" w:eastAsia="Calibri" w:hAnsi="Calibri" w:cs="Calibri"/>
          <w:lang w:val="es-MX"/>
        </w:rPr>
        <w:t>ad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Ed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LL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E.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eberán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asis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ente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J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proofErr w:type="spellStart"/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k</w:t>
      </w:r>
      <w:proofErr w:type="spellEnd"/>
      <w:r w:rsidRPr="00AC4615">
        <w:rPr>
          <w:rFonts w:ascii="Calibri" w:eastAsia="Calibri" w:hAnsi="Calibri" w:cs="Calibri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462C1"/>
          <w:spacing w:val="-43"/>
          <w:lang w:val="es-MX"/>
        </w:rPr>
        <w:t xml:space="preserve"> </w:t>
      </w:r>
      <w:hyperlink r:id="rId17"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j.sr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a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m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k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@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un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es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rg</w:t>
        </w:r>
        <w:r w:rsidRPr="00AC4615">
          <w:rPr>
            <w:rFonts w:ascii="Calibri" w:eastAsia="Calibri" w:hAnsi="Calibri" w:cs="Calibri"/>
            <w:color w:val="0462C1"/>
            <w:spacing w:val="3"/>
            <w:lang w:val="es-MX"/>
          </w:rPr>
          <w:t xml:space="preserve"> </w:t>
        </w:r>
      </w:hyperlink>
      <w:r w:rsidRPr="00AC4615">
        <w:rPr>
          <w:rFonts w:ascii="Calibri" w:eastAsia="Calibri" w:hAnsi="Calibri" w:cs="Calibri"/>
          <w:color w:val="000000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lang w:val="es-MX"/>
        </w:rPr>
        <w:t>n c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lang w:val="es-MX"/>
        </w:rPr>
        <w:t>ia a</w:t>
      </w:r>
      <w:r w:rsidRPr="00AC4615">
        <w:rPr>
          <w:rFonts w:ascii="Calibri" w:eastAsia="Calibri" w:hAnsi="Calibri" w:cs="Calibri"/>
          <w:color w:val="000000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-3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lang w:val="es-MX"/>
        </w:rPr>
        <w:t xml:space="preserve">ela </w:t>
      </w:r>
      <w:proofErr w:type="spellStart"/>
      <w:r w:rsidRPr="00AC4615">
        <w:rPr>
          <w:rFonts w:ascii="Calibri" w:eastAsia="Calibri" w:hAnsi="Calibri" w:cs="Calibri"/>
          <w:color w:val="000000"/>
          <w:spacing w:val="-2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lang w:val="es-MX"/>
        </w:rPr>
        <w:t>ta</w:t>
      </w:r>
      <w:proofErr w:type="spellEnd"/>
      <w:r w:rsidRPr="00AC4615">
        <w:rPr>
          <w:rFonts w:ascii="Calibri" w:eastAsia="Calibri" w:hAnsi="Calibri" w:cs="Calibri"/>
          <w:color w:val="000000"/>
          <w:lang w:val="es-MX"/>
        </w:rPr>
        <w:t xml:space="preserve"> </w:t>
      </w:r>
      <w:hyperlink r:id="rId18"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m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p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t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ta@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un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es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rg</w:t>
        </w:r>
      </w:hyperlink>
      <w:r w:rsidRPr="00AC4615">
        <w:rPr>
          <w:rFonts w:ascii="Calibri" w:eastAsia="Calibri" w:hAnsi="Calibri" w:cs="Calibri"/>
          <w:color w:val="000000"/>
          <w:lang w:val="es-MX"/>
        </w:rPr>
        <w:t>.</w:t>
      </w:r>
    </w:p>
    <w:p w14:paraId="2F63203B" w14:textId="77777777" w:rsidR="004A2284" w:rsidRPr="00AC4615" w:rsidRDefault="004A2284">
      <w:pPr>
        <w:spacing w:before="5" w:after="0" w:line="150" w:lineRule="exact"/>
        <w:rPr>
          <w:sz w:val="15"/>
          <w:szCs w:val="15"/>
          <w:lang w:val="es-MX"/>
        </w:rPr>
      </w:pPr>
    </w:p>
    <w:p w14:paraId="08D85459" w14:textId="77777777" w:rsidR="004A2284" w:rsidRPr="00AC4615" w:rsidRDefault="00AC4615">
      <w:pPr>
        <w:spacing w:after="0"/>
        <w:ind w:left="139" w:right="94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caso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su</w:t>
      </w:r>
      <w:r w:rsidRPr="00AC4615">
        <w:rPr>
          <w:rFonts w:ascii="Calibri" w:eastAsia="Calibri" w:hAnsi="Calibri" w:cs="Calibri"/>
          <w:spacing w:val="-2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ere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6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MG</w:t>
      </w:r>
      <w:r w:rsidRPr="00AC4615">
        <w:rPr>
          <w:rFonts w:ascii="Calibri" w:eastAsia="Calibri" w:hAnsi="Calibri" w:cs="Calibri"/>
          <w:spacing w:val="-1"/>
          <w:position w:val="8"/>
          <w:sz w:val="14"/>
          <w:szCs w:val="14"/>
          <w:lang w:val="es-MX"/>
        </w:rPr>
        <w:t>3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licita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eda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spacing w:val="4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tra</w:t>
      </w:r>
      <w:r w:rsidRPr="00AC4615">
        <w:rPr>
          <w:rFonts w:ascii="Calibri" w:eastAsia="Calibri" w:hAnsi="Calibri" w:cs="Calibri"/>
          <w:spacing w:val="-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és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ed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ital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W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Tr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sfer,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D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pb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x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tr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s.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ESCO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nd</w:t>
      </w:r>
      <w:r w:rsidRPr="00AC4615">
        <w:rPr>
          <w:rFonts w:ascii="Calibri" w:eastAsia="Calibri" w:hAnsi="Calibri" w:cs="Calibri"/>
          <w:lang w:val="es-MX"/>
        </w:rPr>
        <w:t>rá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enta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ngun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lleg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d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fecha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ra l</w:t>
      </w:r>
      <w:r w:rsidRPr="00AC4615">
        <w:rPr>
          <w:rFonts w:ascii="Calibri" w:eastAsia="Calibri" w:hAnsi="Calibri" w:cs="Calibri"/>
          <w:spacing w:val="-3"/>
          <w:lang w:val="es-MX"/>
        </w:rPr>
        <w:t>í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res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6E2896CC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262E005B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te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i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proofErr w:type="spellEnd"/>
      <w:r>
        <w:rPr>
          <w:rFonts w:ascii="Calibri" w:eastAsia="Calibri" w:hAnsi="Calibri" w:cs="Calibri"/>
          <w:color w:val="0077D3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de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la</w:t>
      </w:r>
      <w:r>
        <w:rPr>
          <w:rFonts w:ascii="Calibri" w:eastAsia="Calibri" w:hAnsi="Calibri" w:cs="Calibri"/>
          <w:color w:val="0077D3"/>
          <w:spacing w:val="-2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0077D3"/>
          <w:sz w:val="26"/>
          <w:szCs w:val="26"/>
        </w:rPr>
        <w:t>esta</w:t>
      </w:r>
      <w:proofErr w:type="spellEnd"/>
    </w:p>
    <w:p w14:paraId="4DD05A6E" w14:textId="77777777" w:rsidR="004A2284" w:rsidRPr="00AC4615" w:rsidRDefault="00AC4615">
      <w:pPr>
        <w:spacing w:before="72" w:after="0" w:line="340" w:lineRule="atLeast"/>
        <w:ind w:left="139" w:right="9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</w:p>
    <w:p w14:paraId="4D2A10B7" w14:textId="77777777" w:rsidR="004A2284" w:rsidRPr="00AC4615" w:rsidRDefault="004A2284">
      <w:pPr>
        <w:spacing w:before="5" w:after="0" w:line="180" w:lineRule="exact"/>
        <w:rPr>
          <w:sz w:val="18"/>
          <w:szCs w:val="18"/>
          <w:lang w:val="es-MX"/>
        </w:rPr>
      </w:pPr>
    </w:p>
    <w:p w14:paraId="61D025C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9453ED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087D2BC" w14:textId="77777777" w:rsidR="004A2284" w:rsidRPr="00AC4615" w:rsidRDefault="00AC4615">
      <w:pPr>
        <w:spacing w:before="26" w:after="0" w:line="218" w:lineRule="exact"/>
        <w:ind w:left="139" w:right="109"/>
        <w:rPr>
          <w:rFonts w:ascii="Calibri" w:eastAsia="Calibri" w:hAnsi="Calibri" w:cs="Calibri"/>
          <w:sz w:val="18"/>
          <w:szCs w:val="18"/>
          <w:lang w:val="es-MX"/>
        </w:rPr>
      </w:pPr>
      <w:r>
        <w:pict w14:anchorId="1A85BCB0">
          <v:group id="_x0000_s1026" style="position:absolute;left:0;text-align:left;margin-left:70.95pt;margin-top:-4pt;width:2in;height:.1pt;z-index:-1389;mso-position-horizontal-relative:page" coordorigin="1419,-80" coordsize="2880,2">
            <v:shape id="_x0000_s1027" style="position:absolute;left:1419;top:-80;width:2880;height:2" coordorigin="1419,-80" coordsize="2880,0" path="m1419,-80r2880,e" filled="f" strokeweight=".82pt">
              <v:path arrowok="t"/>
            </v:shape>
            <w10:wrap anchorx="page"/>
          </v:group>
        </w:pict>
      </w:r>
      <w:r w:rsidRPr="00AC4615">
        <w:rPr>
          <w:rFonts w:ascii="Calibri" w:eastAsia="Calibri" w:hAnsi="Calibri" w:cs="Calibri"/>
          <w:position w:val="5"/>
          <w:sz w:val="12"/>
          <w:szCs w:val="12"/>
          <w:lang w:val="es-MX"/>
        </w:rPr>
        <w:t>3</w:t>
      </w:r>
      <w:r w:rsidRPr="00AC4615">
        <w:rPr>
          <w:rFonts w:ascii="Calibri" w:eastAsia="Calibri" w:hAnsi="Calibri" w:cs="Calibri"/>
          <w:spacing w:val="12"/>
          <w:position w:val="5"/>
          <w:sz w:val="12"/>
          <w:szCs w:val="12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proofErr w:type="gramEnd"/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 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ep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la U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pued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su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rar</w:t>
      </w:r>
      <w:r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Cua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lq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qu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up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es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b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se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rv</w:t>
      </w:r>
      <w:r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sz w:val="18"/>
          <w:szCs w:val="18"/>
          <w:lang w:val="es-MX"/>
        </w:rPr>
        <w:t>r.</w:t>
      </w:r>
    </w:p>
    <w:p w14:paraId="35AC44F9" w14:textId="77777777" w:rsidR="004A2284" w:rsidRPr="00AC4615" w:rsidRDefault="004A2284">
      <w:pPr>
        <w:spacing w:after="0"/>
        <w:rPr>
          <w:lang w:val="es-MX"/>
        </w:rPr>
        <w:sectPr w:rsidR="004A2284" w:rsidRPr="00AC4615">
          <w:footerReference w:type="default" r:id="rId19"/>
          <w:pgSz w:w="11900" w:h="16860"/>
          <w:pgMar w:top="960" w:right="1260" w:bottom="1200" w:left="1280" w:header="0" w:footer="1015" w:gutter="0"/>
          <w:pgNumType w:start="19"/>
          <w:cols w:space="720"/>
        </w:sectPr>
      </w:pPr>
    </w:p>
    <w:p w14:paraId="2CDED3A8" w14:textId="77777777" w:rsidR="004A2284" w:rsidRPr="00AC4615" w:rsidRDefault="004A2284">
      <w:pPr>
        <w:spacing w:before="3" w:after="0" w:line="140" w:lineRule="exact"/>
        <w:rPr>
          <w:sz w:val="14"/>
          <w:szCs w:val="14"/>
          <w:lang w:val="es-MX"/>
        </w:rPr>
      </w:pPr>
    </w:p>
    <w:p w14:paraId="7B6AADA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694761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882765E" w14:textId="77777777" w:rsidR="004A2284" w:rsidRPr="00AC4615" w:rsidRDefault="00AC4615">
      <w:pPr>
        <w:spacing w:before="11"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a.  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5003C838" w14:textId="77777777" w:rsidR="004A2284" w:rsidRPr="00AC4615" w:rsidRDefault="00AC4615">
      <w:pPr>
        <w:spacing w:before="46" w:after="0" w:line="275" w:lineRule="auto"/>
        <w:ind w:left="499" w:right="1182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3C24DE8A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6D7A37EF" w14:textId="77777777" w:rsidR="004A2284" w:rsidRPr="00AC4615" w:rsidRDefault="00AC4615">
      <w:pPr>
        <w:spacing w:before="45"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e.  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04C0C9EF" w14:textId="77777777" w:rsidR="004A2284" w:rsidRPr="00AC4615" w:rsidRDefault="004A2284">
      <w:pPr>
        <w:spacing w:before="1" w:after="0" w:line="180" w:lineRule="exact"/>
        <w:rPr>
          <w:sz w:val="18"/>
          <w:szCs w:val="18"/>
          <w:lang w:val="es-MX"/>
        </w:rPr>
      </w:pPr>
    </w:p>
    <w:p w14:paraId="730F7DE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45E344E" w14:textId="77777777" w:rsidR="004A2284" w:rsidRPr="00AC4615" w:rsidRDefault="00AC4615">
      <w:pPr>
        <w:spacing w:after="0" w:line="275" w:lineRule="auto"/>
        <w:ind w:left="139" w:right="1004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exigid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ESCO:</w:t>
      </w:r>
    </w:p>
    <w:p w14:paraId="1D09541A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09EC330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56E5541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a.  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34C983EB" w14:textId="77777777" w:rsidR="004A2284" w:rsidRPr="00AC4615" w:rsidRDefault="00AC4615">
      <w:pPr>
        <w:spacing w:before="43" w:after="0" w:line="277" w:lineRule="auto"/>
        <w:ind w:left="859" w:right="777" w:hanging="36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31D69807" w14:textId="77777777" w:rsidR="004A2284" w:rsidRPr="00AC4615" w:rsidRDefault="00AC4615">
      <w:pPr>
        <w:spacing w:after="0" w:line="290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3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 al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o.</w:t>
      </w:r>
    </w:p>
    <w:p w14:paraId="10930D3A" w14:textId="77777777" w:rsidR="004A2284" w:rsidRPr="00AC4615" w:rsidRDefault="00AC4615">
      <w:pPr>
        <w:spacing w:before="43" w:after="0" w:line="277" w:lineRule="auto"/>
        <w:ind w:left="499" w:right="2479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o. e.  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agreg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746F24E3" w14:textId="77777777" w:rsidR="004A2284" w:rsidRPr="00AC4615" w:rsidRDefault="00AC4615">
      <w:pPr>
        <w:tabs>
          <w:tab w:val="left" w:pos="840"/>
        </w:tabs>
        <w:spacing w:after="0" w:line="291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-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os.</w:t>
      </w:r>
    </w:p>
    <w:p w14:paraId="66E708DB" w14:textId="77777777" w:rsidR="004A2284" w:rsidRPr="00AC4615" w:rsidRDefault="00AC4615">
      <w:pPr>
        <w:spacing w:before="43"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g.  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eclaración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84BA51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908E335" w14:textId="77777777" w:rsidR="004A2284" w:rsidRPr="00AC4615" w:rsidRDefault="004A2284">
      <w:pPr>
        <w:spacing w:before="2" w:after="0" w:line="280" w:lineRule="exact"/>
        <w:rPr>
          <w:sz w:val="28"/>
          <w:szCs w:val="28"/>
          <w:lang w:val="es-MX"/>
        </w:rPr>
      </w:pPr>
    </w:p>
    <w:p w14:paraId="05013429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4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 xml:space="preserve">. </w:t>
      </w:r>
      <w:r w:rsidRPr="00AC4615">
        <w:rPr>
          <w:rFonts w:ascii="Calibri" w:eastAsia="Calibri" w:hAnsi="Calibri" w:cs="Calibri"/>
          <w:color w:val="0077D3"/>
          <w:spacing w:val="4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io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</w:t>
      </w:r>
      <w:r w:rsidRPr="00AC4615">
        <w:rPr>
          <w:rFonts w:ascii="Calibri" w:eastAsia="Calibri" w:hAnsi="Calibri" w:cs="Calibri"/>
          <w:color w:val="0077D3"/>
          <w:spacing w:val="-1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y modif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</w:t>
      </w:r>
      <w:r w:rsidRPr="00AC4615">
        <w:rPr>
          <w:rFonts w:ascii="Calibri" w:eastAsia="Calibri" w:hAnsi="Calibri" w:cs="Calibri"/>
          <w:color w:val="0077D3"/>
          <w:spacing w:val="-1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-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la</w:t>
      </w:r>
      <w:r w:rsidRPr="00AC4615">
        <w:rPr>
          <w:rFonts w:ascii="Calibri" w:eastAsia="Calibri" w:hAnsi="Calibri" w:cs="Calibri"/>
          <w:color w:val="0077D3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</w:p>
    <w:p w14:paraId="1A3ABC73" w14:textId="77777777" w:rsidR="004A2284" w:rsidRPr="00AC4615" w:rsidRDefault="004A2284">
      <w:pPr>
        <w:spacing w:before="7" w:after="0" w:line="110" w:lineRule="exact"/>
        <w:rPr>
          <w:sz w:val="11"/>
          <w:szCs w:val="11"/>
          <w:lang w:val="es-MX"/>
        </w:rPr>
      </w:pPr>
    </w:p>
    <w:p w14:paraId="5A5C3A0E" w14:textId="77777777" w:rsidR="004A2284" w:rsidRPr="00AC4615" w:rsidRDefault="00AC4615">
      <w:pPr>
        <w:spacing w:after="0"/>
        <w:ind w:left="139" w:right="95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rán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licitar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acla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re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iera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elat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vo</w:t>
      </w:r>
      <w:r w:rsidRPr="00AC4615">
        <w:rPr>
          <w:rFonts w:ascii="Calibri" w:eastAsia="Calibri" w:hAnsi="Calibri" w:cs="Calibri"/>
          <w:lang w:val="es-MX"/>
        </w:rPr>
        <w:t>s 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fecha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entac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a, es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li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a ta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ién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las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if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en reali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ar a las pro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 xml:space="preserve">tas.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 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lic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tud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de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aclarac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 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J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nn</w:t>
      </w:r>
      <w:r w:rsidRPr="00AC4615">
        <w:rPr>
          <w:rFonts w:ascii="Calibri" w:eastAsia="Calibri" w:hAnsi="Calibri" w:cs="Calibri"/>
          <w:lang w:val="es-MX"/>
        </w:rPr>
        <w:t xml:space="preserve">a </w:t>
      </w:r>
      <w:proofErr w:type="spellStart"/>
      <w:r w:rsidRPr="00AC4615">
        <w:rPr>
          <w:rFonts w:ascii="Calibri" w:eastAsia="Calibri" w:hAnsi="Calibri" w:cs="Calibri"/>
          <w:lang w:val="es-MX"/>
        </w:rPr>
        <w:t>Sra</w:t>
      </w:r>
      <w:r w:rsidRPr="00AC4615">
        <w:rPr>
          <w:rFonts w:ascii="Calibri" w:eastAsia="Calibri" w:hAnsi="Calibri" w:cs="Calibri"/>
          <w:spacing w:val="-2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k</w:t>
      </w:r>
      <w:proofErr w:type="spellEnd"/>
      <w:r w:rsidRPr="00AC4615">
        <w:rPr>
          <w:rFonts w:ascii="Calibri" w:eastAsia="Calibri" w:hAnsi="Calibri" w:cs="Calibri"/>
          <w:lang w:val="es-MX"/>
        </w:rPr>
        <w:t>,</w:t>
      </w:r>
    </w:p>
    <w:p w14:paraId="1F2C005B" w14:textId="77777777" w:rsidR="004A2284" w:rsidRPr="00AC4615" w:rsidRDefault="00AC4615">
      <w:pPr>
        <w:spacing w:after="0" w:line="262" w:lineRule="exact"/>
        <w:ind w:left="139" w:right="4268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asisten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 del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LL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462C1"/>
          <w:spacing w:val="-47"/>
          <w:lang w:val="es-MX"/>
        </w:rPr>
        <w:t xml:space="preserve"> </w:t>
      </w:r>
      <w:hyperlink r:id="rId20"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j.sr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a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m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k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@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un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es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r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g</w:t>
        </w:r>
      </w:hyperlink>
    </w:p>
    <w:p w14:paraId="761671A8" w14:textId="77777777" w:rsidR="004A2284" w:rsidRPr="00AC4615" w:rsidRDefault="004A2284">
      <w:pPr>
        <w:spacing w:before="2" w:after="0" w:line="200" w:lineRule="exact"/>
        <w:rPr>
          <w:sz w:val="20"/>
          <w:szCs w:val="20"/>
          <w:lang w:val="es-MX"/>
        </w:rPr>
      </w:pPr>
    </w:p>
    <w:p w14:paraId="561328A0" w14:textId="77777777" w:rsidR="004A2284" w:rsidRDefault="00AC4615">
      <w:pPr>
        <w:spacing w:before="7"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os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os</w:t>
      </w:r>
      <w:proofErr w:type="spellEnd"/>
    </w:p>
    <w:p w14:paraId="380A5FDC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010C5DAE" w14:textId="77777777" w:rsidR="004A2284" w:rsidRPr="00AC4615" w:rsidRDefault="00AC4615">
      <w:pPr>
        <w:spacing w:after="0" w:line="275" w:lineRule="auto"/>
        <w:ind w:left="139" w:right="97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an</w:t>
      </w:r>
      <w:r w:rsidRPr="00AC4615">
        <w:rPr>
          <w:rFonts w:ascii="Calibri" w:eastAsia="Calibri" w:hAnsi="Calibri" w:cs="Calibri"/>
          <w:spacing w:val="2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artici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ir</w:t>
      </w:r>
      <w:r w:rsidRPr="00AC4615">
        <w:rPr>
          <w:rFonts w:ascii="Calibri" w:eastAsia="Calibri" w:hAnsi="Calibri" w:cs="Calibri"/>
          <w:spacing w:val="-1"/>
          <w:lang w:val="es-MX"/>
        </w:rPr>
        <w:t>á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relaci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rep</w:t>
      </w:r>
      <w:r w:rsidRPr="00AC4615">
        <w:rPr>
          <w:rFonts w:ascii="Calibri" w:eastAsia="Calibri" w:hAnsi="Calibri" w:cs="Calibri"/>
          <w:spacing w:val="-1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 xml:space="preserve">ración 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spacing w:val="-1"/>
          <w:lang w:val="es-MX"/>
        </w:rPr>
        <w:t>/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sent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ta,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epen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-1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si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esulta sele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52729F1F" w14:textId="77777777" w:rsidR="004A2284" w:rsidRPr="00AC4615" w:rsidRDefault="004A2284">
      <w:pPr>
        <w:spacing w:before="5" w:after="0" w:line="160" w:lineRule="exact"/>
        <w:rPr>
          <w:sz w:val="16"/>
          <w:szCs w:val="16"/>
          <w:lang w:val="es-MX"/>
        </w:rPr>
      </w:pPr>
    </w:p>
    <w:p w14:paraId="124F49F9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Idiomas</w:t>
      </w:r>
      <w:proofErr w:type="spellEnd"/>
    </w:p>
    <w:p w14:paraId="06D58F01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49DBE005" w14:textId="77777777" w:rsidR="004A2284" w:rsidRPr="00AC4615" w:rsidRDefault="00AC4615">
      <w:pPr>
        <w:spacing w:after="0"/>
        <w:ind w:left="139" w:right="96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stará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cri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o</w:t>
      </w:r>
      <w:r w:rsidRPr="00AC4615">
        <w:rPr>
          <w:rFonts w:ascii="Calibri" w:eastAsia="Calibri" w:hAnsi="Calibri" w:cs="Calibri"/>
          <w:lang w:val="es-MX"/>
        </w:rPr>
        <w:t>f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les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</w:t>
      </w:r>
      <w:r w:rsidRPr="00AC4615">
        <w:rPr>
          <w:rFonts w:ascii="Calibri" w:eastAsia="Calibri" w:hAnsi="Calibri" w:cs="Calibri"/>
          <w:spacing w:val="-3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ecir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espa</w:t>
      </w:r>
      <w:r w:rsidRPr="00AC4615">
        <w:rPr>
          <w:rFonts w:ascii="Calibri" w:eastAsia="Calibri" w:hAnsi="Calibri" w:cs="Calibri"/>
          <w:spacing w:val="-4"/>
          <w:lang w:val="es-MX"/>
        </w:rPr>
        <w:t>ñ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ng</w:t>
      </w:r>
      <w:r w:rsidRPr="00AC4615">
        <w:rPr>
          <w:rFonts w:ascii="Calibri" w:eastAsia="Calibri" w:hAnsi="Calibri" w:cs="Calibri"/>
          <w:lang w:val="es-MX"/>
        </w:rPr>
        <w:t>lés.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 caso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ce</w:t>
      </w:r>
      <w:r w:rsidRPr="00AC4615">
        <w:rPr>
          <w:rFonts w:ascii="Calibri" w:eastAsia="Calibri" w:hAnsi="Calibri" w:cs="Calibri"/>
          <w:spacing w:val="1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eden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iar 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aís.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f</w:t>
      </w:r>
      <w:r w:rsidRPr="00AC4615">
        <w:rPr>
          <w:rFonts w:ascii="Calibri" w:eastAsia="Calibri" w:hAnsi="Calibri" w:cs="Calibri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retac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a, y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so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isc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epa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cia 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lang w:val="es-MX"/>
        </w:rPr>
        <w:t>gn</w:t>
      </w:r>
      <w:r w:rsidRPr="00AC4615">
        <w:rPr>
          <w:rFonts w:ascii="Calibri" w:eastAsia="Calibri" w:hAnsi="Calibri" w:cs="Calibri"/>
          <w:lang w:val="es-MX"/>
        </w:rPr>
        <w:t>if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egirá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ersi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edacta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id</w:t>
      </w:r>
      <w:r w:rsidRPr="00AC4615">
        <w:rPr>
          <w:rFonts w:ascii="Calibri" w:eastAsia="Calibri" w:hAnsi="Calibri" w:cs="Calibri"/>
          <w:spacing w:val="-1"/>
          <w:lang w:val="es-MX"/>
        </w:rPr>
        <w:t>io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 de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prefe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encia.</w:t>
      </w:r>
    </w:p>
    <w:p w14:paraId="132E04AC" w14:textId="77777777" w:rsidR="004A2284" w:rsidRPr="00AC4615" w:rsidRDefault="004A2284">
      <w:pPr>
        <w:spacing w:before="2" w:after="0" w:line="160" w:lineRule="exact"/>
        <w:rPr>
          <w:sz w:val="16"/>
          <w:szCs w:val="16"/>
          <w:lang w:val="es-MX"/>
        </w:rPr>
      </w:pPr>
    </w:p>
    <w:p w14:paraId="677600B1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7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 xml:space="preserve">. </w:t>
      </w:r>
      <w:r w:rsidRPr="00AC4615">
        <w:rPr>
          <w:rFonts w:ascii="Calibri" w:eastAsia="Calibri" w:hAnsi="Calibri" w:cs="Calibri"/>
          <w:color w:val="0077D3"/>
          <w:spacing w:val="4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F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mato</w:t>
      </w:r>
      <w:r w:rsidRPr="00AC4615">
        <w:rPr>
          <w:rFonts w:ascii="Calibri" w:eastAsia="Calibri" w:hAnsi="Calibri" w:cs="Calibri"/>
          <w:color w:val="0077D3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y 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nt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do</w:t>
      </w:r>
      <w:r w:rsidRPr="00AC4615">
        <w:rPr>
          <w:rFonts w:ascii="Calibri" w:eastAsia="Calibri" w:hAnsi="Calibri" w:cs="Calibri"/>
          <w:color w:val="0077D3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3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la</w:t>
      </w:r>
      <w:r w:rsidRPr="00AC4615">
        <w:rPr>
          <w:rFonts w:ascii="Calibri" w:eastAsia="Calibri" w:hAnsi="Calibri" w:cs="Calibri"/>
          <w:color w:val="0077D3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esta</w:t>
      </w:r>
      <w:r w:rsidRPr="00AC4615">
        <w:rPr>
          <w:rFonts w:ascii="Calibri" w:eastAsia="Calibri" w:hAnsi="Calibri" w:cs="Calibri"/>
          <w:color w:val="0077D3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é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ca</w:t>
      </w:r>
    </w:p>
    <w:p w14:paraId="350567B5" w14:textId="77777777" w:rsidR="004A2284" w:rsidRPr="00AC4615" w:rsidRDefault="004A2284">
      <w:pPr>
        <w:spacing w:before="2" w:after="0" w:line="120" w:lineRule="exact"/>
        <w:rPr>
          <w:sz w:val="12"/>
          <w:szCs w:val="12"/>
          <w:lang w:val="es-MX"/>
        </w:rPr>
      </w:pPr>
    </w:p>
    <w:p w14:paraId="2B6869B1" w14:textId="77777777" w:rsidR="004A2284" w:rsidRPr="00AC4615" w:rsidRDefault="00AC4615">
      <w:pPr>
        <w:spacing w:after="0" w:line="275" w:lineRule="auto"/>
        <w:ind w:left="139" w:right="9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ontinua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ión,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rices mí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</w:p>
    <w:p w14:paraId="5FAB6418" w14:textId="77777777" w:rsidR="004A2284" w:rsidRPr="00AC4615" w:rsidRDefault="004A2284">
      <w:pPr>
        <w:spacing w:before="11" w:after="0" w:line="260" w:lineRule="exact"/>
        <w:rPr>
          <w:sz w:val="26"/>
          <w:szCs w:val="26"/>
          <w:lang w:val="es-MX"/>
        </w:rPr>
      </w:pPr>
    </w:p>
    <w:p w14:paraId="4D2BE0C8" w14:textId="77777777" w:rsidR="004A2284" w:rsidRPr="00AC4615" w:rsidRDefault="00AC4615">
      <w:pPr>
        <w:spacing w:after="0" w:line="274" w:lineRule="auto"/>
        <w:ind w:left="859" w:right="94" w:hanging="360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 xml:space="preserve">a.    </w:t>
      </w:r>
      <w:r w:rsidRPr="00AC4615">
        <w:rPr>
          <w:rFonts w:ascii="Calibri" w:eastAsia="Calibri" w:hAnsi="Calibri" w:cs="Calibri"/>
          <w:i/>
          <w:lang w:val="es-MX"/>
        </w:rPr>
        <w:t>Expe</w:t>
      </w:r>
      <w:r w:rsidRPr="00AC4615">
        <w:rPr>
          <w:rFonts w:ascii="Calibri" w:eastAsia="Calibri" w:hAnsi="Calibri" w:cs="Calibri"/>
          <w:i/>
          <w:spacing w:val="1"/>
          <w:lang w:val="es-MX"/>
        </w:rPr>
        <w:t>r</w:t>
      </w:r>
      <w:r w:rsidRPr="00AC4615">
        <w:rPr>
          <w:rFonts w:ascii="Calibri" w:eastAsia="Calibri" w:hAnsi="Calibri" w:cs="Calibri"/>
          <w:i/>
          <w:lang w:val="es-MX"/>
        </w:rPr>
        <w:t>ie</w:t>
      </w:r>
      <w:r w:rsidRPr="00AC4615">
        <w:rPr>
          <w:rFonts w:ascii="Calibri" w:eastAsia="Calibri" w:hAnsi="Calibri" w:cs="Calibri"/>
          <w:i/>
          <w:spacing w:val="-1"/>
          <w:lang w:val="es-MX"/>
        </w:rPr>
        <w:t>n</w:t>
      </w:r>
      <w:r w:rsidRPr="00AC4615">
        <w:rPr>
          <w:rFonts w:ascii="Calibri" w:eastAsia="Calibri" w:hAnsi="Calibri" w:cs="Calibri"/>
          <w:i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lang w:val="es-MX"/>
        </w:rPr>
        <w:t>i</w:t>
      </w:r>
      <w:r w:rsidRPr="00AC4615">
        <w:rPr>
          <w:rFonts w:ascii="Calibri" w:eastAsia="Calibri" w:hAnsi="Calibri" w:cs="Calibri"/>
          <w:i/>
          <w:lang w:val="es-MX"/>
        </w:rPr>
        <w:t>a</w:t>
      </w:r>
      <w:r w:rsidRPr="00AC4615">
        <w:rPr>
          <w:rFonts w:ascii="Calibri" w:eastAsia="Calibri" w:hAnsi="Calibri" w:cs="Calibri"/>
          <w:i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lang w:val="es-MX"/>
        </w:rPr>
        <w:t>d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la</w:t>
      </w:r>
      <w:r w:rsidRPr="00AC4615">
        <w:rPr>
          <w:rFonts w:ascii="Calibri" w:eastAsia="Calibri" w:hAnsi="Calibri" w:cs="Calibri"/>
          <w:i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2"/>
          <w:lang w:val="es-MX"/>
        </w:rPr>
        <w:t>E</w:t>
      </w:r>
      <w:r w:rsidRPr="00AC4615">
        <w:rPr>
          <w:rFonts w:ascii="Calibri" w:eastAsia="Calibri" w:hAnsi="Calibri" w:cs="Calibri"/>
          <w:i/>
          <w:lang w:val="es-MX"/>
        </w:rPr>
        <w:t>mp</w:t>
      </w:r>
      <w:r w:rsidRPr="00AC4615">
        <w:rPr>
          <w:rFonts w:ascii="Calibri" w:eastAsia="Calibri" w:hAnsi="Calibri" w:cs="Calibri"/>
          <w:i/>
          <w:spacing w:val="1"/>
          <w:lang w:val="es-MX"/>
        </w:rPr>
        <w:t>r</w:t>
      </w:r>
      <w:r w:rsidRPr="00AC4615">
        <w:rPr>
          <w:rFonts w:ascii="Calibri" w:eastAsia="Calibri" w:hAnsi="Calibri" w:cs="Calibri"/>
          <w:i/>
          <w:spacing w:val="-2"/>
          <w:lang w:val="es-MX"/>
        </w:rPr>
        <w:t>e</w:t>
      </w:r>
      <w:r w:rsidRPr="00AC4615">
        <w:rPr>
          <w:rFonts w:ascii="Calibri" w:eastAsia="Calibri" w:hAnsi="Calibri" w:cs="Calibri"/>
          <w:i/>
          <w:lang w:val="es-MX"/>
        </w:rPr>
        <w:t>sa</w:t>
      </w:r>
      <w:r w:rsidRPr="00AC4615">
        <w:rPr>
          <w:rFonts w:ascii="Calibri" w:eastAsia="Calibri" w:hAnsi="Calibri" w:cs="Calibri"/>
          <w:i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u</w:t>
      </w:r>
      <w:r w:rsidRPr="00AC4615">
        <w:rPr>
          <w:rFonts w:ascii="Calibri" w:eastAsia="Calibri" w:hAnsi="Calibri" w:cs="Calibri"/>
          <w:i/>
          <w:spacing w:val="1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Or</w:t>
      </w:r>
      <w:r w:rsidRPr="00AC4615">
        <w:rPr>
          <w:rFonts w:ascii="Calibri" w:eastAsia="Calibri" w:hAnsi="Calibri" w:cs="Calibri"/>
          <w:i/>
          <w:spacing w:val="-1"/>
          <w:lang w:val="es-MX"/>
        </w:rPr>
        <w:t>gan</w:t>
      </w:r>
      <w:r w:rsidRPr="00AC4615">
        <w:rPr>
          <w:rFonts w:ascii="Calibri" w:eastAsia="Calibri" w:hAnsi="Calibri" w:cs="Calibri"/>
          <w:i/>
          <w:lang w:val="es-MX"/>
        </w:rPr>
        <w:t>i</w:t>
      </w:r>
      <w:r w:rsidRPr="00AC4615">
        <w:rPr>
          <w:rFonts w:ascii="Calibri" w:eastAsia="Calibri" w:hAnsi="Calibri" w:cs="Calibri"/>
          <w:i/>
          <w:spacing w:val="-1"/>
          <w:lang w:val="es-MX"/>
        </w:rPr>
        <w:t>za</w:t>
      </w:r>
      <w:r w:rsidRPr="00AC4615">
        <w:rPr>
          <w:rFonts w:ascii="Calibri" w:eastAsia="Calibri" w:hAnsi="Calibri" w:cs="Calibri"/>
          <w:i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lang w:val="es-MX"/>
        </w:rPr>
        <w:t>i</w:t>
      </w:r>
      <w:r w:rsidRPr="00AC4615">
        <w:rPr>
          <w:rFonts w:ascii="Calibri" w:eastAsia="Calibri" w:hAnsi="Calibri" w:cs="Calibri"/>
          <w:i/>
          <w:lang w:val="es-MX"/>
        </w:rPr>
        <w:t>ó</w:t>
      </w:r>
      <w:r w:rsidRPr="00AC4615">
        <w:rPr>
          <w:rFonts w:ascii="Calibri" w:eastAsia="Calibri" w:hAnsi="Calibri" w:cs="Calibri"/>
          <w:i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:</w:t>
      </w:r>
      <w:r w:rsidRPr="00AC4615">
        <w:rPr>
          <w:rFonts w:ascii="Calibri" w:eastAsia="Calibri" w:hAnsi="Calibri" w:cs="Calibri"/>
          <w:spacing w:val="1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Esta</w:t>
      </w:r>
      <w:r w:rsidRPr="00AC4615">
        <w:rPr>
          <w:rFonts w:ascii="Calibri" w:eastAsia="Calibri" w:hAnsi="Calibri" w:cs="Calibri"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cci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ará</w:t>
      </w:r>
      <w:r w:rsidRPr="00AC4615">
        <w:rPr>
          <w:rFonts w:ascii="Calibri" w:eastAsia="Calibri" w:hAnsi="Calibri" w:cs="Calibri"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f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 xml:space="preserve">a </w:t>
      </w:r>
      <w:proofErr w:type="gramStart"/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re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proofErr w:type="gramEnd"/>
      <w:r w:rsidRPr="00AC4615">
        <w:rPr>
          <w:rFonts w:ascii="Calibri" w:eastAsia="Calibri" w:hAnsi="Calibri" w:cs="Calibri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structu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su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sus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recur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ati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</w:p>
    <w:p w14:paraId="275B405C" w14:textId="77777777" w:rsidR="004A2284" w:rsidRPr="00AC4615" w:rsidRDefault="004A2284">
      <w:pPr>
        <w:spacing w:after="0"/>
        <w:rPr>
          <w:lang w:val="es-MX"/>
        </w:rPr>
        <w:sectPr w:rsidR="004A2284" w:rsidRPr="00AC4615">
          <w:pgSz w:w="11900" w:h="16860"/>
          <w:pgMar w:top="960" w:right="1260" w:bottom="1200" w:left="1280" w:header="0" w:footer="1015" w:gutter="0"/>
          <w:cols w:space="720"/>
        </w:sectPr>
      </w:pPr>
    </w:p>
    <w:p w14:paraId="72C0CBE1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695A7B5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F3B65B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4BB0463" w14:textId="77777777" w:rsidR="004A2284" w:rsidRPr="00AC4615" w:rsidRDefault="00AC4615">
      <w:pPr>
        <w:spacing w:before="16" w:after="0"/>
        <w:ind w:left="859" w:right="97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x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eriencia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lista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3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eba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tab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ad fi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ciera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suficiencia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ecurs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para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letar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eq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eri</w:t>
      </w:r>
      <w:r w:rsidRPr="00AC4615">
        <w:rPr>
          <w:rFonts w:ascii="Calibri" w:eastAsia="Calibri" w:hAnsi="Calibri" w:cs="Calibri"/>
          <w:spacing w:val="-1"/>
          <w:lang w:val="es-MX"/>
        </w:rPr>
        <w:t>do</w:t>
      </w:r>
      <w:r w:rsidRPr="00AC4615">
        <w:rPr>
          <w:rFonts w:ascii="Calibri" w:eastAsia="Calibri" w:hAnsi="Calibri" w:cs="Calibri"/>
          <w:lang w:val="es-MX"/>
        </w:rPr>
        <w:t>s.</w:t>
      </w:r>
    </w:p>
    <w:p w14:paraId="05A4260E" w14:textId="77777777" w:rsidR="004A2284" w:rsidRPr="00AC4615" w:rsidRDefault="004A2284">
      <w:pPr>
        <w:spacing w:before="7" w:after="0" w:line="100" w:lineRule="exact"/>
        <w:rPr>
          <w:sz w:val="10"/>
          <w:szCs w:val="10"/>
          <w:lang w:val="es-MX"/>
        </w:rPr>
      </w:pPr>
    </w:p>
    <w:p w14:paraId="0554A3A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B162857" w14:textId="77777777" w:rsidR="004A2284" w:rsidRPr="00AC4615" w:rsidRDefault="00AC4615">
      <w:pPr>
        <w:spacing w:after="0"/>
        <w:ind w:left="859" w:right="92" w:hanging="360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0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lang w:val="es-MX"/>
        </w:rPr>
        <w:t>Pr</w:t>
      </w:r>
      <w:r w:rsidRPr="00AC4615">
        <w:rPr>
          <w:rFonts w:ascii="Calibri" w:eastAsia="Calibri" w:hAnsi="Calibri" w:cs="Calibri"/>
          <w:i/>
          <w:lang w:val="es-MX"/>
        </w:rPr>
        <w:t>o</w:t>
      </w:r>
      <w:r w:rsidRPr="00AC4615">
        <w:rPr>
          <w:rFonts w:ascii="Calibri" w:eastAsia="Calibri" w:hAnsi="Calibri" w:cs="Calibri"/>
          <w:i/>
          <w:spacing w:val="-1"/>
          <w:lang w:val="es-MX"/>
        </w:rPr>
        <w:t>pu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-2"/>
          <w:lang w:val="es-MX"/>
        </w:rPr>
        <w:t>s</w:t>
      </w:r>
      <w:r w:rsidRPr="00AC4615">
        <w:rPr>
          <w:rFonts w:ascii="Calibri" w:eastAsia="Calibri" w:hAnsi="Calibri" w:cs="Calibri"/>
          <w:i/>
          <w:lang w:val="es-MX"/>
        </w:rPr>
        <w:t>ta</w:t>
      </w:r>
      <w:r w:rsidRPr="00AC4615">
        <w:rPr>
          <w:rFonts w:ascii="Calibri" w:eastAsia="Calibri" w:hAnsi="Calibri" w:cs="Calibri"/>
          <w:i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lang w:val="es-MX"/>
        </w:rPr>
        <w:t>M</w:t>
      </w:r>
      <w:r w:rsidRPr="00AC4615">
        <w:rPr>
          <w:rFonts w:ascii="Calibri" w:eastAsia="Calibri" w:hAnsi="Calibri" w:cs="Calibri"/>
          <w:i/>
          <w:spacing w:val="-2"/>
          <w:lang w:val="es-MX"/>
        </w:rPr>
        <w:t>e</w:t>
      </w:r>
      <w:r w:rsidRPr="00AC4615">
        <w:rPr>
          <w:rFonts w:ascii="Calibri" w:eastAsia="Calibri" w:hAnsi="Calibri" w:cs="Calibri"/>
          <w:i/>
          <w:lang w:val="es-MX"/>
        </w:rPr>
        <w:t>to</w:t>
      </w:r>
      <w:r w:rsidRPr="00AC4615">
        <w:rPr>
          <w:rFonts w:ascii="Calibri" w:eastAsia="Calibri" w:hAnsi="Calibri" w:cs="Calibri"/>
          <w:i/>
          <w:spacing w:val="-1"/>
          <w:lang w:val="es-MX"/>
        </w:rPr>
        <w:t>d</w:t>
      </w:r>
      <w:r w:rsidRPr="00AC4615">
        <w:rPr>
          <w:rFonts w:ascii="Calibri" w:eastAsia="Calibri" w:hAnsi="Calibri" w:cs="Calibri"/>
          <w:i/>
          <w:lang w:val="es-MX"/>
        </w:rPr>
        <w:t>o</w:t>
      </w:r>
      <w:r w:rsidRPr="00AC4615">
        <w:rPr>
          <w:rFonts w:ascii="Calibri" w:eastAsia="Calibri" w:hAnsi="Calibri" w:cs="Calibri"/>
          <w:i/>
          <w:spacing w:val="-1"/>
          <w:lang w:val="es-MX"/>
        </w:rPr>
        <w:t>l</w:t>
      </w:r>
      <w:r w:rsidRPr="00AC4615">
        <w:rPr>
          <w:rFonts w:ascii="Calibri" w:eastAsia="Calibri" w:hAnsi="Calibri" w:cs="Calibri"/>
          <w:i/>
          <w:lang w:val="es-MX"/>
        </w:rPr>
        <w:t>ó</w:t>
      </w:r>
      <w:r w:rsidRPr="00AC4615">
        <w:rPr>
          <w:rFonts w:ascii="Calibri" w:eastAsia="Calibri" w:hAnsi="Calibri" w:cs="Calibri"/>
          <w:i/>
          <w:spacing w:val="-1"/>
          <w:lang w:val="es-MX"/>
        </w:rPr>
        <w:t>g</w:t>
      </w:r>
      <w:r w:rsidRPr="00AC4615">
        <w:rPr>
          <w:rFonts w:ascii="Calibri" w:eastAsia="Calibri" w:hAnsi="Calibri" w:cs="Calibri"/>
          <w:i/>
          <w:lang w:val="es-MX"/>
        </w:rPr>
        <w:t>i</w:t>
      </w:r>
      <w:r w:rsidRPr="00AC4615">
        <w:rPr>
          <w:rFonts w:ascii="Calibri" w:eastAsia="Calibri" w:hAnsi="Calibri" w:cs="Calibri"/>
          <w:i/>
          <w:spacing w:val="-1"/>
          <w:lang w:val="es-MX"/>
        </w:rPr>
        <w:t>ca</w:t>
      </w:r>
      <w:r w:rsidRPr="00AC4615">
        <w:rPr>
          <w:rFonts w:ascii="Calibri" w:eastAsia="Calibri" w:hAnsi="Calibri" w:cs="Calibri"/>
          <w:i/>
          <w:lang w:val="es-MX"/>
        </w:rPr>
        <w:t>,</w:t>
      </w:r>
      <w:r w:rsidRPr="00AC4615">
        <w:rPr>
          <w:rFonts w:ascii="Calibri" w:eastAsia="Calibri" w:hAnsi="Calibri" w:cs="Calibri"/>
          <w:i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Enf</w:t>
      </w:r>
      <w:r w:rsidRPr="00AC4615">
        <w:rPr>
          <w:rFonts w:ascii="Calibri" w:eastAsia="Calibri" w:hAnsi="Calibri" w:cs="Calibri"/>
          <w:i/>
          <w:spacing w:val="-1"/>
          <w:lang w:val="es-MX"/>
        </w:rPr>
        <w:t>oqu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y</w:t>
      </w:r>
      <w:r w:rsidRPr="00AC4615">
        <w:rPr>
          <w:rFonts w:ascii="Calibri" w:eastAsia="Calibri" w:hAnsi="Calibri" w:cs="Calibri"/>
          <w:i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lang w:val="es-MX"/>
        </w:rPr>
        <w:t>P</w:t>
      </w:r>
      <w:r w:rsidRPr="00AC4615">
        <w:rPr>
          <w:rFonts w:ascii="Calibri" w:eastAsia="Calibri" w:hAnsi="Calibri" w:cs="Calibri"/>
          <w:i/>
          <w:lang w:val="es-MX"/>
        </w:rPr>
        <w:t>l</w:t>
      </w:r>
      <w:r w:rsidRPr="00AC4615">
        <w:rPr>
          <w:rFonts w:ascii="Calibri" w:eastAsia="Calibri" w:hAnsi="Calibri" w:cs="Calibri"/>
          <w:i/>
          <w:spacing w:val="-1"/>
          <w:lang w:val="es-MX"/>
        </w:rPr>
        <w:t>a</w:t>
      </w:r>
      <w:r w:rsidRPr="00AC4615">
        <w:rPr>
          <w:rFonts w:ascii="Calibri" w:eastAsia="Calibri" w:hAnsi="Calibri" w:cs="Calibri"/>
          <w:i/>
          <w:lang w:val="es-MX"/>
        </w:rPr>
        <w:t>n</w:t>
      </w:r>
      <w:r w:rsidRPr="00AC4615">
        <w:rPr>
          <w:rFonts w:ascii="Calibri" w:eastAsia="Calibri" w:hAnsi="Calibri" w:cs="Calibri"/>
          <w:i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lang w:val="es-MX"/>
        </w:rPr>
        <w:t>d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Ejec</w:t>
      </w:r>
      <w:r w:rsidRPr="00AC4615">
        <w:rPr>
          <w:rFonts w:ascii="Calibri" w:eastAsia="Calibri" w:hAnsi="Calibri" w:cs="Calibri"/>
          <w:i/>
          <w:spacing w:val="-1"/>
          <w:lang w:val="es-MX"/>
        </w:rPr>
        <w:t>u</w:t>
      </w:r>
      <w:r w:rsidRPr="00AC4615">
        <w:rPr>
          <w:rFonts w:ascii="Calibri" w:eastAsia="Calibri" w:hAnsi="Calibri" w:cs="Calibri"/>
          <w:i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lang w:val="es-MX"/>
        </w:rPr>
        <w:t>i</w:t>
      </w:r>
      <w:r w:rsidRPr="00AC4615">
        <w:rPr>
          <w:rFonts w:ascii="Calibri" w:eastAsia="Calibri" w:hAnsi="Calibri" w:cs="Calibri"/>
          <w:i/>
          <w:lang w:val="es-MX"/>
        </w:rPr>
        <w:t>ó</w:t>
      </w:r>
      <w:r w:rsidRPr="00AC4615">
        <w:rPr>
          <w:rFonts w:ascii="Calibri" w:eastAsia="Calibri" w:hAnsi="Calibri" w:cs="Calibri"/>
          <w:i/>
          <w:spacing w:val="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: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d</w:t>
      </w:r>
      <w:r w:rsidRPr="00AC4615">
        <w:rPr>
          <w:rFonts w:ascii="Calibri" w:eastAsia="Calibri" w:hAnsi="Calibri" w:cs="Calibri"/>
          <w:lang w:val="es-MX"/>
        </w:rPr>
        <w:t>ebe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strar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resp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é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Ref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renci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ed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entificaci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om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 específi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 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abor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arán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eq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it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especif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s,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to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 p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3C1644B5" w14:textId="77777777" w:rsidR="004A2284" w:rsidRPr="00AC4615" w:rsidRDefault="004A2284">
      <w:pPr>
        <w:spacing w:before="7" w:after="0" w:line="100" w:lineRule="exact"/>
        <w:rPr>
          <w:sz w:val="10"/>
          <w:szCs w:val="10"/>
          <w:lang w:val="es-MX"/>
        </w:rPr>
      </w:pPr>
    </w:p>
    <w:p w14:paraId="3D56A8F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09C39E9" w14:textId="77777777" w:rsidR="004A2284" w:rsidRPr="00AC4615" w:rsidRDefault="00AC4615">
      <w:pPr>
        <w:tabs>
          <w:tab w:val="left" w:pos="840"/>
        </w:tabs>
        <w:spacing w:after="0"/>
        <w:ind w:left="859" w:right="97" w:hanging="360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c.</w:t>
      </w:r>
      <w:r w:rsidRPr="00AC4615">
        <w:rPr>
          <w:rFonts w:ascii="Calibri" w:eastAsia="Calibri" w:hAnsi="Calibri" w:cs="Calibri"/>
          <w:lang w:val="es-MX"/>
        </w:rPr>
        <w:tab/>
      </w:r>
      <w:proofErr w:type="gramStart"/>
      <w:r w:rsidRPr="00AC4615">
        <w:rPr>
          <w:rFonts w:ascii="Calibri" w:eastAsia="Calibri" w:hAnsi="Calibri" w:cs="Calibri"/>
          <w:spacing w:val="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to </w:t>
      </w:r>
      <w:r w:rsidRPr="00AC4615">
        <w:rPr>
          <w:rFonts w:ascii="Calibri" w:eastAsia="Calibri" w:hAnsi="Calibri" w:cs="Calibri"/>
          <w:spacing w:val="10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proofErr w:type="gramEnd"/>
      <w:r w:rsidRPr="00AC4615">
        <w:rPr>
          <w:rFonts w:ascii="Calibri" w:eastAsia="Calibri" w:hAnsi="Calibri" w:cs="Calibri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Va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reg</w:t>
      </w:r>
      <w:r w:rsidRPr="00AC4615">
        <w:rPr>
          <w:rFonts w:ascii="Calibri" w:eastAsia="Calibri" w:hAnsi="Calibri" w:cs="Calibri"/>
          <w:spacing w:val="-1"/>
          <w:lang w:val="es-MX"/>
        </w:rPr>
        <w:t>ad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: </w:t>
      </w:r>
      <w:r w:rsidRPr="00AC4615">
        <w:rPr>
          <w:rFonts w:ascii="Calibri" w:eastAsia="Calibri" w:hAnsi="Calibri" w:cs="Calibri"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 xml:space="preserve">ta 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ón</w:t>
      </w:r>
      <w:r w:rsidRPr="00AC4615">
        <w:rPr>
          <w:rFonts w:ascii="Calibri" w:eastAsia="Calibri" w:hAnsi="Calibri" w:cs="Calibri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 xml:space="preserve">á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i</w:t>
      </w:r>
      <w:r w:rsidRPr="00AC4615">
        <w:rPr>
          <w:rFonts w:ascii="Calibri" w:eastAsia="Calibri" w:hAnsi="Calibri" w:cs="Calibri"/>
          <w:spacing w:val="-1"/>
          <w:lang w:val="es-MX"/>
        </w:rPr>
        <w:t>nn</w:t>
      </w:r>
      <w:r w:rsidRPr="00AC4615">
        <w:rPr>
          <w:rFonts w:ascii="Calibri" w:eastAsia="Calibri" w:hAnsi="Calibri" w:cs="Calibri"/>
          <w:spacing w:val="1"/>
          <w:lang w:val="es-MX"/>
        </w:rPr>
        <w:t>ov</w:t>
      </w:r>
      <w:r w:rsidRPr="00AC4615">
        <w:rPr>
          <w:rFonts w:ascii="Calibri" w:eastAsia="Calibri" w:hAnsi="Calibri" w:cs="Calibri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, 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lí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 a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oy</w:t>
      </w:r>
      <w:r w:rsidRPr="00AC4615">
        <w:rPr>
          <w:rFonts w:ascii="Calibri" w:eastAsia="Calibri" w:hAnsi="Calibri" w:cs="Calibri"/>
          <w:lang w:val="es-MX"/>
        </w:rPr>
        <w:t>ar el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esar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llo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cu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cu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 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egi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.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écni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 fi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ciero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stituc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ega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á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su cal</w:t>
      </w:r>
      <w:r w:rsidRPr="00AC4615">
        <w:rPr>
          <w:rFonts w:ascii="Calibri" w:eastAsia="Calibri" w:hAnsi="Calibri" w:cs="Calibri"/>
          <w:spacing w:val="-1"/>
          <w:lang w:val="es-MX"/>
        </w:rPr>
        <w:t>id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d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le </w:t>
      </w:r>
      <w:r w:rsidRPr="00AC4615">
        <w:rPr>
          <w:rFonts w:ascii="Calibri" w:eastAsia="Calibri" w:hAnsi="Calibri" w:cs="Calibri"/>
          <w:spacing w:val="1"/>
          <w:lang w:val="es-MX"/>
        </w:rPr>
        <w:t>“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enta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ESCO</w:t>
      </w:r>
      <w:r w:rsidRPr="00AC4615">
        <w:rPr>
          <w:rFonts w:ascii="Calibri" w:eastAsia="Calibri" w:hAnsi="Calibri" w:cs="Calibri"/>
          <w:spacing w:val="1"/>
          <w:lang w:val="es-MX"/>
        </w:rPr>
        <w:t>”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le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2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é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f</w:t>
      </w:r>
      <w:r w:rsidRPr="00AC4615">
        <w:rPr>
          <w:rFonts w:ascii="Calibri" w:eastAsia="Calibri" w:hAnsi="Calibri" w:cs="Calibri"/>
          <w:lang w:val="es-MX"/>
        </w:rPr>
        <w:t>erencia.</w:t>
      </w:r>
    </w:p>
    <w:p w14:paraId="44666BF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849F300" w14:textId="77777777" w:rsidR="004A2284" w:rsidRPr="00AC4615" w:rsidRDefault="004A2284">
      <w:pPr>
        <w:spacing w:before="12" w:after="0" w:line="260" w:lineRule="exact"/>
        <w:rPr>
          <w:sz w:val="26"/>
          <w:szCs w:val="26"/>
          <w:lang w:val="es-MX"/>
        </w:rPr>
      </w:pPr>
    </w:p>
    <w:p w14:paraId="37FC06EA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z w:val="26"/>
          <w:szCs w:val="26"/>
        </w:rPr>
        <w:t>u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z w:val="26"/>
          <w:szCs w:val="26"/>
        </w:rPr>
        <w:t>s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a</w:t>
      </w:r>
      <w:proofErr w:type="spellEnd"/>
      <w:r>
        <w:rPr>
          <w:rFonts w:ascii="Calibri" w:eastAsia="Calibri" w:hAnsi="Calibri" w:cs="Calibri"/>
          <w:color w:val="0077D3"/>
          <w:spacing w:val="-1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77D3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ómica</w:t>
      </w:r>
      <w:proofErr w:type="spellEnd"/>
    </w:p>
    <w:p w14:paraId="5AA21686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1746F284" w14:textId="77777777" w:rsidR="004A2284" w:rsidRPr="00AC4615" w:rsidRDefault="00AC4615">
      <w:pPr>
        <w:spacing w:after="0"/>
        <w:ind w:left="139" w:right="92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 ec</w:t>
      </w:r>
      <w:r w:rsidRPr="00AC4615">
        <w:rPr>
          <w:rFonts w:ascii="Calibri" w:eastAsia="Calibri" w:hAnsi="Calibri" w:cs="Calibri"/>
          <w:spacing w:val="2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ica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cl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irá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elac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-1"/>
          <w:lang w:val="es-MX"/>
        </w:rPr>
        <w:t>od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4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ales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6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 as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cia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s,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req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iere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tar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xp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ícito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entaje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ir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 (pers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4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tiga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es</w:t>
      </w:r>
      <w:r w:rsidRPr="00AC4615">
        <w:rPr>
          <w:rFonts w:ascii="Calibri" w:eastAsia="Calibri" w:hAnsi="Calibri" w:cs="Calibri"/>
          <w:lang w:val="es-MX"/>
        </w:rPr>
        <w:t>)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nd</w:t>
      </w:r>
      <w:r w:rsidRPr="00AC4615">
        <w:rPr>
          <w:rFonts w:ascii="Calibri" w:eastAsia="Calibri" w:hAnsi="Calibri" w:cs="Calibri"/>
          <w:lang w:val="es-MX"/>
        </w:rPr>
        <w:t>irec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2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io (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 xml:space="preserve">iajes, 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iát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 y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tr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);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así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du</w:t>
      </w:r>
      <w:r w:rsidRPr="00AC4615">
        <w:rPr>
          <w:rFonts w:ascii="Calibri" w:eastAsia="Calibri" w:hAnsi="Calibri" w:cs="Calibri"/>
          <w:lang w:val="es-MX"/>
        </w:rPr>
        <w:t>ctos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ti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scritas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é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ica,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esg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 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asi</w:t>
      </w:r>
      <w:r w:rsidRPr="00AC4615">
        <w:rPr>
          <w:rFonts w:ascii="Calibri" w:eastAsia="Calibri" w:hAnsi="Calibri" w:cs="Calibri"/>
          <w:spacing w:val="-1"/>
          <w:lang w:val="es-MX"/>
        </w:rPr>
        <w:t>gn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refer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para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a de las 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areas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du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leci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 l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ér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4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f</w:t>
      </w:r>
      <w:r w:rsidRPr="00AC4615">
        <w:rPr>
          <w:rFonts w:ascii="Calibri" w:eastAsia="Calibri" w:hAnsi="Calibri" w:cs="Calibri"/>
          <w:lang w:val="es-MX"/>
        </w:rPr>
        <w:t>erencia.</w:t>
      </w:r>
    </w:p>
    <w:p w14:paraId="17D271A5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7F5E898D" w14:textId="77777777" w:rsidR="004A2284" w:rsidRPr="00AC4615" w:rsidRDefault="00AC4615">
      <w:pPr>
        <w:spacing w:after="0" w:line="275" w:lineRule="auto"/>
        <w:ind w:left="139" w:right="94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ESCO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recho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ara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efi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x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3"/>
          <w:lang w:val="es-MX"/>
        </w:rPr>
        <w:t>í</w:t>
      </w:r>
      <w:r w:rsidRPr="00AC4615">
        <w:rPr>
          <w:rFonts w:ascii="Calibri" w:eastAsia="Calibri" w:hAnsi="Calibri" w:cs="Calibri"/>
          <w:lang w:val="es-MX"/>
        </w:rPr>
        <w:t>cita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esu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 y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lan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tra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j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ez</w:t>
      </w:r>
      <w:r w:rsidRPr="00AC4615">
        <w:rPr>
          <w:rFonts w:ascii="Calibri" w:eastAsia="Calibri" w:hAnsi="Calibri" w:cs="Calibri"/>
          <w:spacing w:val="-1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lang w:val="es-MX"/>
        </w:rPr>
        <w:t>an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tifica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ec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om</w:t>
      </w:r>
      <w:r w:rsidRPr="00AC4615">
        <w:rPr>
          <w:rFonts w:ascii="Calibri" w:eastAsia="Calibri" w:hAnsi="Calibri" w:cs="Calibri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les 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res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 pr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ct</w:t>
      </w:r>
      <w:r w:rsidRPr="00AC4615">
        <w:rPr>
          <w:rFonts w:ascii="Calibri" w:eastAsia="Calibri" w:hAnsi="Calibri" w:cs="Calibri"/>
          <w:spacing w:val="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68CFD26B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07C837CE" w14:textId="77777777" w:rsidR="004A2284" w:rsidRPr="00AC4615" w:rsidRDefault="00AC4615">
      <w:pPr>
        <w:spacing w:after="0"/>
        <w:ind w:left="139" w:right="96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 ec</w:t>
      </w:r>
      <w:r w:rsidRPr="00AC4615">
        <w:rPr>
          <w:rFonts w:ascii="Calibri" w:eastAsia="Calibri" w:hAnsi="Calibri" w:cs="Calibri"/>
          <w:spacing w:val="2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ica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eberá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enta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3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pacing w:val="1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3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adoun</w:t>
      </w:r>
      <w:r w:rsidRPr="00AC4615">
        <w:rPr>
          <w:rFonts w:ascii="Calibri" w:eastAsia="Calibri" w:hAnsi="Calibri" w:cs="Calibri"/>
          <w:b/>
          <w:bCs/>
          <w:spacing w:val="1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den</w:t>
      </w:r>
      <w:r w:rsidRPr="00AC4615">
        <w:rPr>
          <w:rFonts w:ascii="Calibri" w:eastAsia="Calibri" w:hAnsi="Calibri" w:cs="Calibri"/>
          <w:b/>
          <w:bCs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(</w:t>
      </w:r>
      <w:r w:rsidRPr="00AC4615">
        <w:rPr>
          <w:rFonts w:ascii="Calibri" w:eastAsia="Calibri" w:hAnsi="Calibri" w:cs="Calibri"/>
          <w:lang w:val="es-MX"/>
        </w:rPr>
        <w:t>$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),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 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aís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o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ent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ad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j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o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ti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eda, se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su</w:t>
      </w:r>
      <w:r w:rsidRPr="00AC4615">
        <w:rPr>
          <w:rFonts w:ascii="Calibri" w:eastAsia="Calibri" w:hAnsi="Calibri" w:cs="Calibri"/>
          <w:spacing w:val="-2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iere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tra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ajar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ti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 actua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entar las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dic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mon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s.</w:t>
      </w:r>
    </w:p>
    <w:p w14:paraId="271180A7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00" w:h="16860"/>
          <w:pgMar w:top="960" w:right="1260" w:bottom="1200" w:left="1280" w:header="0" w:footer="1015" w:gutter="0"/>
          <w:cols w:space="720"/>
        </w:sectPr>
      </w:pPr>
    </w:p>
    <w:p w14:paraId="65813D97" w14:textId="77777777" w:rsidR="004A2284" w:rsidRPr="00AC4615" w:rsidRDefault="004A2284">
      <w:pPr>
        <w:spacing w:before="9" w:after="0" w:line="130" w:lineRule="exact"/>
        <w:rPr>
          <w:sz w:val="13"/>
          <w:szCs w:val="13"/>
          <w:lang w:val="es-MX"/>
        </w:rPr>
      </w:pPr>
    </w:p>
    <w:p w14:paraId="2A24A92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B7A8BE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755AFA7" w14:textId="77777777" w:rsidR="004A2284" w:rsidRPr="00AC4615" w:rsidRDefault="00AC4615">
      <w:pPr>
        <w:spacing w:before="7" w:after="0" w:line="312" w:lineRule="exact"/>
        <w:ind w:left="13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nexo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C: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h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ciones</w:t>
      </w:r>
      <w:r w:rsidRPr="00AC4615">
        <w:rPr>
          <w:rFonts w:ascii="Calibri" w:eastAsia="Calibri" w:hAnsi="Calibri" w:cs="Calibri"/>
          <w:b/>
          <w:bCs/>
          <w:color w:val="C5182C"/>
          <w:spacing w:val="-1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CE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í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s.</w:t>
      </w:r>
    </w:p>
    <w:p w14:paraId="7D405CE0" w14:textId="77777777" w:rsidR="004A2284" w:rsidRPr="00AC4615" w:rsidRDefault="004A2284">
      <w:pPr>
        <w:spacing w:before="3" w:after="0" w:line="160" w:lineRule="exact"/>
        <w:rPr>
          <w:sz w:val="16"/>
          <w:szCs w:val="16"/>
          <w:lang w:val="es-MX"/>
        </w:rPr>
      </w:pPr>
    </w:p>
    <w:p w14:paraId="2937FAF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3A34CF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264"/>
        <w:gridCol w:w="1560"/>
        <w:gridCol w:w="1985"/>
        <w:gridCol w:w="2269"/>
      </w:tblGrid>
      <w:tr w:rsidR="004A2284" w14:paraId="3DA4023D" w14:textId="77777777">
        <w:trPr>
          <w:trHeight w:hRule="exact" w:val="346"/>
        </w:trPr>
        <w:tc>
          <w:tcPr>
            <w:tcW w:w="713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14:paraId="0ACC6FE8" w14:textId="77777777" w:rsidR="004A2284" w:rsidRDefault="00AC4615">
            <w:pPr>
              <w:spacing w:after="0" w:line="291" w:lineRule="exact"/>
              <w:ind w:left="17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.</w:t>
            </w:r>
          </w:p>
        </w:tc>
        <w:tc>
          <w:tcPr>
            <w:tcW w:w="2264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14:paraId="5FEDD864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ses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14:paraId="42936E9C" w14:textId="77777777" w:rsidR="004A2284" w:rsidRDefault="00AC4615">
            <w:pPr>
              <w:spacing w:after="0" w:line="291" w:lineRule="exact"/>
              <w:ind w:left="199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o</w:t>
            </w:r>
            <w:proofErr w:type="spellEnd"/>
          </w:p>
          <w:p w14:paraId="2D07414C" w14:textId="77777777" w:rsidR="004A2284" w:rsidRDefault="00AC4615">
            <w:pPr>
              <w:spacing w:before="43" w:after="0" w:line="240" w:lineRule="auto"/>
              <w:ind w:left="83" w:right="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pli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ón</w:t>
            </w:r>
            <w:proofErr w:type="spellEnd"/>
          </w:p>
        </w:tc>
        <w:tc>
          <w:tcPr>
            <w:tcW w:w="425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60C64C" w14:textId="77777777" w:rsidR="004A2284" w:rsidRDefault="00AC4615">
            <w:pPr>
              <w:spacing w:after="0" w:line="291" w:lineRule="exact"/>
              <w:ind w:left="319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Fecha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pli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cac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ón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va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ñ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3</w:t>
            </w:r>
          </w:p>
        </w:tc>
      </w:tr>
      <w:tr w:rsidR="004A2284" w14:paraId="5C52E186" w14:textId="77777777">
        <w:trPr>
          <w:trHeight w:hRule="exact" w:val="348"/>
        </w:trPr>
        <w:tc>
          <w:tcPr>
            <w:tcW w:w="713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F6B394" w14:textId="77777777" w:rsidR="004A2284" w:rsidRDefault="004A2284"/>
        </w:tc>
        <w:tc>
          <w:tcPr>
            <w:tcW w:w="2264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54114E" w14:textId="77777777" w:rsidR="004A2284" w:rsidRDefault="004A2284"/>
        </w:tc>
        <w:tc>
          <w:tcPr>
            <w:tcW w:w="1560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289D53" w14:textId="77777777" w:rsidR="004A2284" w:rsidRDefault="004A2284"/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32857A3" w14:textId="77777777" w:rsidR="004A2284" w:rsidRDefault="00AC4615">
            <w:pPr>
              <w:spacing w:before="1" w:after="0" w:line="240" w:lineRule="auto"/>
              <w:ind w:left="679" w:right="6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Ini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B6E3EE" w14:textId="77777777" w:rsidR="004A2284" w:rsidRDefault="00AC4615">
            <w:pPr>
              <w:spacing w:before="1" w:after="0" w:line="240" w:lineRule="auto"/>
              <w:ind w:left="940" w:right="9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n</w:t>
            </w:r>
          </w:p>
        </w:tc>
      </w:tr>
      <w:tr w:rsidR="004A2284" w14:paraId="26873DD6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A2B721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7586AF1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0B866D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330EC7F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EDA95D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177CF53A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5C078C" w14:textId="77777777" w:rsidR="004A2284" w:rsidRDefault="00AC4615">
            <w:pPr>
              <w:spacing w:before="1" w:after="0" w:line="240" w:lineRule="auto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9A404E" w14:textId="77777777" w:rsidR="004A2284" w:rsidRDefault="00AC4615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rasil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A1BDE3" w14:textId="77777777" w:rsidR="004A2284" w:rsidRDefault="00AC4615">
            <w:pPr>
              <w:spacing w:before="1" w:after="0" w:line="240" w:lineRule="auto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FE873A" w14:textId="77777777" w:rsidR="004A2284" w:rsidRDefault="00AC4615">
            <w:pPr>
              <w:spacing w:before="1" w:after="0" w:line="240" w:lineRule="auto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21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96AD24" w14:textId="77777777" w:rsidR="004A2284" w:rsidRDefault="00AC4615">
            <w:pPr>
              <w:spacing w:before="1" w:after="0" w:line="240" w:lineRule="auto"/>
              <w:ind w:left="36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</w:p>
        </w:tc>
      </w:tr>
      <w:tr w:rsidR="004A2284" w14:paraId="3108C6AF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D87FEC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B05003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olivia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FA3D4F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00EDEB6" w14:textId="77777777" w:rsidR="004A2284" w:rsidRDefault="00AC4615">
            <w:pPr>
              <w:spacing w:after="0" w:line="291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82ABE1" w14:textId="77777777" w:rsidR="004A2284" w:rsidRDefault="00AC4615">
            <w:pPr>
              <w:spacing w:after="0" w:line="291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  <w:tr w:rsidR="004A2284" w14:paraId="0604E3F9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BAE970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9A3A90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ile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C58E17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E8D1DD" w14:textId="77777777" w:rsidR="004A2284" w:rsidRDefault="00AC4615">
            <w:pPr>
              <w:spacing w:after="0" w:line="291" w:lineRule="exact"/>
              <w:ind w:left="16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C7C608" w14:textId="77777777" w:rsidR="004A2284" w:rsidRDefault="00AC4615">
            <w:pPr>
              <w:spacing w:after="0" w:line="291" w:lineRule="exact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1EA185F2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AA6A61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BFB114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F91BB1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A81D75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07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7EE846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3476F1C7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59C5774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D3BC01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AE05B69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1FBE4F" w14:textId="77777777" w:rsidR="004A2284" w:rsidRDefault="00AC4615">
            <w:pPr>
              <w:spacing w:after="0" w:line="291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D4BD82" w14:textId="77777777" w:rsidR="004A2284" w:rsidRDefault="00AC4615">
            <w:pPr>
              <w:spacing w:after="0" w:line="291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  <w:tr w:rsidR="004A2284" w14:paraId="2B698EBA" w14:textId="77777777">
        <w:trPr>
          <w:trHeight w:hRule="exact" w:val="349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226390E" w14:textId="77777777" w:rsidR="004A2284" w:rsidRDefault="00AC4615">
            <w:pPr>
              <w:spacing w:after="0" w:line="292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7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67BF28" w14:textId="77777777" w:rsidR="004A2284" w:rsidRDefault="00AC4615">
            <w:pPr>
              <w:spacing w:after="0" w:line="292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Salva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1D18AD" w14:textId="77777777" w:rsidR="004A2284" w:rsidRDefault="00AC4615">
            <w:pPr>
              <w:spacing w:after="0" w:line="292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48990F" w14:textId="77777777" w:rsidR="004A2284" w:rsidRDefault="00AC4615">
            <w:pPr>
              <w:spacing w:after="0" w:line="292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24CA15" w14:textId="77777777" w:rsidR="004A2284" w:rsidRDefault="00AC4615">
            <w:pPr>
              <w:spacing w:after="0" w:line="292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  <w:tr w:rsidR="004A2284" w14:paraId="6749170D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953C3B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8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3461EC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9D874F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5C9CD1" w14:textId="77777777" w:rsidR="004A2284" w:rsidRDefault="00AC4615">
            <w:pPr>
              <w:spacing w:after="0" w:line="291" w:lineRule="exact"/>
              <w:ind w:left="3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ago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0F8E3D5" w14:textId="77777777" w:rsidR="004A2284" w:rsidRDefault="00AC4615">
            <w:pPr>
              <w:spacing w:after="0" w:line="291" w:lineRule="exact"/>
              <w:ind w:left="27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308A34B5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A064229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9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250E89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AB907B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D2C268" w14:textId="77777777" w:rsidR="004A2284" w:rsidRDefault="00AC4615">
            <w:pPr>
              <w:spacing w:after="0" w:line="291" w:lineRule="exact"/>
              <w:ind w:left="30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78F634" w14:textId="77777777" w:rsidR="004A2284" w:rsidRDefault="00AC4615">
            <w:pPr>
              <w:spacing w:after="0" w:line="291" w:lineRule="exact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08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3A896958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114DB7F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8356583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éxi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3842C48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A389E4" w14:textId="77777777" w:rsidR="004A2284" w:rsidRDefault="00AC4615">
            <w:pPr>
              <w:spacing w:after="0" w:line="291" w:lineRule="exact"/>
              <w:ind w:left="44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EDD176" w14:textId="77777777" w:rsidR="004A2284" w:rsidRDefault="00AC4615">
            <w:pPr>
              <w:spacing w:after="0" w:line="291" w:lineRule="exact"/>
              <w:ind w:left="58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19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io</w:t>
            </w:r>
            <w:proofErr w:type="spellEnd"/>
          </w:p>
        </w:tc>
      </w:tr>
      <w:tr w:rsidR="004A2284" w14:paraId="218BBD83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9B27C4" w14:textId="77777777" w:rsidR="004A2284" w:rsidRDefault="00AC4615">
            <w:pPr>
              <w:spacing w:before="1" w:after="0" w:line="240" w:lineRule="auto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11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F515908" w14:textId="77777777" w:rsidR="004A2284" w:rsidRDefault="00AC4615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arag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D13EAE" w14:textId="77777777" w:rsidR="004A2284" w:rsidRDefault="00AC4615">
            <w:pPr>
              <w:spacing w:before="1" w:after="0" w:line="240" w:lineRule="auto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5E6A94" w14:textId="77777777" w:rsidR="004A2284" w:rsidRDefault="00AC4615">
            <w:pPr>
              <w:spacing w:before="1" w:after="0" w:line="240" w:lineRule="auto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14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D2BBA02" w14:textId="77777777" w:rsidR="004A2284" w:rsidRDefault="00AC4615">
            <w:pPr>
              <w:spacing w:before="1" w:after="0" w:line="240" w:lineRule="auto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25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231F4879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F21BD1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21D081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amá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B48CBD0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BFDA6E" w14:textId="77777777" w:rsidR="004A2284" w:rsidRDefault="00AC4615">
            <w:pPr>
              <w:spacing w:after="0" w:line="291" w:lineRule="exact"/>
              <w:ind w:left="15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2B8F24" w14:textId="77777777" w:rsidR="004A2284" w:rsidRDefault="00AC4615">
            <w:pPr>
              <w:spacing w:after="0" w:line="291" w:lineRule="exact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29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1B5EA2FE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2C0F1F" w14:textId="77777777" w:rsidR="004A2284" w:rsidRDefault="00AC4615">
            <w:pPr>
              <w:spacing w:before="1" w:after="0" w:line="240" w:lineRule="auto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13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F4CBE79" w14:textId="77777777" w:rsidR="004A2284" w:rsidRDefault="00AC4615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ay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341A39" w14:textId="77777777" w:rsidR="004A2284" w:rsidRDefault="00AC4615">
            <w:pPr>
              <w:spacing w:before="1" w:after="0" w:line="240" w:lineRule="auto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FDEED9F" w14:textId="77777777" w:rsidR="004A2284" w:rsidRDefault="00AC4615">
            <w:pPr>
              <w:spacing w:before="1" w:after="0" w:line="240" w:lineRule="auto"/>
              <w:ind w:left="30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28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64EE2C7" w14:textId="77777777" w:rsidR="004A2284" w:rsidRDefault="00AC4615">
            <w:pPr>
              <w:spacing w:before="1" w:after="0" w:line="240" w:lineRule="auto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01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63B5F933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9FB4AE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14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1E338D9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rú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508BB2B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012E65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5DC75C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16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52E8C4D4" w14:textId="77777777">
        <w:trPr>
          <w:trHeight w:hRule="exact" w:val="684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25FF34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15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7BC5A62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púb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lica</w:t>
            </w:r>
            <w:proofErr w:type="spellEnd"/>
          </w:p>
          <w:p w14:paraId="3FE46267" w14:textId="77777777" w:rsidR="004A2284" w:rsidRDefault="00AC4615">
            <w:pPr>
              <w:spacing w:before="43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9FEC79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3FBCBF" w14:textId="77777777" w:rsidR="004A2284" w:rsidRDefault="00AC4615">
            <w:pPr>
              <w:spacing w:after="0" w:line="291" w:lineRule="exact"/>
              <w:ind w:left="41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mayo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138963E" w14:textId="77777777" w:rsidR="004A2284" w:rsidRDefault="00AC4615">
            <w:pPr>
              <w:spacing w:after="0" w:line="291" w:lineRule="exact"/>
              <w:ind w:left="5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24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mayo</w:t>
            </w:r>
          </w:p>
        </w:tc>
      </w:tr>
      <w:tr w:rsidR="004A2284" w14:paraId="6810BA60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D3DFF8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16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43F699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F582CB0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B7455E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ECCA12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4A2284" w14:paraId="114D3488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CAEAA9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17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9943EA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CF3EC7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A818CF" w14:textId="77777777" w:rsidR="004A2284" w:rsidRDefault="00AC4615">
            <w:pPr>
              <w:spacing w:after="0" w:line="291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CC7FBD" w14:textId="77777777" w:rsidR="004A2284" w:rsidRDefault="00AC4615">
            <w:pPr>
              <w:spacing w:after="0" w:line="291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</w:tbl>
    <w:p w14:paraId="59E4F8B9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026AC0F" w14:textId="77777777" w:rsidR="004A2284" w:rsidRDefault="004A2284">
      <w:pPr>
        <w:spacing w:before="4" w:after="0" w:line="280" w:lineRule="exact"/>
        <w:rPr>
          <w:sz w:val="28"/>
          <w:szCs w:val="28"/>
        </w:rPr>
      </w:pPr>
    </w:p>
    <w:p w14:paraId="26A38B53" w14:textId="77777777" w:rsidR="004A2284" w:rsidRPr="00AC4615" w:rsidRDefault="00AC4615">
      <w:pPr>
        <w:spacing w:before="11" w:after="0" w:line="275" w:lineRule="auto"/>
        <w:ind w:left="139" w:right="106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arado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ién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licación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ios:</w:t>
      </w:r>
    </w:p>
    <w:p w14:paraId="6B24BAC1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7B1D6284" w14:textId="77777777" w:rsidR="004A2284" w:rsidRPr="00AC4615" w:rsidRDefault="00AC4615">
      <w:pPr>
        <w:tabs>
          <w:tab w:val="left" w:pos="1560"/>
        </w:tabs>
        <w:spacing w:after="0" w:line="240" w:lineRule="auto"/>
        <w:ind w:left="1207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omb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a</w:t>
      </w:r>
    </w:p>
    <w:p w14:paraId="31594B14" w14:textId="77777777" w:rsidR="004A2284" w:rsidRPr="00AC4615" w:rsidRDefault="00AC4615">
      <w:pPr>
        <w:spacing w:before="45" w:after="0" w:line="240" w:lineRule="auto"/>
        <w:ind w:left="1927" w:right="239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05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6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3.</w:t>
      </w:r>
    </w:p>
    <w:p w14:paraId="49A2121C" w14:textId="77777777" w:rsidR="004A2284" w:rsidRPr="00AC4615" w:rsidRDefault="00AC4615">
      <w:pPr>
        <w:spacing w:before="35" w:after="0" w:line="240" w:lineRule="auto"/>
        <w:ind w:left="1927" w:right="238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25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26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13</w:t>
      </w:r>
    </w:p>
    <w:p w14:paraId="699D9FD3" w14:textId="77777777" w:rsidR="004A2284" w:rsidRPr="00AC4615" w:rsidRDefault="00AC4615">
      <w:pPr>
        <w:tabs>
          <w:tab w:val="left" w:pos="1560"/>
        </w:tabs>
        <w:spacing w:before="38" w:after="0" w:line="240" w:lineRule="auto"/>
        <w:ind w:left="1207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or</w:t>
      </w:r>
    </w:p>
    <w:p w14:paraId="5F0951D2" w14:textId="77777777" w:rsidR="004A2284" w:rsidRPr="00AC4615" w:rsidRDefault="00AC4615">
      <w:pPr>
        <w:spacing w:before="43" w:after="0" w:line="269" w:lineRule="auto"/>
        <w:ind w:left="1927" w:right="273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proofErr w:type="gramStart"/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proofErr w:type="gramEnd"/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13 </w:t>
      </w: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r: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3 </w:t>
      </w: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Galá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agos: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20 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21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</w:t>
      </w:r>
    </w:p>
    <w:sectPr w:rsidR="004A2284" w:rsidRPr="00AC4615">
      <w:pgSz w:w="11900" w:h="16860"/>
      <w:pgMar w:top="960" w:right="1260" w:bottom="1200" w:left="12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FD561" w14:textId="77777777" w:rsidR="00523334" w:rsidRDefault="00523334">
      <w:pPr>
        <w:spacing w:after="0" w:line="240" w:lineRule="auto"/>
      </w:pPr>
      <w:r>
        <w:separator/>
      </w:r>
    </w:p>
  </w:endnote>
  <w:endnote w:type="continuationSeparator" w:id="0">
    <w:p w14:paraId="16C44B68" w14:textId="77777777" w:rsidR="00523334" w:rsidRDefault="0052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FDB7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16E10ED2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0.15pt;margin-top:780.8pt;width:15.3pt;height:13.05pt;z-index:-251661824;mso-position-horizontal-relative:page;mso-position-vertical-relative:page" filled="f" stroked="f">
          <v:textbox inset="0,0,0,0">
            <w:txbxContent>
              <w:p w14:paraId="632FC871" w14:textId="77777777" w:rsidR="00AC4615" w:rsidRDefault="00AC4615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006FC0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92C9E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652E8C44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02.7pt;margin-top:760.15pt;width:45pt;height:8.95pt;z-index:-251653632;mso-position-horizontal-relative:page;mso-position-vertical-relative:page" filled="f" stroked="f">
          <v:textbox inset="0,0,0,0">
            <w:txbxContent>
              <w:p w14:paraId="45C7FB5F" w14:textId="77777777" w:rsidR="00AC4615" w:rsidRDefault="00AC4615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>ág</w:t>
                </w:r>
                <w:r>
                  <w:rPr>
                    <w:rFonts w:ascii="Arial" w:eastAsia="Arial" w:hAnsi="Arial" w:cs="Arial"/>
                    <w:spacing w:val="3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proofErr w:type="spellEnd"/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8C8D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52BBC44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13.35pt;margin-top:534.2pt;width:15.3pt;height:13.05pt;z-index:-251658752;mso-position-horizontal-relative:page;mso-position-vertical-relative:page" filled="f" stroked="f">
          <v:textbox inset="0,0,0,0">
            <w:txbxContent>
              <w:p w14:paraId="2E2E37DA" w14:textId="77777777" w:rsidR="00AC4615" w:rsidRDefault="00AC4615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006FC0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7C0D0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56FA6C5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15pt;margin-top:780.8pt;width:15.3pt;height:13.05pt;z-index:-251655680;mso-position-horizontal-relative:page;mso-position-vertical-relative:page" filled="f" stroked="f">
          <v:textbox inset="0,0,0,0">
            <w:txbxContent>
              <w:p w14:paraId="69B047CF" w14:textId="77777777" w:rsidR="00AC4615" w:rsidRDefault="00AC4615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006FC0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649BB" w14:textId="77777777" w:rsidR="00AC4615" w:rsidRDefault="00AC4615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6E00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601C295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pt;margin-top:780.3pt;width:15.3pt;height:13.05pt;z-index:-251654656;mso-position-horizontal-relative:page;mso-position-vertical-relative:page" filled="f" stroked="f">
          <v:textbox inset="0,0,0,0">
            <w:txbxContent>
              <w:p w14:paraId="1BF2ADDC" w14:textId="77777777" w:rsidR="00AC4615" w:rsidRDefault="00AC4615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006FC0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92AC" w14:textId="77777777" w:rsidR="00523334" w:rsidRDefault="00523334">
      <w:pPr>
        <w:spacing w:after="0" w:line="240" w:lineRule="auto"/>
      </w:pPr>
      <w:r>
        <w:separator/>
      </w:r>
    </w:p>
  </w:footnote>
  <w:footnote w:type="continuationSeparator" w:id="0">
    <w:p w14:paraId="6E2DB812" w14:textId="77777777" w:rsidR="00523334" w:rsidRDefault="0052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0F3FF" w14:textId="3081EBFC" w:rsidR="00AC4615" w:rsidRDefault="00DD606D">
    <w:pPr>
      <w:spacing w:after="0" w:line="200" w:lineRule="exact"/>
      <w:rPr>
        <w:sz w:val="20"/>
        <w:szCs w:val="20"/>
      </w:rPr>
    </w:pPr>
    <w:r>
      <w:pict w14:anchorId="6799EB34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08.5pt;margin-top:35.95pt;width:317pt;height:11.8pt;z-index:-251662848;mso-position-horizontal-relative:page;mso-position-vertical-relative:page" filled="f" stroked="f">
          <v:textbox inset="0,0,0,0">
            <w:txbxContent>
              <w:p w14:paraId="336BBF1C" w14:textId="079B6337" w:rsidR="00AC4615" w:rsidRPr="00AC4615" w:rsidRDefault="00AC4615">
                <w:pPr>
                  <w:spacing w:after="0" w:line="184" w:lineRule="exact"/>
                  <w:ind w:left="20" w:right="-44"/>
                  <w:rPr>
                    <w:rFonts w:ascii="Calibri" w:eastAsia="Calibri" w:hAnsi="Calibri" w:cs="Calibri"/>
                    <w:sz w:val="16"/>
                    <w:szCs w:val="16"/>
                    <w:lang w:val="es-MX"/>
                  </w:rPr>
                </w:pP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Tér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m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n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o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s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de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ref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n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c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a: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="00DD606D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Sistema de Apreciación de conocimientos y habilidades docentes</w:t>
                </w:r>
              </w:p>
            </w:txbxContent>
          </v:textbox>
          <w10:wrap anchorx="page" anchory="page"/>
        </v:shape>
      </w:pict>
    </w:r>
    <w:r w:rsidR="00AC4615">
      <w:pict w14:anchorId="41D6C6EB">
        <v:group id="_x0000_s2060" style="position:absolute;margin-left:69.5pt;margin-top:48.5pt;width:456.45pt;height:.1pt;z-index:-251663872;mso-position-horizontal-relative:page;mso-position-vertical-relative:page" coordorigin="1390,970" coordsize="9129,2">
          <v:shape id="_x0000_s2061" style="position:absolute;left:1390;top:970;width:9129;height:2" coordorigin="1390,970" coordsize="9129,0" path="m1390,970r9129,e" filled="f" strokecolor="#0077d3" strokeweight=".58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4A186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53025B77">
        <v:group id="_x0000_s2056" style="position:absolute;margin-left:69.5pt;margin-top:48.5pt;width:703.05pt;height:.1pt;z-index:-251660800;mso-position-horizontal-relative:page;mso-position-vertical-relative:page" coordorigin="1390,970" coordsize="14061,2">
          <v:shape id="_x0000_s2057" style="position:absolute;left:1390;top:970;width:14061;height:2" coordorigin="1390,970" coordsize="14061,0" path="m1390,970r14061,e" filled="f" strokecolor="#0077d3" strokeweight=".58pt">
            <v:path arrowok="t"/>
          </v:shape>
          <w10:wrap anchorx="page" anchory="page"/>
        </v:group>
      </w:pict>
    </w:r>
    <w:r>
      <w:pict w14:anchorId="1C7BC18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80pt;margin-top:35.95pt;width:192.1pt;height:10.05pt;z-index:-251659776;mso-position-horizontal-relative:page;mso-position-vertical-relative:page" filled="f" stroked="f">
          <v:textbox inset="0,0,0,0">
            <w:txbxContent>
              <w:p w14:paraId="44B95480" w14:textId="77777777" w:rsidR="00AC4615" w:rsidRPr="00AC4615" w:rsidRDefault="00AC4615">
                <w:pPr>
                  <w:spacing w:after="0" w:line="184" w:lineRule="exact"/>
                  <w:ind w:left="20" w:right="-44"/>
                  <w:rPr>
                    <w:rFonts w:ascii="Calibri" w:eastAsia="Calibri" w:hAnsi="Calibri" w:cs="Calibri"/>
                    <w:sz w:val="16"/>
                    <w:szCs w:val="16"/>
                    <w:lang w:val="es-MX"/>
                  </w:rPr>
                </w:pP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Tér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m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n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o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s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de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ref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n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c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a: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Pru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b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 xml:space="preserve">as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d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L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og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o de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A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p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end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z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aje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8874" w14:textId="77777777" w:rsidR="00AC4615" w:rsidRDefault="00AC4615">
    <w:pPr>
      <w:spacing w:after="0" w:line="200" w:lineRule="exact"/>
      <w:rPr>
        <w:sz w:val="20"/>
        <w:szCs w:val="20"/>
      </w:rPr>
    </w:pPr>
    <w:r>
      <w:pict w14:anchorId="086519FB">
        <v:group id="_x0000_s2052" style="position:absolute;margin-left:69.5pt;margin-top:48.5pt;width:456.45pt;height:.1pt;z-index:-251657728;mso-position-horizontal-relative:page;mso-position-vertical-relative:page" coordorigin="1390,970" coordsize="9129,2">
          <v:shape id="_x0000_s2053" style="position:absolute;left:1390;top:970;width:9129;height:2" coordorigin="1390,970" coordsize="9129,0" path="m1390,970r9129,e" filled="f" strokecolor="#0077d3" strokeweight=".58pt">
            <v:path arrowok="t"/>
          </v:shape>
          <w10:wrap anchorx="page" anchory="page"/>
        </v:group>
      </w:pict>
    </w:r>
    <w:r>
      <w:pict w14:anchorId="29A26B4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3.4pt;margin-top:35.95pt;width:192.1pt;height:10.05pt;z-index:-251656704;mso-position-horizontal-relative:page;mso-position-vertical-relative:page" filled="f" stroked="f">
          <v:textbox inset="0,0,0,0">
            <w:txbxContent>
              <w:p w14:paraId="25901293" w14:textId="77777777" w:rsidR="00AC4615" w:rsidRPr="00AC4615" w:rsidRDefault="00AC4615">
                <w:pPr>
                  <w:spacing w:after="0" w:line="184" w:lineRule="exact"/>
                  <w:ind w:left="20" w:right="-44"/>
                  <w:rPr>
                    <w:rFonts w:ascii="Calibri" w:eastAsia="Calibri" w:hAnsi="Calibri" w:cs="Calibri"/>
                    <w:sz w:val="16"/>
                    <w:szCs w:val="16"/>
                    <w:lang w:val="es-MX"/>
                  </w:rPr>
                </w:pP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Tér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m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n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o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s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de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ref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n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c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a: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Pru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b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 xml:space="preserve">as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d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L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og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o de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 xml:space="preserve"> 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1"/>
                    <w:position w:val="1"/>
                    <w:sz w:val="16"/>
                    <w:szCs w:val="16"/>
                    <w:lang w:val="es-MX"/>
                  </w:rPr>
                  <w:t>A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p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r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end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1"/>
                    <w:position w:val="1"/>
                    <w:sz w:val="16"/>
                    <w:szCs w:val="16"/>
                    <w:lang w:val="es-MX"/>
                  </w:rPr>
                  <w:t>i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spacing w:val="-2"/>
                    <w:position w:val="1"/>
                    <w:sz w:val="16"/>
                    <w:szCs w:val="16"/>
                    <w:lang w:val="es-MX"/>
                  </w:rPr>
                  <w:t>z</w:t>
                </w:r>
                <w:r w:rsidRPr="00AC4615">
                  <w:rPr>
                    <w:rFonts w:ascii="Calibri" w:eastAsia="Calibri" w:hAnsi="Calibri" w:cs="Calibri"/>
                    <w:b/>
                    <w:bCs/>
                    <w:color w:val="0077D3"/>
                    <w:position w:val="1"/>
                    <w:sz w:val="16"/>
                    <w:szCs w:val="16"/>
                    <w:lang w:val="es-MX"/>
                  </w:rPr>
                  <w:t>aje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5BF69" w14:textId="77777777" w:rsidR="00AC4615" w:rsidRDefault="00AC4615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284"/>
    <w:rsid w:val="004A2284"/>
    <w:rsid w:val="00523334"/>
    <w:rsid w:val="00AC4615"/>
    <w:rsid w:val="00D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CFA1106"/>
  <w15:docId w15:val="{C6519C02-1AE2-4B6B-9019-0F1A1FBC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06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D60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06D"/>
  </w:style>
  <w:style w:type="paragraph" w:styleId="Piedepgina">
    <w:name w:val="footer"/>
    <w:basedOn w:val="Normal"/>
    <w:link w:val="PiedepginaCar"/>
    <w:uiPriority w:val="99"/>
    <w:unhideWhenUsed/>
    <w:rsid w:val="00DD60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mailto:m.copetta@unesco.or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mailto:j.sramek@unesco.org" TargetMode="Externa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yperlink" Target="mailto:j.sramek@unesco.or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27</Pages>
  <Words>8163</Words>
  <Characters>44899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aviteri</dc:creator>
  <cp:lastModifiedBy>asus</cp:lastModifiedBy>
  <cp:revision>2</cp:revision>
  <dcterms:created xsi:type="dcterms:W3CDTF">2020-01-07T10:58:00Z</dcterms:created>
  <dcterms:modified xsi:type="dcterms:W3CDTF">2020-01-09T06:06:00Z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2020-01-07T00:00:00Z</vt:filetime>
  </property>
</Properties>
</file>