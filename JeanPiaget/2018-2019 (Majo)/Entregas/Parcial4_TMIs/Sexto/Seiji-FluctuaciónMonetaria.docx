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g" ContentType="image/jpg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2" w:after="0" w:line="240" w:lineRule="auto"/>
        <w:ind w:left="49" w:right="430"/>
        <w:jc w:val="center"/>
        <w:rPr>
          <w:rFonts w:ascii="Times New Roman" w:hAnsi="Times New Roman" w:cs="Times New Roman" w:eastAsia="Times New Roman"/>
          <w:sz w:val="52"/>
          <w:szCs w:val="52"/>
        </w:rPr>
      </w:pPr>
      <w:rPr/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</w:rPr>
        <w:t>CENTRO</w:t>
      </w:r>
      <w:r>
        <w:rPr>
          <w:rFonts w:ascii="Times New Roman" w:hAnsi="Times New Roman" w:cs="Times New Roman" w:eastAsia="Times New Roman"/>
          <w:sz w:val="52"/>
          <w:szCs w:val="5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</w:rPr>
        <w:t>EDU</w:t>
      </w:r>
      <w:r>
        <w:rPr>
          <w:rFonts w:ascii="Times New Roman" w:hAnsi="Times New Roman" w:cs="Times New Roman" w:eastAsia="Times New Roman"/>
          <w:sz w:val="52"/>
          <w:szCs w:val="5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52"/>
          <w:szCs w:val="5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</w:rPr>
        <w:t>VO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</w:rPr>
        <w:t>EAN</w:t>
      </w:r>
      <w:r>
        <w:rPr>
          <w:rFonts w:ascii="Times New Roman" w:hAnsi="Times New Roman" w:cs="Times New Roman" w:eastAsia="Times New Roman"/>
          <w:sz w:val="52"/>
          <w:szCs w:val="5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</w:rPr>
        <w:t>PIAG</w:t>
      </w:r>
      <w:r>
        <w:rPr>
          <w:rFonts w:ascii="Times New Roman" w:hAnsi="Times New Roman" w:cs="Times New Roman" w:eastAsia="Times New Roman"/>
          <w:sz w:val="52"/>
          <w:szCs w:val="5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</w:rPr>
        <w:t>T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60" w:lineRule="auto"/>
        <w:ind w:left="1347" w:right="1728"/>
        <w:jc w:val="center"/>
        <w:rPr>
          <w:rFonts w:ascii="Times New Roman" w:hAnsi="Times New Roman" w:cs="Times New Roman" w:eastAsia="Times New Roman"/>
          <w:sz w:val="52"/>
          <w:szCs w:val="52"/>
        </w:rPr>
      </w:pPr>
      <w:rPr/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TEORÍA</w:t>
      </w:r>
      <w:r>
        <w:rPr>
          <w:rFonts w:ascii="Times New Roman" w:hAnsi="Times New Roman" w:cs="Times New Roman" w:eastAsia="Times New Roman"/>
          <w:sz w:val="52"/>
          <w:szCs w:val="52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FLU</w:t>
      </w:r>
      <w:r>
        <w:rPr>
          <w:rFonts w:ascii="Times New Roman" w:hAnsi="Times New Roman" w:cs="Times New Roman" w:eastAsia="Times New Roman"/>
          <w:sz w:val="52"/>
          <w:szCs w:val="52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TUACI</w:t>
      </w:r>
      <w:r>
        <w:rPr>
          <w:rFonts w:ascii="Times New Roman" w:hAnsi="Times New Roman" w:cs="Times New Roman" w:eastAsia="Times New Roman"/>
          <w:sz w:val="52"/>
          <w:szCs w:val="52"/>
          <w:spacing w:val="-2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MONE</w:t>
      </w:r>
      <w:r>
        <w:rPr>
          <w:rFonts w:ascii="Times New Roman" w:hAnsi="Times New Roman" w:cs="Times New Roman" w:eastAsia="Times New Roman"/>
          <w:sz w:val="52"/>
          <w:szCs w:val="52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52"/>
          <w:szCs w:val="52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RIA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34" w:lineRule="auto"/>
        <w:ind w:left="1486" w:right="1867"/>
        <w:jc w:val="center"/>
        <w:rPr>
          <w:rFonts w:ascii="Times New Roman" w:hAnsi="Times New Roman" w:cs="Times New Roman" w:eastAsia="Times New Roman"/>
          <w:sz w:val="44"/>
          <w:szCs w:val="44"/>
        </w:rPr>
      </w:pPr>
      <w:rPr/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SEIJI</w:t>
      </w:r>
      <w:r>
        <w:rPr>
          <w:rFonts w:ascii="Times New Roman" w:hAnsi="Times New Roman" w:cs="Times New Roman" w:eastAsia="Times New Roman"/>
          <w:sz w:val="44"/>
          <w:szCs w:val="4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TAK</w:t>
      </w:r>
      <w:r>
        <w:rPr>
          <w:rFonts w:ascii="Times New Roman" w:hAnsi="Times New Roman" w:cs="Times New Roman" w:eastAsia="Times New Roman"/>
          <w:sz w:val="44"/>
          <w:szCs w:val="4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HASHI</w:t>
      </w:r>
      <w:r>
        <w:rPr>
          <w:rFonts w:ascii="Times New Roman" w:hAnsi="Times New Roman" w:cs="Times New Roman" w:eastAsia="Times New Roman"/>
          <w:sz w:val="44"/>
          <w:szCs w:val="44"/>
          <w:spacing w:val="-26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44"/>
          <w:szCs w:val="44"/>
          <w:spacing w:val="5"/>
          <w:w w:val="99"/>
        </w:rPr>
        <w:t>Á</w:t>
      </w:r>
      <w:r>
        <w:rPr>
          <w:rFonts w:ascii="Times New Roman" w:hAnsi="Times New Roman" w:cs="Times New Roman" w:eastAsia="Times New Roman"/>
          <w:sz w:val="44"/>
          <w:szCs w:val="44"/>
          <w:spacing w:val="2"/>
          <w:w w:val="99"/>
        </w:rPr>
        <w:t>N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99"/>
        </w:rPr>
        <w:t>CHEZ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99"/>
        </w:rPr>
        <w:t>TMI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</w:r>
    </w:p>
    <w:p>
      <w:pPr>
        <w:spacing w:before="9" w:after="0" w:line="240" w:lineRule="auto"/>
        <w:ind w:left="2104" w:right="2487"/>
        <w:jc w:val="center"/>
        <w:rPr>
          <w:rFonts w:ascii="Times New Roman" w:hAnsi="Times New Roman" w:cs="Times New Roman" w:eastAsia="Times New Roman"/>
          <w:sz w:val="44"/>
          <w:szCs w:val="44"/>
        </w:rPr>
      </w:pPr>
      <w:rPr/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6°</w:t>
      </w:r>
      <w:r>
        <w:rPr>
          <w:rFonts w:ascii="Times New Roman" w:hAnsi="Times New Roman" w:cs="Times New Roman" w:eastAsia="Times New Roman"/>
          <w:sz w:val="44"/>
          <w:szCs w:val="4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44"/>
          <w:szCs w:val="4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1"/>
          <w:w w:val="99"/>
        </w:rPr>
        <w:t>P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99"/>
        </w:rPr>
        <w:t>REPARA</w:t>
      </w:r>
      <w:r>
        <w:rPr>
          <w:rFonts w:ascii="Times New Roman" w:hAnsi="Times New Roman" w:cs="Times New Roman" w:eastAsia="Times New Roman"/>
          <w:sz w:val="44"/>
          <w:szCs w:val="44"/>
          <w:spacing w:val="3"/>
          <w:w w:val="99"/>
        </w:rPr>
        <w:t>T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99"/>
        </w:rPr>
        <w:t>ORIA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3415" w:right="3792"/>
        <w:jc w:val="center"/>
        <w:rPr>
          <w:rFonts w:ascii="Times New Roman" w:hAnsi="Times New Roman" w:cs="Times New Roman" w:eastAsia="Times New Roman"/>
          <w:sz w:val="44"/>
          <w:szCs w:val="44"/>
        </w:rPr>
      </w:pPr>
      <w:rPr/>
      <w:r>
        <w:rPr>
          <w:rFonts w:ascii="Times New Roman" w:hAnsi="Times New Roman" w:cs="Times New Roman" w:eastAsia="Times New Roman"/>
          <w:sz w:val="44"/>
          <w:szCs w:val="44"/>
          <w:spacing w:val="1"/>
          <w:w w:val="99"/>
        </w:rPr>
        <w:t>2018</w:t>
      </w:r>
      <w:r>
        <w:rPr>
          <w:rFonts w:ascii="Times New Roman" w:hAnsi="Times New Roman" w:cs="Times New Roman" w:eastAsia="Times New Roman"/>
          <w:sz w:val="44"/>
          <w:szCs w:val="44"/>
          <w:spacing w:val="-2"/>
          <w:w w:val="99"/>
        </w:rPr>
        <w:t>-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99"/>
        </w:rPr>
        <w:t>2</w:t>
      </w:r>
      <w:r>
        <w:rPr>
          <w:rFonts w:ascii="Times New Roman" w:hAnsi="Times New Roman" w:cs="Times New Roman" w:eastAsia="Times New Roman"/>
          <w:sz w:val="44"/>
          <w:szCs w:val="44"/>
          <w:spacing w:val="2"/>
          <w:w w:val="99"/>
        </w:rPr>
        <w:t>0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99"/>
        </w:rPr>
        <w:t>19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</w:r>
    </w:p>
    <w:p>
      <w:pPr>
        <w:jc w:val="center"/>
        <w:spacing w:after="0"/>
        <w:sectPr>
          <w:pgNumType w:start="1"/>
          <w:pgMar w:footer="1000" w:top="1400" w:bottom="1200" w:left="1700" w:right="1300"/>
          <w:footerReference w:type="default" r:id="rId5"/>
          <w:type w:val="continuous"/>
          <w:pgSz w:w="12240" w:h="15840"/>
        </w:sectPr>
      </w:pPr>
      <w:rPr/>
    </w:p>
    <w:p>
      <w:pPr>
        <w:spacing w:before="59" w:after="0" w:line="271" w:lineRule="exact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  <w:position w:val="-1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thick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thick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  <w:position w:val="-1"/>
        </w:rPr>
        <w:t>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47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ntrod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……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…………………………………………………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………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……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……………………………………………………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……..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</w:t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…………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………………………………………………………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……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...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11</w:t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………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………………………………………………………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……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14</w:t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Discusión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………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………………………………………………………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……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...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18</w:t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……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………………………………………………………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……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</w:t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fí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……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……………………………………………………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……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</w:t>
      </w:r>
    </w:p>
    <w:p>
      <w:pPr>
        <w:jc w:val="left"/>
        <w:spacing w:after="0"/>
        <w:sectPr>
          <w:pgMar w:header="0" w:footer="1000" w:top="1380" w:bottom="1200" w:left="1300" w:right="1300"/>
          <w:pgSz w:w="12240" w:h="15840"/>
        </w:sectPr>
      </w:pPr>
      <w:rPr/>
    </w:p>
    <w:p>
      <w:pPr>
        <w:spacing w:before="59" w:after="0" w:line="271" w:lineRule="exact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140.390015pt;width:180pt;height:120pt;mso-position-horizontal-relative:page;mso-position-vertical-relative:page;z-index:3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D:20190513175054-05'00'13/05/2019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04:50:54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Más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personal,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manejaría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como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"individual"</w:t>
                  </w:r>
                </w:p>
              </w:txbxContent>
            </v:textbox>
            <v:fill opacity="45875f"/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141.96698pt;width:180pt;height:120pt;mso-position-horizontal-relative:page;mso-position-vertical-relative:page;z-index:4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D:20190513175142-05'00'13/05/2019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04:51:42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Creo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orden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los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adjetivos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revés: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adultos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mayores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mexicanos.</w:t>
                  </w:r>
                </w:p>
                <w:p>
                  <w:pPr>
                    <w:spacing w:before="10" w:after="0" w:line="240" w:lineRule="auto"/>
                    <w:ind w:left="40" w:right="-20"/>
                    <w:jc w:val="left"/>
                  </w:pPr>
                  <w:rPr/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(Además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claro,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no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estaría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más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definir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qué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está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entendiendo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por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"adultos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mayores")</w:t>
                  </w:r>
                </w:p>
              </w:txbxContent>
            </v:textbox>
            <v:fill opacity="45875f"/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286.592987pt;width:180pt;height:120pt;mso-position-horizontal-relative:page;mso-position-vertical-relative:page;z-index:5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D:20190513175237-05'00'13/05/2019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04:52:37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Claramente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no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soy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tu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profesora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inglés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jaja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pero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diría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siempre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mejor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parafrasear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ideas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intentar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hacer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una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traducción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"literal"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(o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"cuasiliteral")</w:t>
                  </w:r>
                </w:p>
              </w:txbxContent>
            </v:textbox>
            <v:fill opacity="45875f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thick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thick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thick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thick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360" w:lineRule="auto"/>
        <w:ind w:left="119" w:right="22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98.507004pt;margin-top:40.976353pt;width:18.414pt;height:18.414pt;mso-position-horizontal-relative:page;mso-position-vertical-relative:paragraph;z-index:-1312" coordorigin="3970,820" coordsize="368,368">
            <v:group style="position:absolute;left:3980;top:830;width:348;height:348" coordorigin="3980,830" coordsize="348,348">
              <v:shape style="position:absolute;left:3980;top:830;width:348;height:348" coordorigin="3980,830" coordsize="348,348" path="m4320,830l3989,830,3980,838,3980,1169,3989,1178,4320,1178,4328,1169,4328,838,4320,830e" filled="t" fillcolor="#FFFFFF" stroked="f">
                <v:path arrowok="t"/>
                <v:fill/>
              </v:shape>
            </v:group>
            <v:group style="position:absolute;left:3980;top:830;width:348;height:348" coordorigin="3980,830" coordsize="348,348">
              <v:shape style="position:absolute;left:3980;top:830;width:348;height:348" coordorigin="3980,830" coordsize="348,348" path="m4320,830l3989,830,3980,838,3980,1169,3989,1178,4320,1178,4328,1169,4328,1119,4074,1119,4063,1118,4058,1115,4070,1096,4075,1077,4031,1026,4019,992,4021,972,4054,921,4115,892,4140,889,4328,889,4328,838,4320,830e" filled="t" fillcolor="#FFFF00" stroked="f">
                <v:path arrowok="t"/>
                <v:fill/>
              </v:shape>
              <v:shape style="position:absolute;left:3980;top:830;width:348;height:348" coordorigin="3980,830" coordsize="348,348" path="m4146,1082l4129,1097,4109,1108,4090,1115,4074,1119,4328,1119,4328,1082,4154,1082,4146,1082e" filled="t" fillcolor="#FFFF00" stroked="f">
                <v:path arrowok="t"/>
                <v:fill/>
              </v:shape>
              <v:shape style="position:absolute;left:3980;top:830;width:348;height:348" coordorigin="3980,830" coordsize="348,348" path="m4328,889l4140,889,4169,890,4195,895,4257,923,4288,969,4286,991,4257,1045,4200,1076,4154,1082,4328,1082,4328,889e" filled="t" fillcolor="#FFFF00" stroked="f">
                <v:path arrowok="t"/>
                <v:fill/>
              </v:shape>
            </v:group>
            <v:group style="position:absolute;left:4019;top:889;width:269;height:230" coordorigin="4019,889" coordsize="269,230">
              <v:shape style="position:absolute;left:4019;top:889;width:269;height:230" coordorigin="4019,889" coordsize="269,230" path="m4154,1082l4151,1082,4149,1082,4146,1082,4129,1097,4109,1108,4090,1115,4074,1119,4063,1118,4058,1115,4070,1096,4075,1077,4031,1026,4019,992,4021,972,4054,921,4115,892,4140,889,4169,890,4240,912,4288,969,4286,991,4257,1045,4200,1076,4176,1081e" filled="f" stroked="t" strokeweight=".59pt" strokecolor="#000000">
                <v:path arrowok="t"/>
              </v:shape>
            </v:group>
            <v:group style="position:absolute;left:3980;top:830;width:348;height:348" coordorigin="3980,830" coordsize="348,348">
              <v:shape style="position:absolute;left:3980;top:830;width:348;height:348" coordorigin="3980,830" coordsize="348,348" path="m4309,830l3999,830,3989,830,3980,838,3980,849,3980,1158,3980,1169,3989,1178,3999,1178,4309,1178,4320,1178,4328,1169,4328,1158,4328,849,4328,838,4320,830,4309,830xe" filled="f" stroked="t" strokeweight=".59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67.268005pt;margin-top:42.553318pt;width:18.414pt;height:18.414pt;mso-position-horizontal-relative:page;mso-position-vertical-relative:paragraph;z-index:-1311" coordorigin="9345,851" coordsize="368,368">
            <v:group style="position:absolute;left:9355;top:861;width:348;height:348" coordorigin="9355,861" coordsize="348,348">
              <v:shape style="position:absolute;left:9355;top:861;width:348;height:348" coordorigin="9355,861" coordsize="348,348" path="m9695,861l9364,861,9355,870,9355,1201,9364,1209,9695,1209,9704,1201,9704,870,9695,861e" filled="t" fillcolor="#FFFFFF" stroked="f">
                <v:path arrowok="t"/>
                <v:fill/>
              </v:shape>
            </v:group>
            <v:group style="position:absolute;left:9355;top:861;width:348;height:348" coordorigin="9355,861" coordsize="348,348">
              <v:shape style="position:absolute;left:9355;top:861;width:348;height:348" coordorigin="9355,861" coordsize="348,348" path="m9695,861l9364,861,9355,870,9355,1201,9364,1209,9695,1209,9704,1201,9704,1150,9449,1150,9438,1150,9434,1147,9446,1128,9450,1109,9406,1058,9394,1024,9397,1003,9429,953,9491,924,9515,920,9704,920,9704,870,9695,861e" filled="t" fillcolor="#FFFF00" stroked="f">
                <v:path arrowok="t"/>
                <v:fill/>
              </v:shape>
              <v:shape style="position:absolute;left:9355;top:861;width:348;height:348" coordorigin="9355,861" coordsize="348,348" path="m9521,1113l9504,1128,9484,1140,9466,1147,9449,1150,9704,1150,9704,1113,9530,1113,9521,1113e" filled="t" fillcolor="#FFFF00" stroked="f">
                <v:path arrowok="t"/>
                <v:fill/>
              </v:shape>
              <v:shape style="position:absolute;left:9355;top:861;width:348;height:348" coordorigin="9355,861" coordsize="348,348" path="m9704,920l9515,920,9544,922,9571,926,9633,955,9663,1000,9661,1023,9632,1077,9575,1108,9530,1113,9704,1113,9704,920e" filled="t" fillcolor="#FFFF00" stroked="f">
                <v:path arrowok="t"/>
                <v:fill/>
              </v:shape>
            </v:group>
            <v:group style="position:absolute;left:9394;top:920;width:269;height:230" coordorigin="9394,920" coordsize="269,230">
              <v:shape style="position:absolute;left:9394;top:920;width:269;height:230" coordorigin="9394,920" coordsize="269,230" path="m9530,1113l9527,1113,9524,1113,9521,1113,9504,1128,9484,1140,9466,1147,9449,1150,9438,1150,9434,1147,9446,1128,9450,1109,9406,1058,9394,1024,9397,1003,9429,953,9491,924,9515,920,9544,922,9615,943,9663,1000,9661,1023,9632,1077,9575,1108,9551,1112e" filled="f" stroked="t" strokeweight=".59pt" strokecolor="#000000">
                <v:path arrowok="t"/>
              </v:shape>
            </v:group>
            <v:group style="position:absolute;left:9355;top:861;width:348;height:348" coordorigin="9355,861" coordsize="348,348">
              <v:shape style="position:absolute;left:9355;top:861;width:348;height:348" coordorigin="9355,861" coordsize="348,348" path="m9684,861l9375,861,9364,861,9355,870,9355,880,9355,1190,9355,1201,9364,1209,9375,1209,9684,1209,9695,1209,9704,1201,9704,1190,9704,880,9704,870,9695,861,9684,861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iones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valor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ional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os)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ional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sión.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valor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ional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investig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ión.</w:t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  <w:position w:val="-1"/>
        </w:rPr>
        <w:t>Abst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thick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thick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359" w:lineRule="auto"/>
        <w:ind w:left="119" w:right="22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66.587006pt;margin-top:-2.450678pt;width:18.414pt;height:18.414pt;mso-position-horizontal-relative:page;mso-position-vertical-relative:paragraph;z-index:-1310" coordorigin="3332,-49" coordsize="368,368">
            <v:group style="position:absolute;left:3342;top:-39;width:348;height:348" coordorigin="3342,-39" coordsize="348,348">
              <v:shape style="position:absolute;left:3342;top:-39;width:348;height:348" coordorigin="3342,-39" coordsize="348,348" path="m3681,-39l3350,-39,3342,-30,3342,301,3350,309,3681,309,3690,301,3690,-30,3681,-39e" filled="t" fillcolor="#FFFFFF" stroked="f">
                <v:path arrowok="t"/>
                <v:fill/>
              </v:shape>
            </v:group>
            <v:group style="position:absolute;left:3342;top:-39;width:348;height:348" coordorigin="3342,-39" coordsize="348,348">
              <v:shape style="position:absolute;left:3342;top:-39;width:348;height:348" coordorigin="3342,-39" coordsize="348,348" path="m3681,-39l3350,-39,3342,-30,3342,301,3350,309,3681,309,3690,301,3690,250,3436,250,3424,250,3420,247,3432,228,3437,209,3393,158,3381,124,3383,103,3416,53,3477,24,3502,20,3690,20,3690,-30,3681,-39e" filled="t" fillcolor="#FFFF00" stroked="f">
                <v:path arrowok="t"/>
                <v:fill/>
              </v:shape>
              <v:shape style="position:absolute;left:3342;top:-39;width:348;height:348" coordorigin="3342,-39" coordsize="348,348" path="m3508,213l3490,228,3471,239,3452,247,3436,250,3690,250,3690,213,3516,213,3508,213e" filled="t" fillcolor="#FFFF00" stroked="f">
                <v:path arrowok="t"/>
                <v:fill/>
              </v:shape>
              <v:shape style="position:absolute;left:3342;top:-39;width:348;height:348" coordorigin="3342,-39" coordsize="348,348" path="m3690,20l3502,20,3531,22,3557,26,3619,55,3649,100,3648,123,3618,177,3561,208,3516,213,3690,213,3690,20e" filled="t" fillcolor="#FFFF00" stroked="f">
                <v:path arrowok="t"/>
                <v:fill/>
              </v:shape>
            </v:group>
            <v:group style="position:absolute;left:3381;top:20;width:269;height:230" coordorigin="3381,20" coordsize="269,230">
              <v:shape style="position:absolute;left:3381;top:20;width:269;height:230" coordorigin="3381,20" coordsize="269,230" path="m3516,213l3513,213,3510,213,3508,213,3490,228,3471,239,3452,247,3436,250,3424,250,3420,247,3432,228,3437,209,3393,158,3381,124,3383,103,3416,53,3477,24,3502,20,3531,22,3601,43,3649,100,3648,123,3618,177,3561,208,3538,212e" filled="f" stroked="t" strokeweight=".59pt" strokecolor="#000000">
                <v:path arrowok="t"/>
              </v:shape>
            </v:group>
            <v:group style="position:absolute;left:3342;top:-39;width:348;height:348" coordorigin="3342,-39" coordsize="348,348">
              <v:shape style="position:absolute;left:3342;top:-39;width:348;height:348" coordorigin="3342,-39" coordsize="348,348" path="m3671,-39l3361,-39,3350,-39,3342,-30,3342,-20,3342,290,3342,301,3350,309,3361,309,3671,309,3681,309,3690,301,3690,290,3690,-20,3690,-30,3681,-39,3671,-39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high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fa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tors,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influ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lue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ac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dol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purpos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s)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rso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ied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nior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ial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lass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ubs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sul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surv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ompa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lue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infl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ico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irm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investig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2020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1000" w:top="1380" w:bottom="1200" w:left="1300" w:right="1300"/>
          <w:pgSz w:w="12240" w:h="15840"/>
        </w:sectPr>
      </w:pPr>
      <w:rPr/>
    </w:p>
    <w:p>
      <w:pPr>
        <w:spacing w:before="59" w:after="0" w:line="271" w:lineRule="exact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39.205994pt;margin-top:-4.675640pt;width:18.004pt;height:18.004pt;mso-position-horizontal-relative:page;mso-position-vertical-relative:paragraph;z-index:-1302" coordorigin="2784,-94" coordsize="360,360">
            <v:group style="position:absolute;left:2790;top:-88;width:348;height:348" coordorigin="2790,-88" coordsize="348,348">
              <v:shape style="position:absolute;left:2790;top:-88;width:348;height:348" coordorigin="2790,-88" coordsize="348,348" path="m3130,-88l2799,-88,2790,-79,2790,252,2799,261,3130,261,3138,252,3138,201,2884,201,2873,201,2868,198,2880,179,2885,160,2841,109,2829,75,2831,54,2864,4,2925,-25,2950,-28,3138,-28,3138,-79,3130,-88e" filled="t" fillcolor="#FFFF00" stroked="f">
                <v:path arrowok="t"/>
                <v:fill/>
              </v:shape>
              <v:shape style="position:absolute;left:2790;top:-88;width:348;height:348" coordorigin="2790,-88" coordsize="348,348" path="m2956,164l2938,180,2919,191,2900,198,2884,201,3138,201,3138,165,2964,165,2956,164e" filled="t" fillcolor="#FFFF00" stroked="f">
                <v:path arrowok="t"/>
                <v:fill/>
              </v:shape>
              <v:shape style="position:absolute;left:2790;top:-88;width:348;height:348" coordorigin="2790,-88" coordsize="348,348" path="m3138,-28l2950,-28,2979,-27,3005,-22,3067,6,3098,52,3096,74,3067,128,3009,159,2964,165,3138,165,3138,-28e" filled="t" fillcolor="#FFFF00" stroked="f">
                <v:path arrowok="t"/>
                <v:fill/>
              </v:shape>
            </v:group>
            <v:group style="position:absolute;left:2829;top:-28;width:269;height:230" coordorigin="2829,-28" coordsize="269,230">
              <v:shape style="position:absolute;left:2829;top:-28;width:269;height:230" coordorigin="2829,-28" coordsize="269,230" path="m2964,165l2961,165,2959,165,2956,164,2938,180,2919,191,2900,198,2884,201,2873,201,2868,198,2880,179,2885,160,2841,109,2829,75,2831,54,2864,4,2925,-25,2950,-28,2979,-27,3050,-6,3098,52,3096,74,3067,128,3009,159,2986,163e" filled="f" stroked="t" strokeweight=".59pt" strokecolor="#000000">
                <v:path arrowok="t"/>
              </v:shape>
            </v:group>
            <v:group style="position:absolute;left:2790;top:-88;width:348;height:348" coordorigin="2790,-88" coordsize="348,348">
              <v:shape style="position:absolute;left:2790;top:-88;width:348;height:348" coordorigin="2790,-88" coordsize="348,348" path="m3119,-88l2809,-88,2799,-88,2790,-79,2790,-68,2790,241,2790,252,2799,261,2809,261,3119,261,3130,261,3138,252,3138,241,3138,-68,3138,-79,3130,-88,3119,-88xe" filled="f" stroked="t" strokeweight=".59pt" strokecolor="#000000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547.078979pt;width:180pt;height:120pt;mso-position-horizontal-relative:page;mso-position-vertical-relative:page;z-index:11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D:20190513175303-05'00'13/05/2019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04:53:03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50" w:lineRule="auto"/>
                    <w:ind w:left="40" w:right="575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"¿Para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qué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alcanza"</w:t>
                  </w:r>
                </w:p>
              </w:txbxContent>
            </v:textbox>
            <v:fill opacity="45875f"/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596.733032pt;width:180pt;height:120pt;mso-position-horizontal-relative:page;mso-position-vertical-relative:page;z-index:12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D:20190513175320-05'00'13/05/2019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04:53:20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50" w:lineRule="auto"/>
                    <w:ind w:left="40" w:right="575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coma</w:t>
                  </w:r>
                </w:p>
              </w:txbxContent>
            </v:textbox>
            <v:fill opacity="45875f"/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619.195007pt;width:180pt;height:120.000488pt;mso-position-horizontal-relative:page;mso-position-vertical-relative:page;z-index:13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D:20190513175337-05'00'13/05/2019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04:53:37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¿Qué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esoooooo?</w:t>
                  </w:r>
                </w:p>
              </w:txbxContent>
            </v:textbox>
            <v:fill opacity="45875f"/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64.333008pt;width:180pt;height:120pt;mso-position-horizontal-relative:page;mso-position-vertical-relative:page;z-index:14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D:20190513175401-05'00'13/05/2019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04:54:01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50" w:lineRule="auto"/>
                    <w:ind w:left="40" w:right="575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EXCELENTE</w:t>
                  </w:r>
                </w:p>
              </w:txbxContent>
            </v:textbox>
            <v:fill opacity="45875f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thick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u w:val="thick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thick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thick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thick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thick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  <w:position w:val="-1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gunta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flu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riodo</w:t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2015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nivel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onóm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os: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48" w:lineRule="auto"/>
        <w:ind w:left="899" w:right="278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luctu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2015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tó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nivel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onóm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onóm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</w:t>
      </w:r>
    </w:p>
    <w:p>
      <w:pPr>
        <w:spacing w:before="19" w:after="0" w:line="240" w:lineRule="auto"/>
        <w:ind w:left="53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ífi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os:</w:t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539" w:right="-20"/>
        <w:jc w:val="left"/>
        <w:tabs>
          <w:tab w:pos="8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storial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2018)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sobre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valor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moneda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539" w:right="-20"/>
        <w:jc w:val="left"/>
        <w:tabs>
          <w:tab w:pos="8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hubo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0" w:lineRule="auto"/>
        <w:ind w:left="899" w:right="1011" w:firstLine="-360"/>
        <w:jc w:val="left"/>
        <w:tabs>
          <w:tab w:pos="8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flu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valor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peso.</w:t>
      </w:r>
    </w:p>
    <w:p>
      <w:pPr>
        <w:spacing w:before="3" w:after="0" w:line="361" w:lineRule="auto"/>
        <w:ind w:left="899" w:right="331" w:firstLine="-360"/>
        <w:jc w:val="left"/>
        <w:tabs>
          <w:tab w:pos="8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más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tada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os.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ión: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60" w:lineRule="auto"/>
        <w:ind w:left="119" w:right="12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284.415985pt;margin-top:38.285313pt;width:18.414pt;height:18.414pt;mso-position-horizontal-relative:page;mso-position-vertical-relative:paragraph;z-index:-1306" coordorigin="5688,766" coordsize="368,368">
            <v:group style="position:absolute;left:5698;top:776;width:348;height:348" coordorigin="5698,776" coordsize="348,348">
              <v:shape style="position:absolute;left:5698;top:776;width:348;height:348" coordorigin="5698,776" coordsize="348,348" path="m6038,776l5707,776,5698,784,5698,1115,5707,1124,6038,1124,6047,1115,6047,784,6038,776e" filled="t" fillcolor="#FFFFFF" stroked="f">
                <v:path arrowok="t"/>
                <v:fill/>
              </v:shape>
            </v:group>
            <v:group style="position:absolute;left:5698;top:776;width:348;height:348" coordorigin="5698,776" coordsize="348,348">
              <v:shape style="position:absolute;left:5698;top:776;width:348;height:348" coordorigin="5698,776" coordsize="348,348" path="m6038,776l5707,776,5698,784,5698,1115,5707,1124,6038,1124,6047,1115,6047,1065,5792,1065,5781,1065,5777,1061,5789,1043,5793,1023,5749,973,5737,938,5740,918,5772,867,5834,839,5858,835,6047,835,6047,784,6038,776e" filled="t" fillcolor="#FFFF00" stroked="f">
                <v:path arrowok="t"/>
                <v:fill/>
              </v:shape>
              <v:shape style="position:absolute;left:5698;top:776;width:348;height:348" coordorigin="5698,776" coordsize="348,348" path="m5864,1028l5847,1043,5827,1054,5809,1061,5792,1065,6047,1065,6047,1028,5872,1028,5864,1028e" filled="t" fillcolor="#FFFF00" stroked="f">
                <v:path arrowok="t"/>
                <v:fill/>
              </v:shape>
              <v:shape style="position:absolute;left:5698;top:776;width:348;height:348" coordorigin="5698,776" coordsize="348,348" path="m6047,835l5858,835,5887,836,5914,841,5976,870,6006,915,6004,938,5975,992,5918,1022,5872,1028,6047,1028,6047,835e" filled="t" fillcolor="#FFFF00" stroked="f">
                <v:path arrowok="t"/>
                <v:fill/>
              </v:shape>
            </v:group>
            <v:group style="position:absolute;left:5737;top:835;width:269;height:230" coordorigin="5737,835" coordsize="269,230">
              <v:shape style="position:absolute;left:5737;top:835;width:269;height:230" coordorigin="5737,835" coordsize="269,230" path="m5872,1028l5870,1028,5867,1028,5864,1028,5847,1043,5827,1054,5809,1061,5792,1065,5781,1065,5777,1061,5789,1043,5793,1023,5749,973,5737,938,5740,918,5772,867,5834,839,5858,835,5887,836,5958,858,6006,915,6004,938,5975,992,5918,1022,5894,1027e" filled="f" stroked="t" strokeweight=".59pt" strokecolor="#000000">
                <v:path arrowok="t"/>
              </v:shape>
            </v:group>
            <v:group style="position:absolute;left:5698;top:776;width:348;height:348" coordorigin="5698,776" coordsize="348,348">
              <v:shape style="position:absolute;left:5698;top:776;width:348;height:348" coordorigin="5698,776" coordsize="348,348" path="m6027,776l5718,776,5707,776,5698,784,5698,795,5698,1105,5698,1115,5707,1124,5718,1124,6027,1124,6038,1124,6047,1115,6047,1105,6047,795,6047,784,6038,776,6027,776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individuo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onóm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tanto,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investig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porqué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Qué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360" w:lineRule="auto"/>
        <w:ind w:left="119" w:right="20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0.380997pt;margin-top:17.859331pt;width:18.414pt;height:18.414pt;mso-position-horizontal-relative:page;mso-position-vertical-relative:paragraph;z-index:-1305" coordorigin="2008,357" coordsize="368,368">
            <v:group style="position:absolute;left:2018;top:367;width:348;height:348" coordorigin="2018,367" coordsize="348,348">
              <v:shape style="position:absolute;left:2018;top:367;width:348;height:348" coordorigin="2018,367" coordsize="348,348" path="m2357,367l2026,367,2018,376,2018,707,2026,715,2357,715,2366,707,2366,376,2357,367e" filled="t" fillcolor="#FFFFFF" stroked="f">
                <v:path arrowok="t"/>
                <v:fill/>
              </v:shape>
            </v:group>
            <v:group style="position:absolute;left:2018;top:367;width:348;height:348" coordorigin="2018,367" coordsize="348,348">
              <v:shape style="position:absolute;left:2018;top:367;width:348;height:348" coordorigin="2018,367" coordsize="348,348" path="m2357,367l2026,367,2018,376,2018,707,2026,715,2357,715,2366,707,2366,656,2112,656,2100,656,2096,653,2108,634,2112,615,2069,564,2057,530,2059,509,2091,459,2153,430,2178,427,2366,427,2366,376,2357,367e" filled="t" fillcolor="#FFFF00" stroked="f">
                <v:path arrowok="t"/>
                <v:fill/>
              </v:shape>
              <v:shape style="position:absolute;left:2018;top:367;width:348;height:348" coordorigin="2018,367" coordsize="348,348" path="m2183,619l2166,635,2147,646,2128,653,2112,656,2366,656,2366,620,2192,620,2183,619e" filled="t" fillcolor="#FFFF00" stroked="f">
                <v:path arrowok="t"/>
                <v:fill/>
              </v:shape>
              <v:shape style="position:absolute;left:2018;top:367;width:348;height:348" coordorigin="2018,367" coordsize="348,348" path="m2366,427l2178,427,2206,428,2233,432,2295,461,2325,507,2324,529,2294,583,2237,614,2192,620,2366,620,2366,427e" filled="t" fillcolor="#FFFF00" stroked="f">
                <v:path arrowok="t"/>
                <v:fill/>
              </v:shape>
            </v:group>
            <v:group style="position:absolute;left:2057;top:427;width:269;height:230" coordorigin="2057,427" coordsize="269,230">
              <v:shape style="position:absolute;left:2057;top:427;width:269;height:230" coordorigin="2057,427" coordsize="269,230" path="m2192,620l2189,620,2186,619,2183,619,2166,635,2147,646,2128,653,2112,656,2100,656,2096,653,2108,634,2112,615,2069,564,2057,530,2059,509,2091,459,2153,430,2178,427,2206,428,2277,449,2325,507,2324,529,2294,583,2237,614,2214,618e" filled="f" stroked="t" strokeweight=".59pt" strokecolor="#000000">
                <v:path arrowok="t"/>
              </v:shape>
            </v:group>
            <v:group style="position:absolute;left:2018;top:367;width:348;height:348" coordorigin="2018,367" coordsize="348,348">
              <v:shape style="position:absolute;left:2018;top:367;width:348;height:348" coordorigin="2018,367" coordsize="348,348" path="m2347,367l2037,367,2026,367,2018,376,2018,387,2018,696,2018,707,2026,715,2037,715,2347,715,2357,715,2366,707,2366,696,2366,387,2366,376,2357,367,2347,367xe" filled="f" stroked="t" strokeweight=".59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50.429001pt;margin-top:40.321339pt;width:18.414pt;height:18.414pt;mso-position-horizontal-relative:page;mso-position-vertical-relative:paragraph;z-index:-1304" coordorigin="3009,806" coordsize="368,368">
            <v:group style="position:absolute;left:3019;top:816;width:348;height:348" coordorigin="3019,816" coordsize="348,348">
              <v:shape style="position:absolute;left:3019;top:816;width:348;height:348" coordorigin="3019,816" coordsize="348,348" path="m3358,816l3027,816,3019,825,3019,1156,3027,1165,3358,1165,3367,1156,3367,825,3358,816e" filled="t" fillcolor="#FFFFFF" stroked="f">
                <v:path arrowok="t"/>
                <v:fill/>
              </v:shape>
            </v:group>
            <v:group style="position:absolute;left:3019;top:816;width:348;height:348" coordorigin="3019,816" coordsize="348,348">
              <v:shape style="position:absolute;left:3019;top:816;width:348;height:348" coordorigin="3019,816" coordsize="348,348" path="m3358,816l3027,816,3019,825,3019,1156,3027,1165,3358,1165,3367,1156,3367,1105,3112,1105,3101,1105,3097,1102,3109,1083,3113,1064,3069,1013,3058,979,3060,958,3092,908,3154,879,3179,876,3367,876,3367,825,3358,816e" filled="t" fillcolor="#FFFF00" stroked="f">
                <v:path arrowok="t"/>
                <v:fill/>
              </v:shape>
              <v:shape style="position:absolute;left:3019;top:816;width:348;height:348" coordorigin="3019,816" coordsize="348,348" path="m3184,1068l3167,1084,3148,1095,3129,1102,3112,1105,3367,1105,3367,1069,3193,1069,3184,1068e" filled="t" fillcolor="#FFFF00" stroked="f">
                <v:path arrowok="t"/>
                <v:fill/>
              </v:shape>
              <v:shape style="position:absolute;left:3019;top:816;width:348;height:348" coordorigin="3019,816" coordsize="348,348" path="m3367,876l3179,876,3207,877,3234,882,3296,910,3326,956,3325,978,3295,1032,3238,1063,3193,1069,3367,1069,3367,876e" filled="t" fillcolor="#FFFF00" stroked="f">
                <v:path arrowok="t"/>
                <v:fill/>
              </v:shape>
            </v:group>
            <v:group style="position:absolute;left:3058;top:876;width:269;height:230" coordorigin="3058,876" coordsize="269,230">
              <v:shape style="position:absolute;left:3058;top:876;width:269;height:230" coordorigin="3058,876" coordsize="269,230" path="m3193,1069l3190,1069,3187,1069,3184,1068,3167,1084,3148,1095,3129,1102,3112,1105,3101,1105,3097,1102,3109,1083,3113,1064,3069,1013,3058,979,3060,958,3092,908,3154,879,3179,876,3207,877,3278,898,3326,956,3325,978,3295,1032,3238,1063,3215,1067e" filled="f" stroked="t" strokeweight=".59pt" strokecolor="#000000">
                <v:path arrowok="t"/>
              </v:shape>
            </v:group>
            <v:group style="position:absolute;left:3019;top:816;width:348;height:348" coordorigin="3019,816" coordsize="348,348">
              <v:shape style="position:absolute;left:3019;top:816;width:348;height:348" coordorigin="3019,816" coordsize="348,348" path="m3348,816l3038,816,3027,816,3019,825,3019,836,3019,1145,3019,1156,3027,1165,3038,1165,3348,1165,3358,1165,3367,1156,3367,1145,3367,836,3367,825,3358,816,3348,816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importa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onóm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luct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bien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mal.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ompr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lúe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tando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pobl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tenía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nuevo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</w:p>
    <w:p>
      <w:pPr>
        <w:spacing w:before="6" w:after="0" w:line="359" w:lineRule="auto"/>
        <w:ind w:left="119" w:right="31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355.759247pt;margin-top:28.747915pt;width:85.991417pt;height:6.430981pt;mso-position-horizontal-relative:page;mso-position-vertical-relative:paragraph;z-index:-1303" coordorigin="7115,575" coordsize="1720,129">
            <v:group style="position:absolute;left:7122;top:601;width:1661;height:2" coordorigin="7122,601" coordsize="1661,2">
              <v:shape style="position:absolute;left:7122;top:601;width:1661;height:2" coordorigin="7122,601" coordsize="1661,0" path="m7122,601l8783,601e" filled="f" stroked="t" strokeweight=".6817pt" strokecolor="#0000FF">
                <v:path arrowok="t"/>
              </v:shape>
            </v:group>
            <v:group style="position:absolute;left:8703;top:581;width:126;height:116" coordorigin="8703,581" coordsize="126,116">
              <v:shape style="position:absolute;left:8703;top:581;width:126;height:116" coordorigin="8703,581" coordsize="126,116" path="m8780,581l8773,652,8731,694,8703,698,8829,694,8786,650,8780,605,8780,581e" filled="t" fillcolor="#0000FF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$2,000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quitado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$20.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stético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nuevo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te.</w:t>
      </w:r>
    </w:p>
    <w:p>
      <w:pPr>
        <w:jc w:val="left"/>
        <w:spacing w:after="0"/>
        <w:sectPr>
          <w:pgMar w:header="0" w:footer="1000" w:top="1380" w:bottom="1200" w:left="1300" w:right="1300"/>
          <w:pgSz w:w="12240" w:h="15840"/>
        </w:sectPr>
      </w:pPr>
      <w:rPr/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360" w:lineRule="auto"/>
        <w:ind w:left="119" w:right="20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investi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investi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rca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valor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ómo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onóm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más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rca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9" w:lineRule="auto"/>
        <w:ind w:left="119" w:right="12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óri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onóm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ulatina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fundamentos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riódi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aplic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iones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rtí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rá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icultad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untas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viduos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mport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ial,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jc w:val="left"/>
        <w:spacing w:after="0"/>
        <w:sectPr>
          <w:pgMar w:header="0" w:footer="1000" w:top="1480" w:bottom="1200" w:left="1300" w:right="1300"/>
          <w:pgSz w:w="12240" w:h="15840"/>
        </w:sectPr>
      </w:pPr>
      <w:rPr/>
    </w:p>
    <w:p>
      <w:pPr>
        <w:spacing w:before="59" w:after="0" w:line="271" w:lineRule="exact"/>
        <w:ind w:left="17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378.414001pt;width:180pt;height:120pt;mso-position-horizontal-relative:page;mso-position-vertical-relative:page;z-index:18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D:20190513175433-05'00'13/05/2019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04:54:33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¡Sufro!</w:t>
                  </w:r>
                </w:p>
              </w:txbxContent>
            </v:textbox>
            <v:fill opacity="45875f"/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428.856018pt;width:180pt;height:119.999985pt;mso-position-horizontal-relative:page;mso-position-vertical-relative:page;z-index:19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D:20190513175506-05'00'13/05/2019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04:55:06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"para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esto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pasara"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agrada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más</w:t>
                  </w:r>
                </w:p>
              </w:txbxContent>
            </v:textbox>
            <v:fill opacity="45875f"/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556.536987pt;width:180pt;height:120pt;mso-position-horizontal-relative:page;mso-position-vertical-relative:page;z-index:20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D:20190513175534-05'00'13/05/2019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04:55:34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EXCELENTE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EJEMPLO(Si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no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tuyo,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deberías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citar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autor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original)</w:t>
                  </w:r>
                </w:p>
              </w:txbxContent>
            </v:textbox>
            <v:fill opacity="45875f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thick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thick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thick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thick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thick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  <w:position w:val="-1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thick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thick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thick" w:color="000000"/>
          <w:position w:val="-1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360" w:lineRule="auto"/>
        <w:ind w:left="119" w:right="16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día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rtidumb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distribu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onsumo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rvi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Así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dos.</w:t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0" w:lineRule="auto"/>
        <w:ind w:left="119" w:right="24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nivel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ientr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viduo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día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día,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omport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onsumir.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9" w:lineRule="auto"/>
        <w:ind w:left="119" w:right="63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244.220001pt;margin-top:9.800341pt;width:18.414pt;height:18.414pt;mso-position-horizontal-relative:page;mso-position-vertical-relative:paragraph;z-index:-1297" coordorigin="4884,196" coordsize="368,368">
            <v:group style="position:absolute;left:4894;top:206;width:348;height:348" coordorigin="4894,206" coordsize="348,348">
              <v:shape style="position:absolute;left:4894;top:206;width:348;height:348" coordorigin="4894,206" coordsize="348,348" path="m5234,206l4903,206,4894,215,4894,546,4903,554,5234,554,5243,546,5243,215,5234,206e" filled="t" fillcolor="#FFFFFF" stroked="f">
                <v:path arrowok="t"/>
                <v:fill/>
              </v:shape>
            </v:group>
            <v:group style="position:absolute;left:4894;top:206;width:348;height:348" coordorigin="4894,206" coordsize="348,348">
              <v:shape style="position:absolute;left:4894;top:206;width:348;height:348" coordorigin="4894,206" coordsize="348,348" path="m5234,206l4903,206,4894,215,4894,546,4903,554,5234,554,5243,546,5243,495,4988,495,4977,495,4973,492,4985,473,4989,454,4945,403,4933,369,4936,348,4968,298,5030,269,5054,265,5243,265,5243,215,5234,206e" filled="t" fillcolor="#FFFF00" stroked="f">
                <v:path arrowok="t"/>
                <v:fill/>
              </v:shape>
              <v:shape style="position:absolute;left:4894;top:206;width:348;height:348" coordorigin="4894,206" coordsize="348,348" path="m5060,458l5043,473,5023,485,5005,492,4988,495,5243,495,5243,458,5069,458,5060,458e" filled="t" fillcolor="#FFFF00" stroked="f">
                <v:path arrowok="t"/>
                <v:fill/>
              </v:shape>
              <v:shape style="position:absolute;left:4894;top:206;width:348;height:348" coordorigin="4894,206" coordsize="348,348" path="m5243,265l5054,265,5083,267,5110,271,5172,300,5202,345,5200,368,5171,422,5114,453,5069,458,5243,458,5243,265e" filled="t" fillcolor="#FFFF00" stroked="f">
                <v:path arrowok="t"/>
                <v:fill/>
              </v:shape>
            </v:group>
            <v:group style="position:absolute;left:4933;top:265;width:269;height:230" coordorigin="4933,265" coordsize="269,230">
              <v:shape style="position:absolute;left:4933;top:265;width:269;height:230" coordorigin="4933,265" coordsize="269,230" path="m5069,458l5066,458,5063,458,5060,458,5043,473,5023,485,5005,492,4988,495,4977,495,4973,492,4985,473,4989,454,4945,403,4933,369,4936,348,4968,298,5030,269,5054,265,5083,267,5154,288,5202,345,5200,368,5171,422,5114,453,5090,457e" filled="f" stroked="t" strokeweight=".59pt" strokecolor="#000000">
                <v:path arrowok="t"/>
              </v:shape>
            </v:group>
            <v:group style="position:absolute;left:4894;top:206;width:348;height:348" coordorigin="4894,206" coordsize="348,348">
              <v:shape style="position:absolute;left:4894;top:206;width:348;height:348" coordorigin="4894,206" coordsize="348,348" path="m5223,206l4914,206,4903,206,4894,215,4894,225,4894,535,4894,546,4903,554,4914,554,5223,554,5234,554,5243,546,5243,535,5243,225,5243,215,5234,206,5223,206xe" filled="f" stroked="t" strokeweight=".59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0.603149pt;margin-top:60.242359pt;width:69.79136pt;height:18.414pt;mso-position-horizontal-relative:page;mso-position-vertical-relative:paragraph;z-index:-1296" coordorigin="1412,1205" coordsize="1396,368">
            <v:group style="position:absolute;left:2010;top:1215;width:348;height:348" coordorigin="2010,1215" coordsize="348,348">
              <v:shape style="position:absolute;left:2010;top:1215;width:348;height:348" coordorigin="2010,1215" coordsize="348,348" path="m2349,1215l2018,1215,2010,1223,2010,1554,2018,1563,2349,1563,2358,1554,2358,1223,2349,1215e" filled="t" fillcolor="#FFFFFF" stroked="f">
                <v:path arrowok="t"/>
                <v:fill/>
              </v:shape>
            </v:group>
            <v:group style="position:absolute;left:2010;top:1215;width:348;height:348" coordorigin="2010,1215" coordsize="348,348">
              <v:shape style="position:absolute;left:2010;top:1215;width:348;height:348" coordorigin="2010,1215" coordsize="348,348" path="m2349,1215l2018,1215,2010,1223,2010,1554,2018,1563,2349,1563,2358,1554,2358,1504,2104,1504,2092,1504,2088,1500,2100,1482,2105,1462,2061,1412,2049,1377,2051,1357,2084,1306,2145,1278,2170,1274,2358,1274,2358,1223,2349,1215e" filled="t" fillcolor="#FFFF00" stroked="f">
                <v:path arrowok="t"/>
                <v:fill/>
              </v:shape>
              <v:shape style="position:absolute;left:2010;top:1215;width:348;height:348" coordorigin="2010,1215" coordsize="348,348" path="m2176,1467l2158,1482,2139,1493,2120,1500,2104,1504,2358,1504,2358,1467,2184,1467,2176,1467e" filled="t" fillcolor="#FFFF00" stroked="f">
                <v:path arrowok="t"/>
                <v:fill/>
              </v:shape>
              <v:shape style="position:absolute;left:2010;top:1215;width:348;height:348" coordorigin="2010,1215" coordsize="348,348" path="m2358,1274l2170,1274,2199,1276,2225,1280,2287,1309,2317,1354,2316,1377,2286,1431,2229,1461,2184,1467,2358,1467,2358,1274e" filled="t" fillcolor="#FFFF00" stroked="f">
                <v:path arrowok="t"/>
                <v:fill/>
              </v:shape>
            </v:group>
            <v:group style="position:absolute;left:2049;top:1274;width:269;height:230" coordorigin="2049,1274" coordsize="269,230">
              <v:shape style="position:absolute;left:2049;top:1274;width:269;height:230" coordorigin="2049,1274" coordsize="269,230" path="m2184,1467l2181,1467,2178,1467,2176,1467,2158,1482,2139,1493,2120,1500,2104,1504,2092,1504,2088,1500,2100,1482,2105,1462,2061,1412,2049,1377,2051,1357,2084,1306,2145,1278,2170,1274,2199,1276,2269,1297,2317,1354,2316,1377,2286,1431,2229,1461,2206,1466e" filled="f" stroked="t" strokeweight=".59pt" strokecolor="#000000">
                <v:path arrowok="t"/>
              </v:shape>
            </v:group>
            <v:group style="position:absolute;left:2010;top:1215;width:348;height:348" coordorigin="2010,1215" coordsize="348,348">
              <v:shape style="position:absolute;left:2010;top:1215;width:348;height:348" coordorigin="2010,1215" coordsize="348,348" path="m2339,1215l2029,1215,2018,1215,2010,1223,2010,1234,2010,1544,2010,1554,2018,1563,2029,1563,2339,1563,2349,1563,2358,1554,2358,1544,2358,1234,2358,1223,2349,1215,2339,1215xe" filled="f" stroked="t" strokeweight=".59pt" strokecolor="#000000">
                <v:path arrowok="t"/>
              </v:shape>
            </v:group>
            <v:group style="position:absolute;left:1419;top:1424;width:1337;height:2" coordorigin="1419,1424" coordsize="1337,2">
              <v:shape style="position:absolute;left:1419;top:1424;width:1337;height:2" coordorigin="1419,1424" coordsize="1337,0" path="m1419,1424l2756,1424e" filled="f" stroked="t" strokeweight=".6817pt" strokecolor="#0000FF">
                <v:path arrowok="t"/>
              </v:shape>
            </v:group>
            <v:group style="position:absolute;left:2684;top:1421;width:118;height:93" coordorigin="2684,1421" coordsize="118,93">
              <v:shape style="position:absolute;left:2684;top:1421;width:118;height:93" coordorigin="2684,1421" coordsize="118,93" path="m2758,1421l2745,1486,2684,1514,2802,1510,2781,1498,2768,1481,2761,1461,2759,1440,2758,1421e" filled="t" fillcolor="#0000FF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tortil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ostaba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$500,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$560.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strike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strike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strike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strike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strike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strike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strike/>
        </w:rPr>
        <w:t>sa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ia.</w:t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0" w:lineRule="auto"/>
        <w:ind w:left="119" w:right="125" w:firstLine="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335.252014pt;margin-top:68.383331pt;width:18.414pt;height:18.414pt;mso-position-horizontal-relative:page;mso-position-vertical-relative:paragraph;z-index:-1295" coordorigin="6705,1368" coordsize="368,368">
            <v:group style="position:absolute;left:6715;top:1378;width:348;height:348" coordorigin="6715,1378" coordsize="348,348">
              <v:shape style="position:absolute;left:6715;top:1378;width:348;height:348" coordorigin="6715,1378" coordsize="348,348" path="m7055,1378l6724,1378,6715,1386,6715,1717,6724,1726,7055,1726,7063,1717,7063,1386,7055,1378e" filled="t" fillcolor="#FFFFFF" stroked="f">
                <v:path arrowok="t"/>
                <v:fill/>
              </v:shape>
            </v:group>
            <v:group style="position:absolute;left:6715;top:1378;width:348;height:348" coordorigin="6715,1378" coordsize="348,348">
              <v:shape style="position:absolute;left:6715;top:1378;width:348;height:348" coordorigin="6715,1378" coordsize="348,348" path="m7055,1378l6724,1378,6715,1386,6715,1717,6724,1726,7055,1726,7063,1717,7063,1667,6809,1667,6798,1667,6793,1663,6805,1645,6810,1625,6766,1575,6754,1540,6756,1520,6789,1469,6850,1441,6875,1437,7063,1437,7063,1386,7055,1378e" filled="t" fillcolor="#FFFF00" stroked="f">
                <v:path arrowok="t"/>
                <v:fill/>
              </v:shape>
              <v:shape style="position:absolute;left:6715;top:1378;width:348;height:348" coordorigin="6715,1378" coordsize="348,348" path="m6881,1630l6863,1645,6844,1656,6825,1663,6809,1667,7063,1667,7063,1630,6889,1630,6881,1630e" filled="t" fillcolor="#FFFF00" stroked="f">
                <v:path arrowok="t"/>
                <v:fill/>
              </v:shape>
              <v:shape style="position:absolute;left:6715;top:1378;width:348;height:348" coordorigin="6715,1378" coordsize="348,348" path="m7063,1437l6875,1437,6904,1438,6930,1443,6992,1472,7023,1517,7021,1540,6992,1594,6934,1624,6889,1630,7063,1630,7063,1437e" filled="t" fillcolor="#FFFF00" stroked="f">
                <v:path arrowok="t"/>
                <v:fill/>
              </v:shape>
            </v:group>
            <v:group style="position:absolute;left:6754;top:1437;width:269;height:230" coordorigin="6754,1437" coordsize="269,230">
              <v:shape style="position:absolute;left:6754;top:1437;width:269;height:230" coordorigin="6754,1437" coordsize="269,230" path="m6889,1630l6886,1630,6884,1630,6881,1630,6863,1645,6844,1656,6825,1663,6809,1667,6798,1667,6793,1663,6805,1645,6810,1625,6766,1575,6754,1540,6756,1520,6789,1469,6850,1441,6875,1437,6904,1438,6975,1460,7023,1517,7021,1540,6992,1594,6934,1624,6911,1629e" filled="f" stroked="t" strokeweight=".59pt" strokecolor="#000000">
                <v:path arrowok="t"/>
              </v:shape>
            </v:group>
            <v:group style="position:absolute;left:6715;top:1378;width:348;height:348" coordorigin="6715,1378" coordsize="348,348">
              <v:shape style="position:absolute;left:6715;top:1378;width:348;height:348" coordorigin="6715,1378" coordsize="348,348" path="m7044,1378l6734,1378,6724,1378,6715,1386,6715,1397,6715,1707,6715,1717,6724,1726,6734,1726,7044,1726,7055,1726,7063,1717,7063,1707,7063,1397,7063,1386,7055,1378,7044,1378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jemplo,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maquin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debido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umentó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ompr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bién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ribui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hícu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nosotros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filtros.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ulatina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iemp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osotros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ias.</w:t>
      </w:r>
    </w:p>
    <w:p>
      <w:pPr>
        <w:jc w:val="left"/>
        <w:spacing w:after="0"/>
        <w:sectPr>
          <w:pgMar w:header="0" w:footer="1000" w:top="1380" w:bottom="1200" w:left="1300" w:right="1300"/>
          <w:pgSz w:w="12240" w:h="15840"/>
        </w:sectPr>
      </w:pPr>
      <w:rPr/>
    </w:p>
    <w:p>
      <w:pPr>
        <w:spacing w:before="59" w:after="0" w:line="360" w:lineRule="auto"/>
        <w:ind w:left="1379" w:right="65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544.31897pt;margin-top:35.126362pt;width:18.004pt;height:18.004pt;mso-position-horizontal-relative:page;mso-position-vertical-relative:paragraph;z-index:-1289" coordorigin="10886,703" coordsize="360,360">
            <v:group style="position:absolute;left:10892;top:708;width:348;height:348" coordorigin="10892,708" coordsize="348,348">
              <v:shape style="position:absolute;left:10892;top:708;width:348;height:348" coordorigin="10892,708" coordsize="348,348" path="m11232,708l10901,708,10892,717,10892,1048,10901,1057,11232,1057,11241,1048,11241,997,10986,997,10975,997,10970,994,10983,975,10987,956,10943,905,10931,871,10934,850,10966,800,11028,771,11052,768,11241,768,11241,717,11232,708e" filled="t" fillcolor="#FFFF00" stroked="f">
                <v:path arrowok="t"/>
                <v:fill/>
              </v:shape>
              <v:shape style="position:absolute;left:10892;top:708;width:348;height:348" coordorigin="10892,708" coordsize="348,348" path="m11058,960l11041,976,11021,987,11002,994,10986,997,11241,997,11241,961,11066,961,11058,960e" filled="t" fillcolor="#FFFF00" stroked="f">
                <v:path arrowok="t"/>
                <v:fill/>
              </v:shape>
              <v:shape style="position:absolute;left:10892;top:708;width:348;height:348" coordorigin="10892,708" coordsize="348,348" path="m11241,768l11052,768,11081,769,11108,774,11170,802,11200,848,11198,870,11169,924,11112,955,11066,961,11241,961,11241,768e" filled="t" fillcolor="#FFFF00" stroked="f">
                <v:path arrowok="t"/>
                <v:fill/>
              </v:shape>
            </v:group>
            <v:group style="position:absolute;left:10931;top:768;width:269;height:230" coordorigin="10931,768" coordsize="269,230">
              <v:shape style="position:absolute;left:10931;top:768;width:269;height:230" coordorigin="10931,768" coordsize="269,230" path="m11066,961l11064,961,11061,961,11058,960,11041,976,11021,987,11002,994,10986,997,10975,997,10970,994,10983,975,10987,956,10943,905,10931,871,10934,850,10966,800,11028,771,11052,768,11081,769,11152,790,11200,848,11198,870,11169,924,11112,955,11088,959e" filled="f" stroked="t" strokeweight=".59pt" strokecolor="#000000">
                <v:path arrowok="t"/>
              </v:shape>
            </v:group>
            <v:group style="position:absolute;left:10892;top:708;width:348;height:348" coordorigin="10892,708" coordsize="348,348">
              <v:shape style="position:absolute;left:10892;top:708;width:348;height:348" coordorigin="10892,708" coordsize="348,348" path="m11221,708l10912,708,10901,708,10892,717,10892,728,10892,1037,10892,1048,10901,1057,10912,1057,11221,1057,11232,1057,11241,1048,11241,1037,11241,728,11241,717,11232,708,11221,708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flu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ctor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diga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matutinas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donde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nóm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soci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hasta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sidente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Unidos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0" w:lineRule="auto"/>
        <w:ind w:left="1379" w:right="68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smo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nidos,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dá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2018,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más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iones.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18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investi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7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tua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(20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ici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2018).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icial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71" w:lineRule="exact"/>
        <w:ind w:left="137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pgMar w:header="0" w:footer="1000" w:top="1380" w:bottom="1200" w:left="40" w:right="80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67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25.0000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67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20.0000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67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15.0000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67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10.0000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1" w:right="-67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5.0000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1" w:right="-67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0.0000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4" w:after="0" w:line="240" w:lineRule="auto"/>
        <w:ind w:right="-20"/>
        <w:jc w:val="left"/>
        <w:rPr>
          <w:rFonts w:ascii="Calibri" w:hAnsi="Calibri" w:cs="Calibri" w:eastAsia="Calibri"/>
          <w:sz w:val="28"/>
          <w:szCs w:val="28"/>
        </w:rPr>
      </w:pPr>
      <w:rPr/>
      <w:r>
        <w:rPr/>
        <w:br w:type="column"/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Tipo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Ca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m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b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io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Hi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s</w:t>
      </w:r>
      <w:r>
        <w:rPr>
          <w:rFonts w:ascii="Calibri" w:hAnsi="Calibri" w:cs="Calibri" w:eastAsia="Calibri"/>
          <w:sz w:val="28"/>
          <w:szCs w:val="28"/>
          <w:color w:val="585858"/>
          <w:spacing w:val="-3"/>
          <w:w w:val="100"/>
        </w:rPr>
        <w:t>t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ó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r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i</w:t>
      </w:r>
      <w:r>
        <w:rPr>
          <w:rFonts w:ascii="Calibri" w:hAnsi="Calibri" w:cs="Calibri" w:eastAsia="Calibri"/>
          <w:sz w:val="28"/>
          <w:szCs w:val="28"/>
          <w:color w:val="585858"/>
          <w:spacing w:val="-3"/>
          <w:w w:val="100"/>
        </w:rPr>
        <w:t>c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-5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2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0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15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-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2018</w:t>
      </w:r>
      <w:r>
        <w:rPr>
          <w:rFonts w:ascii="Calibri" w:hAnsi="Calibri" w:cs="Calibri" w:eastAsia="Calibri"/>
          <w:sz w:val="28"/>
          <w:szCs w:val="28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2" w:right="-76"/>
        <w:jc w:val="left"/>
        <w:tabs>
          <w:tab w:pos="1560" w:val="left"/>
          <w:tab w:pos="2760" w:val="left"/>
          <w:tab w:pos="3960" w:val="left"/>
          <w:tab w:pos="4840" w:val="left"/>
        </w:tabs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404040"/>
        </w:rPr>
      </w:r>
      <w:r>
        <w:rPr>
          <w:rFonts w:ascii="Calibri" w:hAnsi="Calibri" w:cs="Calibri" w:eastAsia="Calibri"/>
          <w:sz w:val="18"/>
          <w:szCs w:val="18"/>
          <w:color w:val="404040"/>
          <w:u w:val="single" w:color="D9D9D9"/>
        </w:rPr>
        <w:t> </w:t>
      </w:r>
      <w:r>
        <w:rPr>
          <w:rFonts w:ascii="Calibri" w:hAnsi="Calibri" w:cs="Calibri" w:eastAsia="Calibri"/>
          <w:sz w:val="18"/>
          <w:szCs w:val="18"/>
          <w:color w:val="404040"/>
          <w:u w:val="single" w:color="D9D9D9"/>
        </w:rPr>
        <w:tab/>
      </w:r>
      <w:r>
        <w:rPr>
          <w:rFonts w:ascii="Calibri" w:hAnsi="Calibri" w:cs="Calibri" w:eastAsia="Calibri"/>
          <w:sz w:val="18"/>
          <w:szCs w:val="18"/>
          <w:color w:val="404040"/>
          <w:u w:val="single" w:color="D9D9D9"/>
        </w:rPr>
      </w:r>
      <w:r>
        <w:rPr>
          <w:rFonts w:ascii="Calibri" w:hAnsi="Calibri" w:cs="Calibri" w:eastAsia="Calibri"/>
          <w:sz w:val="18"/>
          <w:szCs w:val="18"/>
          <w:color w:val="404040"/>
          <w:w w:val="99"/>
          <w:u w:val="single" w:color="D9D9D9"/>
        </w:rPr>
        <w:t>18.6752</w:t>
      </w:r>
      <w:r>
        <w:rPr>
          <w:rFonts w:ascii="Calibri" w:hAnsi="Calibri" w:cs="Calibri" w:eastAsia="Calibri"/>
          <w:sz w:val="18"/>
          <w:szCs w:val="18"/>
          <w:color w:val="404040"/>
          <w:w w:val="99"/>
          <w:u w:val="single" w:color="D9D9D9"/>
        </w:rPr>
      </w:r>
      <w:r>
        <w:rPr>
          <w:rFonts w:ascii="Calibri" w:hAnsi="Calibri" w:cs="Calibri" w:eastAsia="Calibri"/>
          <w:sz w:val="18"/>
          <w:szCs w:val="18"/>
          <w:color w:val="404040"/>
          <w:w w:val="100"/>
          <w:u w:val="single" w:color="D9D9D9"/>
        </w:rPr>
        <w:t> </w:t>
      </w:r>
      <w:r>
        <w:rPr>
          <w:rFonts w:ascii="Calibri" w:hAnsi="Calibri" w:cs="Calibri" w:eastAsia="Calibri"/>
          <w:sz w:val="18"/>
          <w:szCs w:val="18"/>
          <w:color w:val="404040"/>
          <w:w w:val="100"/>
          <w:u w:val="single" w:color="D9D9D9"/>
        </w:rPr>
        <w:tab/>
      </w:r>
      <w:r>
        <w:rPr>
          <w:rFonts w:ascii="Calibri" w:hAnsi="Calibri" w:cs="Calibri" w:eastAsia="Calibri"/>
          <w:sz w:val="18"/>
          <w:szCs w:val="18"/>
          <w:color w:val="404040"/>
          <w:w w:val="100"/>
          <w:u w:val="single" w:color="D9D9D9"/>
        </w:rPr>
      </w:r>
      <w:r>
        <w:rPr>
          <w:rFonts w:ascii="Calibri" w:hAnsi="Calibri" w:cs="Calibri" w:eastAsia="Calibri"/>
          <w:sz w:val="18"/>
          <w:szCs w:val="18"/>
          <w:color w:val="404040"/>
          <w:w w:val="99"/>
          <w:u w:val="single" w:color="D9D9D9"/>
          <w:position w:val="3"/>
        </w:rPr>
        <w:t>18.9104</w:t>
      </w:r>
      <w:r>
        <w:rPr>
          <w:rFonts w:ascii="Calibri" w:hAnsi="Calibri" w:cs="Calibri" w:eastAsia="Calibri"/>
          <w:sz w:val="18"/>
          <w:szCs w:val="18"/>
          <w:color w:val="404040"/>
          <w:w w:val="99"/>
          <w:u w:val="single" w:color="D9D9D9"/>
          <w:position w:val="3"/>
        </w:rPr>
      </w:r>
      <w:r>
        <w:rPr>
          <w:rFonts w:ascii="Calibri" w:hAnsi="Calibri" w:cs="Calibri" w:eastAsia="Calibri"/>
          <w:sz w:val="18"/>
          <w:szCs w:val="18"/>
          <w:color w:val="404040"/>
          <w:w w:val="100"/>
          <w:u w:val="single" w:color="D9D9D9"/>
          <w:position w:val="3"/>
        </w:rPr>
        <w:t> </w:t>
      </w:r>
      <w:r>
        <w:rPr>
          <w:rFonts w:ascii="Calibri" w:hAnsi="Calibri" w:cs="Calibri" w:eastAsia="Calibri"/>
          <w:sz w:val="18"/>
          <w:szCs w:val="18"/>
          <w:color w:val="404040"/>
          <w:w w:val="100"/>
          <w:u w:val="single" w:color="D9D9D9"/>
          <w:position w:val="3"/>
        </w:rPr>
        <w:tab/>
      </w:r>
      <w:r>
        <w:rPr>
          <w:rFonts w:ascii="Calibri" w:hAnsi="Calibri" w:cs="Calibri" w:eastAsia="Calibri"/>
          <w:sz w:val="18"/>
          <w:szCs w:val="18"/>
          <w:color w:val="404040"/>
          <w:w w:val="100"/>
          <w:u w:val="single" w:color="D9D9D9"/>
          <w:position w:val="3"/>
        </w:rPr>
      </w:r>
      <w:r>
        <w:rPr>
          <w:rFonts w:ascii="Calibri" w:hAnsi="Calibri" w:cs="Calibri" w:eastAsia="Calibri"/>
          <w:sz w:val="18"/>
          <w:szCs w:val="18"/>
          <w:color w:val="404040"/>
          <w:w w:val="99"/>
          <w:u w:val="single" w:color="D9D9D9"/>
          <w:position w:val="6"/>
        </w:rPr>
        <w:t>19.2033</w:t>
      </w:r>
      <w:r>
        <w:rPr>
          <w:rFonts w:ascii="Calibri" w:hAnsi="Calibri" w:cs="Calibri" w:eastAsia="Calibri"/>
          <w:sz w:val="18"/>
          <w:szCs w:val="18"/>
          <w:color w:val="404040"/>
          <w:w w:val="99"/>
          <w:u w:val="single" w:color="D9D9D9"/>
          <w:position w:val="6"/>
        </w:rPr>
      </w:r>
      <w:r>
        <w:rPr>
          <w:rFonts w:ascii="Calibri" w:hAnsi="Calibri" w:cs="Calibri" w:eastAsia="Calibri"/>
          <w:sz w:val="18"/>
          <w:szCs w:val="18"/>
          <w:color w:val="404040"/>
          <w:w w:val="100"/>
          <w:u w:val="single" w:color="D9D9D9"/>
          <w:position w:val="6"/>
        </w:rPr>
        <w:t> </w:t>
      </w:r>
      <w:r>
        <w:rPr>
          <w:rFonts w:ascii="Calibri" w:hAnsi="Calibri" w:cs="Calibri" w:eastAsia="Calibri"/>
          <w:sz w:val="18"/>
          <w:szCs w:val="18"/>
          <w:color w:val="404040"/>
          <w:w w:val="100"/>
          <w:u w:val="single" w:color="D9D9D9"/>
          <w:position w:val="6"/>
        </w:rPr>
        <w:tab/>
      </w:r>
      <w:r>
        <w:rPr>
          <w:rFonts w:ascii="Calibri" w:hAnsi="Calibri" w:cs="Calibri" w:eastAsia="Calibri"/>
          <w:sz w:val="18"/>
          <w:szCs w:val="18"/>
          <w:color w:val="404040"/>
          <w:w w:val="100"/>
          <w:u w:val="single" w:color="D9D9D9"/>
          <w:position w:val="6"/>
        </w:rPr>
      </w:r>
      <w:r>
        <w:rPr>
          <w:rFonts w:ascii="Calibri" w:hAnsi="Calibri" w:cs="Calibri" w:eastAsia="Calibri"/>
          <w:sz w:val="18"/>
          <w:szCs w:val="18"/>
          <w:color w:val="404040"/>
          <w:w w:val="100"/>
          <w:position w:val="6"/>
        </w:rPr>
      </w:r>
      <w:r>
        <w:rPr>
          <w:rFonts w:ascii="Calibri" w:hAnsi="Calibri" w:cs="Calibri" w:eastAsia="Calibri"/>
          <w:sz w:val="18"/>
          <w:szCs w:val="18"/>
          <w:color w:val="000000"/>
          <w:w w:val="100"/>
          <w:position w:val="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373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404040"/>
          <w:spacing w:val="0"/>
          <w:w w:val="100"/>
        </w:rPr>
        <w:t>15.8710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55" w:right="362"/>
        <w:jc w:val="center"/>
        <w:tabs>
          <w:tab w:pos="1640" w:val="left"/>
          <w:tab w:pos="2840" w:val="left"/>
          <w:tab w:pos="4040" w:val="left"/>
        </w:tabs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2018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66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20.0%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6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15.0%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6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10.0%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2" w:right="-66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5.0%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2" w:right="-66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0.0%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16" w:lineRule="exact"/>
        <w:ind w:left="36" w:right="-67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-5.0%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4" w:after="0" w:line="240" w:lineRule="auto"/>
        <w:ind w:right="-20"/>
        <w:jc w:val="left"/>
        <w:rPr>
          <w:rFonts w:ascii="Calibri" w:hAnsi="Calibri" w:cs="Calibri" w:eastAsia="Calibri"/>
          <w:sz w:val="28"/>
          <w:szCs w:val="28"/>
        </w:rPr>
      </w:pPr>
      <w:rPr/>
      <w:r>
        <w:rPr/>
        <w:br w:type="column"/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Desli</w:t>
      </w:r>
      <w:r>
        <w:rPr>
          <w:rFonts w:ascii="Calibri" w:hAnsi="Calibri" w:cs="Calibri" w:eastAsia="Calibri"/>
          <w:sz w:val="28"/>
          <w:szCs w:val="28"/>
          <w:color w:val="585858"/>
          <w:spacing w:val="-4"/>
          <w:w w:val="100"/>
        </w:rPr>
        <w:t>z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a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m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ie</w:t>
      </w:r>
      <w:r>
        <w:rPr>
          <w:rFonts w:ascii="Calibri" w:hAnsi="Calibri" w:cs="Calibri" w:eastAsia="Calibri"/>
          <w:sz w:val="28"/>
          <w:szCs w:val="28"/>
          <w:color w:val="585858"/>
          <w:spacing w:val="-4"/>
          <w:w w:val="100"/>
        </w:rPr>
        <w:t>n</w:t>
      </w:r>
      <w:r>
        <w:rPr>
          <w:rFonts w:ascii="Calibri" w:hAnsi="Calibri" w:cs="Calibri" w:eastAsia="Calibri"/>
          <w:sz w:val="28"/>
          <w:szCs w:val="28"/>
          <w:color w:val="585858"/>
          <w:spacing w:val="-3"/>
          <w:w w:val="100"/>
        </w:rPr>
        <w:t>t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d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el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6"/>
          <w:w w:val="100"/>
        </w:rPr>
        <w:t>P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eso</w:t>
      </w:r>
      <w:r>
        <w:rPr>
          <w:rFonts w:ascii="Calibri" w:hAnsi="Calibri" w:cs="Calibri" w:eastAsia="Calibri"/>
          <w:sz w:val="28"/>
          <w:szCs w:val="28"/>
          <w:color w:val="585858"/>
          <w:spacing w:val="-3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2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0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15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-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2018</w:t>
      </w:r>
      <w:r>
        <w:rPr>
          <w:rFonts w:ascii="Calibri" w:hAnsi="Calibri" w:cs="Calibri" w:eastAsia="Calibri"/>
          <w:sz w:val="28"/>
          <w:szCs w:val="28"/>
          <w:color w:val="000000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5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404040"/>
          <w:spacing w:val="0"/>
          <w:w w:val="100"/>
        </w:rPr>
        <w:t>17.7%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95" w:right="-20"/>
        <w:jc w:val="left"/>
        <w:tabs>
          <w:tab w:pos="3780" w:val="left"/>
        </w:tabs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404040"/>
          <w:spacing w:val="0"/>
          <w:w w:val="100"/>
          <w:position w:val="-4"/>
        </w:rPr>
        <w:t>1.3%</w:t>
      </w:r>
      <w:r>
        <w:rPr>
          <w:rFonts w:ascii="Calibri" w:hAnsi="Calibri" w:cs="Calibri" w:eastAsia="Calibri"/>
          <w:sz w:val="18"/>
          <w:szCs w:val="18"/>
          <w:color w:val="404040"/>
          <w:spacing w:val="0"/>
          <w:w w:val="100"/>
          <w:position w:val="-4"/>
        </w:rPr>
        <w:tab/>
      </w:r>
      <w:r>
        <w:rPr>
          <w:rFonts w:ascii="Calibri" w:hAnsi="Calibri" w:cs="Calibri" w:eastAsia="Calibri"/>
          <w:sz w:val="18"/>
          <w:szCs w:val="18"/>
          <w:color w:val="404040"/>
          <w:spacing w:val="0"/>
          <w:w w:val="100"/>
          <w:position w:val="0"/>
        </w:rPr>
        <w:t>1.5%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9" w:right="-20"/>
        <w:jc w:val="left"/>
        <w:tabs>
          <w:tab w:pos="2080" w:val="left"/>
          <w:tab w:pos="3780" w:val="left"/>
        </w:tabs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2018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00" w:bottom="1200" w:left="40" w:right="800"/>
          <w:cols w:num="4" w:equalWidth="0">
            <w:col w:w="713" w:space="95"/>
            <w:col w:w="4858" w:space="560"/>
            <w:col w:w="449" w:space="446"/>
            <w:col w:w="4279"/>
          </w:cols>
        </w:sectPr>
      </w:pPr>
      <w:rPr/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/>
        <w:pict>
          <v:group style="position:absolute;margin-left:306.375pt;margin-top:402.954987pt;width:304.5pt;height:207.0pt;mso-position-horizontal-relative:page;mso-position-vertical-relative:page;z-index:-1290" coordorigin="6128,8059" coordsize="6090,4140">
            <v:group style="position:absolute;left:6880;top:11972;width:5110;height:2" coordorigin="6880,11972" coordsize="5110,2">
              <v:shape style="position:absolute;left:6880;top:11972;width:5110;height:2" coordorigin="6880,11972" coordsize="5110,0" path="m6880,11972l11990,11972e" filled="f" stroked="t" strokeweight=".75pt" strokecolor="#D9D9D9">
                <v:path arrowok="t"/>
              </v:shape>
            </v:group>
            <v:group style="position:absolute;left:7999;top:10706;width:3991;height:2" coordorigin="7999,10706" coordsize="3991,2">
              <v:shape style="position:absolute;left:7999;top:10706;width:3991;height:2" coordorigin="7999,10706" coordsize="3991,0" path="m7999,10706l11990,10706e" filled="f" stroked="t" strokeweight=".75pt" strokecolor="#D9D9D9">
                <v:path arrowok="t"/>
              </v:shape>
            </v:group>
            <v:group style="position:absolute;left:6880;top:10706;width:584;height:2" coordorigin="6880,10706" coordsize="584,2">
              <v:shape style="position:absolute;left:6880;top:10706;width:584;height:2" coordorigin="6880,10706" coordsize="584,0" path="m6880,10706l7464,10706e" filled="f" stroked="t" strokeweight=".75pt" strokecolor="#D9D9D9">
                <v:path arrowok="t"/>
              </v:shape>
            </v:group>
            <v:group style="position:absolute;left:7999;top:10073;width:3991;height:2" coordorigin="7999,10073" coordsize="3991,2">
              <v:shape style="position:absolute;left:7999;top:10073;width:3991;height:2" coordorigin="7999,10073" coordsize="3991,0" path="m7999,10073l11990,10073e" filled="f" stroked="t" strokeweight=".75pt" strokecolor="#D9D9D9">
                <v:path arrowok="t"/>
              </v:shape>
            </v:group>
            <v:group style="position:absolute;left:6880;top:10073;width:584;height:2" coordorigin="6880,10073" coordsize="584,2">
              <v:shape style="position:absolute;left:6880;top:10073;width:584;height:2" coordorigin="6880,10073" coordsize="584,0" path="m6880,10073l7464,10073e" filled="f" stroked="t" strokeweight=".75pt" strokecolor="#D9D9D9">
                <v:path arrowok="t"/>
              </v:shape>
            </v:group>
            <v:group style="position:absolute;left:7999;top:9442;width:3991;height:2" coordorigin="7999,9442" coordsize="3991,2">
              <v:shape style="position:absolute;left:7999;top:9442;width:3991;height:2" coordorigin="7999,9442" coordsize="3991,0" path="m7999,9442l11990,9442e" filled="f" stroked="t" strokeweight=".75pt" strokecolor="#D9D9D9">
                <v:path arrowok="t"/>
              </v:shape>
            </v:group>
            <v:group style="position:absolute;left:6880;top:9442;width:584;height:2" coordorigin="6880,9442" coordsize="584,2">
              <v:shape style="position:absolute;left:6880;top:9442;width:584;height:2" coordorigin="6880,9442" coordsize="584,0" path="m6880,9442l7464,9442e" filled="f" stroked="t" strokeweight=".75pt" strokecolor="#D9D9D9">
                <v:path arrowok="t"/>
              </v:shape>
            </v:group>
            <v:group style="position:absolute;left:7464;top:9103;width:535;height:2237" coordorigin="7464,9103" coordsize="535,2237">
              <v:shape style="position:absolute;left:7464;top:9103;width:535;height:2237" coordorigin="7464,9103" coordsize="535,2237" path="m7999,9103l7464,9103,7464,11340,7999,11340,7999,9103e" filled="t" fillcolor="#6FAC46" stroked="f">
                <v:path arrowok="t"/>
                <v:fill/>
              </v:shape>
            </v:group>
            <v:group style="position:absolute;left:9168;top:11179;width:533;height:161" coordorigin="9168,11179" coordsize="533,161">
              <v:shape style="position:absolute;left:9168;top:11179;width:533;height:161" coordorigin="9168,11179" coordsize="533,161" path="m9701,11179l9168,11179,9168,11340,9701,11340,9701,11179e" filled="t" fillcolor="#6FAC46" stroked="f">
                <v:path arrowok="t"/>
                <v:fill/>
              </v:shape>
            </v:group>
            <v:group style="position:absolute;left:10872;top:11143;width:533;height:197" coordorigin="10872,11143" coordsize="533,197">
              <v:shape style="position:absolute;left:10872;top:11143;width:533;height:197" coordorigin="10872,11143" coordsize="533,197" path="m11405,11143l10872,11143,10872,11340,11405,11340,11405,11143e" filled="t" fillcolor="#6FAC46" stroked="f">
                <v:path arrowok="t"/>
                <v:fill/>
              </v:shape>
            </v:group>
            <v:group style="position:absolute;left:6880;top:11339;width:5110;height:2" coordorigin="6880,11339" coordsize="5110,2">
              <v:shape style="position:absolute;left:6880;top:11339;width:5110;height:2" coordorigin="6880,11339" coordsize="5110,0" path="m6880,11339l11990,11339e" filled="f" stroked="t" strokeweight=".75pt" strokecolor="#D9D9D9">
                <v:path arrowok="t"/>
              </v:shape>
            </v:group>
            <v:group style="position:absolute;left:7731;top:9455;width:3407;height:2040" coordorigin="7731,9455" coordsize="3407,2040">
              <v:shape style="position:absolute;left:7731;top:9455;width:3407;height:2040" coordorigin="7731,9455" coordsize="3407,2040" path="m7731,9455l11138,11495e" filled="f" stroked="t" strokeweight="1.5pt" strokecolor="#6FAC46">
                <v:path arrowok="t"/>
                <v:stroke dashstyle="dash"/>
              </v:shape>
            </v:group>
            <v:group style="position:absolute;left:6880;top:8808;width:5110;height:2" coordorigin="6880,8808" coordsize="5110,2">
              <v:shape style="position:absolute;left:6880;top:8808;width:5110;height:2" coordorigin="6880,8808" coordsize="5110,0" path="m6880,8808l11990,8808e" filled="f" stroked="t" strokeweight=".75pt" strokecolor="#D9D9D9">
                <v:path arrowok="t"/>
              </v:shape>
            </v:group>
            <v:group style="position:absolute;left:6135;top:8067;width:6075;height:4125" coordorigin="6135,8067" coordsize="6075,4125">
              <v:shape style="position:absolute;left:6135;top:8067;width:6075;height:4125" coordorigin="6135,8067" coordsize="6075,4125" path="m6135,12192l12210,12192,12210,8067,6135,8067,6135,12192xe" filled="f" stroked="t" strokeweight=".75pt" strokecolor="#D9D9D9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104.13501pt;width:180pt;height:120pt;mso-position-horizontal-relative:page;mso-position-vertical-relative:page;z-index:25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D:20190513175556-05'00'13/05/2019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04:55:56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50" w:lineRule="auto"/>
                    <w:ind w:left="40" w:right="575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FUENTE?</w:t>
                  </w:r>
                </w:p>
              </w:txbxContent>
            </v:textbox>
            <v:fill opacity="45875f"/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655.450989pt;width:180pt;height:119.999695pt;mso-position-horizontal-relative:page;mso-position-vertical-relative:page;z-index:26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D:20190513175622-05'00'13/05/2019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04:56:22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Excelente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uso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y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explicación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un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recurso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gráfico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para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resumir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información.</w:t>
                  </w:r>
                </w:p>
              </w:txbxContent>
            </v:textbox>
            <v:fill opacity="45875f"/>
          </v:shape>
        </w:pict>
      </w:r>
      <w:r>
        <w:rPr>
          <w:sz w:val="15"/>
          <w:szCs w:val="15"/>
        </w:rPr>
      </w:r>
    </w:p>
    <w:p>
      <w:pPr>
        <w:spacing w:before="0" w:after="0" w:line="245" w:lineRule="exact"/>
        <w:ind w:left="2389" w:right="-20"/>
        <w:jc w:val="left"/>
        <w:tabs>
          <w:tab w:pos="8960" w:val="left"/>
        </w:tabs>
        <w:rPr>
          <w:rFonts w:ascii="Calibri" w:hAnsi="Calibri" w:cs="Calibri" w:eastAsia="Calibri"/>
          <w:sz w:val="18"/>
          <w:szCs w:val="18"/>
        </w:rPr>
      </w:pPr>
      <w:rPr/>
      <w:r>
        <w:rPr/>
        <w:pict>
          <v:group style="position:absolute;margin-left:1.125pt;margin-top:-208.255661pt;width:295.5pt;height:207.0pt;mso-position-horizontal-relative:page;mso-position-vertical-relative:paragraph;z-index:-1291" coordorigin="23,-4165" coordsize="5910,4140">
            <v:group style="position:absolute;left:5294;top:-1081;width:411;height:2" coordorigin="5294,-1081" coordsize="411,2">
              <v:shape style="position:absolute;left:5294;top:-1081;width:411;height:2" coordorigin="5294,-1081" coordsize="411,0" path="m5294,-1081l5705,-1081e" filled="f" stroked="t" strokeweight=".75pt" strokecolor="#D9D9D9">
                <v:path arrowok="t"/>
              </v:shape>
            </v:group>
            <v:group style="position:absolute;left:4097;top:-1081;width:823;height:2" coordorigin="4097,-1081" coordsize="823,2">
              <v:shape style="position:absolute;left:4097;top:-1081;width:823;height:2" coordorigin="4097,-1081" coordsize="823,0" path="m4097,-1081l4920,-1081e" filled="f" stroked="t" strokeweight=".75pt" strokecolor="#D9D9D9">
                <v:path arrowok="t"/>
              </v:shape>
            </v:group>
            <v:group style="position:absolute;left:2902;top:-1081;width:821;height:2" coordorigin="2902,-1081" coordsize="821,2">
              <v:shape style="position:absolute;left:2902;top:-1081;width:821;height:2" coordorigin="2902,-1081" coordsize="821,0" path="m2902,-1081l3722,-1081e" filled="f" stroked="t" strokeweight=".75pt" strokecolor="#D9D9D9">
                <v:path arrowok="t"/>
              </v:shape>
            </v:group>
            <v:group style="position:absolute;left:1706;top:-1081;width:821;height:2" coordorigin="1706,-1081" coordsize="821,2">
              <v:shape style="position:absolute;left:1706;top:-1081;width:821;height:2" coordorigin="1706,-1081" coordsize="821,0" path="m1706,-1081l2527,-1081e" filled="f" stroked="t" strokeweight=".75pt" strokecolor="#D9D9D9">
                <v:path arrowok="t"/>
              </v:shape>
            </v:group>
            <v:group style="position:absolute;left:920;top:-1081;width:410;height:2" coordorigin="920,-1081" coordsize="410,2">
              <v:shape style="position:absolute;left:920;top:-1081;width:410;height:2" coordorigin="920,-1081" coordsize="410,0" path="m920,-1081l1330,-1081e" filled="f" stroked="t" strokeweight=".75pt" strokecolor="#D9D9D9">
                <v:path arrowok="t"/>
              </v:shape>
            </v:group>
            <v:group style="position:absolute;left:1706;top:-1664;width:821;height:2" coordorigin="1706,-1664" coordsize="821,2">
              <v:shape style="position:absolute;left:1706;top:-1664;width:821;height:2" coordorigin="1706,-1664" coordsize="821,0" path="m1706,-1664l2527,-1664e" filled="f" stroked="t" strokeweight=".75pt" strokecolor="#D9D9D9">
                <v:path arrowok="t"/>
              </v:shape>
            </v:group>
            <v:group style="position:absolute;left:920;top:-1664;width:410;height:2" coordorigin="920,-1664" coordsize="410,2">
              <v:shape style="position:absolute;left:920;top:-1664;width:410;height:2" coordorigin="920,-1664" coordsize="410,0" path="m920,-1664l1330,-1664e" filled="f" stroked="t" strokeweight=".75pt" strokecolor="#D9D9D9">
                <v:path arrowok="t"/>
              </v:shape>
            </v:group>
            <v:group style="position:absolute;left:1706;top:-2247;width:821;height:2" coordorigin="1706,-2247" coordsize="821,2">
              <v:shape style="position:absolute;left:1706;top:-2247;width:821;height:2" coordorigin="1706,-2247" coordsize="821,0" path="m1706,-2247l2527,-2247e" filled="f" stroked="t" strokeweight=".75pt" strokecolor="#D9D9D9">
                <v:path arrowok="t"/>
              </v:shape>
            </v:group>
            <v:group style="position:absolute;left:920;top:-2247;width:410;height:2" coordorigin="920,-2247" coordsize="410,2">
              <v:shape style="position:absolute;left:920;top:-2247;width:410;height:2" coordorigin="920,-2247" coordsize="410,0" path="m920,-2247l1330,-2247e" filled="f" stroked="t" strokeweight=".75pt" strokecolor="#D9D9D9">
                <v:path arrowok="t"/>
              </v:shape>
            </v:group>
            <v:group style="position:absolute;left:1330;top:-2351;width:377;height:1854" coordorigin="1330,-2351" coordsize="377,1854">
              <v:shape style="position:absolute;left:1330;top:-2351;width:377;height:1854" coordorigin="1330,-2351" coordsize="377,1854" path="m1706,-2351l1330,-2351,1330,-497,1706,-497,1706,-2351e" filled="t" fillcolor="#FFC000" stroked="f">
                <v:path arrowok="t"/>
                <v:fill/>
              </v:shape>
            </v:group>
            <v:group style="position:absolute;left:2902;top:-1664;width:821;height:2" coordorigin="2902,-1664" coordsize="821,2">
              <v:shape style="position:absolute;left:2902;top:-1664;width:821;height:2" coordorigin="2902,-1664" coordsize="821,0" path="m2902,-1664l3722,-1664e" filled="f" stroked="t" strokeweight=".75pt" strokecolor="#D9D9D9">
                <v:path arrowok="t"/>
              </v:shape>
            </v:group>
            <v:group style="position:absolute;left:2902;top:-2247;width:821;height:2" coordorigin="2902,-2247" coordsize="821,2">
              <v:shape style="position:absolute;left:2902;top:-2247;width:821;height:2" coordorigin="2902,-2247" coordsize="821,0" path="m2902,-2247l3722,-2247e" filled="f" stroked="t" strokeweight=".75pt" strokecolor="#D9D9D9">
                <v:path arrowok="t"/>
              </v:shape>
            </v:group>
            <v:group style="position:absolute;left:2527;top:-2677;width:374;height:2180" coordorigin="2527,-2677" coordsize="374,2180">
              <v:shape style="position:absolute;left:2527;top:-2677;width:374;height:2180" coordorigin="2527,-2677" coordsize="374,2180" path="m2902,-2677l2527,-2677,2527,-497,2902,-497,2902,-2677e" filled="t" fillcolor="#FFC000" stroked="f">
                <v:path arrowok="t"/>
                <v:fill/>
              </v:shape>
            </v:group>
            <v:group style="position:absolute;left:4097;top:-1664;width:823;height:2" coordorigin="4097,-1664" coordsize="823,2">
              <v:shape style="position:absolute;left:4097;top:-1664;width:823;height:2" coordorigin="4097,-1664" coordsize="823,0" path="m4097,-1664l4920,-1664e" filled="f" stroked="t" strokeweight=".75pt" strokecolor="#D9D9D9">
                <v:path arrowok="t"/>
              </v:shape>
            </v:group>
            <v:group style="position:absolute;left:4097;top:-2247;width:823;height:2" coordorigin="4097,-2247" coordsize="823,2">
              <v:shape style="position:absolute;left:4097;top:-2247;width:823;height:2" coordorigin="4097,-2247" coordsize="823,0" path="m4097,-2247l4920,-2247e" filled="f" stroked="t" strokeweight=".75pt" strokecolor="#D9D9D9">
                <v:path arrowok="t"/>
              </v:shape>
            </v:group>
            <v:group style="position:absolute;left:3722;top:-2706;width:374;height:2209" coordorigin="3722,-2706" coordsize="374,2209">
              <v:shape style="position:absolute;left:3722;top:-2706;width:374;height:2209" coordorigin="3722,-2706" coordsize="374,2209" path="m4097,-2706l3722,-2706,3722,-497,4097,-497,4097,-2706e" filled="t" fillcolor="#FFC000" stroked="f">
                <v:path arrowok="t"/>
                <v:fill/>
              </v:shape>
            </v:group>
            <v:group style="position:absolute;left:5294;top:-1664;width:411;height:2" coordorigin="5294,-1664" coordsize="411,2">
              <v:shape style="position:absolute;left:5294;top:-1664;width:411;height:2" coordorigin="5294,-1664" coordsize="411,0" path="m5294,-1664l5705,-1664e" filled="f" stroked="t" strokeweight=".75pt" strokecolor="#D9D9D9">
                <v:path arrowok="t"/>
              </v:shape>
            </v:group>
            <v:group style="position:absolute;left:5294;top:-2247;width:411;height:2" coordorigin="5294,-2247" coordsize="411,2">
              <v:shape style="position:absolute;left:5294;top:-2247;width:411;height:2" coordorigin="5294,-2247" coordsize="411,0" path="m5294,-2247l5705,-2247e" filled="f" stroked="t" strokeweight=".75pt" strokecolor="#D9D9D9">
                <v:path arrowok="t"/>
              </v:shape>
            </v:group>
            <v:group style="position:absolute;left:4920;top:-2739;width:374;height:2243" coordorigin="4920,-2739" coordsize="374,2243">
              <v:shape style="position:absolute;left:4920;top:-2739;width:374;height:2243" coordorigin="4920,-2739" coordsize="374,2243" path="m5294,-2739l4920,-2739,4920,-497,5294,-497,5294,-2739e" filled="t" fillcolor="#FFC000" stroked="f">
                <v:path arrowok="t"/>
                <v:fill/>
              </v:shape>
            </v:group>
            <v:group style="position:absolute;left:920;top:-497;width:4785;height:2" coordorigin="920,-497" coordsize="4785,2">
              <v:shape style="position:absolute;left:920;top:-497;width:4785;height:2" coordorigin="920,-497" coordsize="4785,0" path="m920,-497l5705,-497e" filled="f" stroked="t" strokeweight=".75pt" strokecolor="#D9D9D9">
                <v:path arrowok="t"/>
              </v:shape>
            </v:group>
            <v:group style="position:absolute;left:1518;top:-2797;width:3589;height:358" coordorigin="1518,-2797" coordsize="3589,358">
              <v:shape style="position:absolute;left:1518;top:-2797;width:3589;height:358" coordorigin="1518,-2797" coordsize="3589,358" path="m1518,-2439l5107,-2797e" filled="f" stroked="t" strokeweight="1.5pt" strokecolor="#FFC000">
                <v:path arrowok="t"/>
                <v:stroke dashstyle="dash"/>
              </v:shape>
            </v:group>
            <v:group style="position:absolute;left:920;top:-3416;width:4785;height:2" coordorigin="920,-3416" coordsize="4785,2">
              <v:shape style="position:absolute;left:920;top:-3416;width:4785;height:2" coordorigin="920,-3416" coordsize="4785,0" path="m920,-3416l5705,-3416e" filled="f" stroked="t" strokeweight=".75pt" strokecolor="#D9D9D9">
                <v:path arrowok="t"/>
              </v:shape>
            </v:group>
            <v:group style="position:absolute;left:30;top:-4158;width:5895;height:4125" coordorigin="30,-4158" coordsize="5895,4125">
              <v:shape style="position:absolute;left:30;top:-4158;width:5895;height:4125" coordorigin="30,-4158" coordsize="5895,4125" path="m30,-33l5925,-33,5925,-4158,30,-4158,30,-33xe" filled="f" stroked="t" strokeweight=".75pt" strokecolor="#D9D9D9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G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ráfi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a</w:t>
      </w:r>
      <w:r>
        <w:rPr>
          <w:rFonts w:ascii="Calibri" w:hAnsi="Calibri" w:cs="Calibri" w:eastAsia="Calibri"/>
          <w:sz w:val="18"/>
          <w:szCs w:val="18"/>
          <w:spacing w:val="-2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1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2"/>
        </w:rPr>
        <w:t>G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2"/>
        </w:rPr>
        <w:t>ráfi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2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2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2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2"/>
        </w:rPr>
        <w:t>2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360" w:lineRule="auto"/>
        <w:ind w:left="1379" w:right="83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28.360992pt;margin-top:-3.362673pt;width:18.414pt;height:18.414pt;mso-position-horizontal-relative:page;mso-position-vertical-relative:paragraph;z-index:-1288" coordorigin="2567,-67" coordsize="368,368">
            <v:group style="position:absolute;left:2577;top:-57;width:348;height:348" coordorigin="2577,-57" coordsize="348,348">
              <v:shape style="position:absolute;left:2577;top:-57;width:348;height:348" coordorigin="2577,-57" coordsize="348,348" path="m2917,-57l2586,-57,2577,-49,2577,282,2586,291,2917,291,2925,282,2925,-49,2917,-57e" filled="t" fillcolor="#FFFFFF" stroked="f">
                <v:path arrowok="t"/>
                <v:fill/>
              </v:shape>
            </v:group>
            <v:group style="position:absolute;left:2577;top:-57;width:348;height:348" coordorigin="2577,-57" coordsize="348,348">
              <v:shape style="position:absolute;left:2577;top:-57;width:348;height:348" coordorigin="2577,-57" coordsize="348,348" path="m2917,-57l2586,-57,2577,-49,2577,282,2586,291,2917,291,2925,282,2925,232,2671,232,2660,232,2655,228,2668,210,2672,190,2628,140,2616,105,2619,85,2651,34,2713,6,2737,2,2925,2,2925,-49,2917,-57e" filled="t" fillcolor="#FFFF00" stroked="f">
                <v:path arrowok="t"/>
                <v:fill/>
              </v:shape>
              <v:shape style="position:absolute;left:2577;top:-57;width:348;height:348" coordorigin="2577,-57" coordsize="348,348" path="m2743,195l2726,210,2706,221,2687,228,2671,232,2925,232,2925,195,2751,195,2743,195e" filled="t" fillcolor="#FFFF00" stroked="f">
                <v:path arrowok="t"/>
                <v:fill/>
              </v:shape>
              <v:shape style="position:absolute;left:2577;top:-57;width:348;height:348" coordorigin="2577,-57" coordsize="348,348" path="m2925,2l2737,2,2766,4,2792,8,2854,37,2885,82,2883,105,2854,159,2797,189,2751,195,2925,195,2925,2e" filled="t" fillcolor="#FFFF00" stroked="f">
                <v:path arrowok="t"/>
                <v:fill/>
              </v:shape>
            </v:group>
            <v:group style="position:absolute;left:2616;top:2;width:269;height:230" coordorigin="2616,2" coordsize="269,230">
              <v:shape style="position:absolute;left:2616;top:2;width:269;height:230" coordorigin="2616,2" coordsize="269,230" path="m2751,195l2749,195,2746,195,2743,195,2726,210,2706,221,2687,228,2671,232,2660,232,2655,228,2668,210,2672,190,2628,140,2616,105,2619,85,2651,34,2713,6,2737,2,2766,4,2837,25,2885,82,2883,105,2854,159,2797,189,2773,194e" filled="f" stroked="t" strokeweight=".59pt" strokecolor="#000000">
                <v:path arrowok="t"/>
              </v:shape>
            </v:group>
            <v:group style="position:absolute;left:2577;top:-57;width:348;height:348" coordorigin="2577,-57" coordsize="348,348">
              <v:shape style="position:absolute;left:2577;top:-57;width:348;height:348" coordorigin="2577,-57" coordsize="348,348" path="m2906,-57l2597,-57,2586,-57,2577,-49,2577,-38,2577,272,2577,282,2586,291,2597,291,2906,291,2917,291,2925,282,2925,272,2925,-38,2925,-49,2917,-57,2906,-57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rv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ómo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dól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nú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</w:p>
    <w:p>
      <w:pPr>
        <w:jc w:val="left"/>
        <w:spacing w:after="0"/>
        <w:sectPr>
          <w:type w:val="continuous"/>
          <w:pgSz w:w="12240" w:h="15840"/>
          <w:pgMar w:top="1400" w:bottom="1200" w:left="40" w:right="800"/>
        </w:sectPr>
      </w:pPr>
      <w:rPr/>
    </w:p>
    <w:p>
      <w:pPr>
        <w:spacing w:before="59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luando.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ntaje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ño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71" w:lineRule="exact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ior,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jemplo: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20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2016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hubo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iento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17.7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Mar w:header="0" w:footer="1000" w:top="1380" w:bottom="1200" w:left="1300" w:right="130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25.0000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20.0000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15.0000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16" w:lineRule="exact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10.0000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4" w:after="0" w:line="240" w:lineRule="auto"/>
        <w:ind w:left="22" w:right="-20"/>
        <w:jc w:val="left"/>
        <w:rPr>
          <w:rFonts w:ascii="Calibri" w:hAnsi="Calibri" w:cs="Calibri" w:eastAsia="Calibri"/>
          <w:sz w:val="28"/>
          <w:szCs w:val="28"/>
        </w:rPr>
      </w:pPr>
      <w:rPr/>
      <w:r>
        <w:rPr/>
        <w:br w:type="column"/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Ti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p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d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e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C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a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m</w:t>
      </w:r>
      <w:r>
        <w:rPr>
          <w:rFonts w:ascii="Calibri" w:hAnsi="Calibri" w:cs="Calibri" w:eastAsia="Calibri"/>
          <w:sz w:val="28"/>
          <w:szCs w:val="28"/>
          <w:color w:val="585858"/>
          <w:spacing w:val="-2"/>
          <w:w w:val="100"/>
        </w:rPr>
        <w:t>b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io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Al</w:t>
      </w:r>
      <w:r>
        <w:rPr>
          <w:rFonts w:ascii="Calibri" w:hAnsi="Calibri" w:cs="Calibri" w:eastAsia="Calibri"/>
          <w:sz w:val="28"/>
          <w:szCs w:val="28"/>
          <w:color w:val="585858"/>
          <w:spacing w:val="-3"/>
          <w:w w:val="100"/>
        </w:rPr>
        <w:t>t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o</w:t>
      </w:r>
      <w:r>
        <w:rPr>
          <w:rFonts w:ascii="Calibri" w:hAnsi="Calibri" w:cs="Calibri" w:eastAsia="Calibri"/>
          <w:sz w:val="28"/>
          <w:szCs w:val="28"/>
          <w:color w:val="585858"/>
          <w:spacing w:val="-3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/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Bajo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2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0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1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5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-</w:t>
      </w:r>
      <w:r>
        <w:rPr>
          <w:rFonts w:ascii="Calibri" w:hAnsi="Calibri" w:cs="Calibri" w:eastAsia="Calibri"/>
          <w:sz w:val="28"/>
          <w:szCs w:val="28"/>
          <w:color w:val="585858"/>
          <w:spacing w:val="2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2018</w:t>
      </w:r>
      <w:r>
        <w:rPr>
          <w:rFonts w:ascii="Calibri" w:hAnsi="Calibri" w:cs="Calibri" w:eastAsia="Calibri"/>
          <w:sz w:val="28"/>
          <w:szCs w:val="28"/>
          <w:color w:val="000000"/>
          <w:spacing w:val="0"/>
          <w:w w:val="10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23" w:right="-20"/>
        <w:jc w:val="left"/>
        <w:tabs>
          <w:tab w:pos="3040" w:val="left"/>
          <w:tab w:pos="4560" w:val="left"/>
        </w:tabs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404040"/>
          <w:spacing w:val="0"/>
          <w:w w:val="100"/>
          <w:position w:val="-9"/>
        </w:rPr>
        <w:t>21.0511</w:t>
      </w:r>
      <w:r>
        <w:rPr>
          <w:rFonts w:ascii="Calibri" w:hAnsi="Calibri" w:cs="Calibri" w:eastAsia="Calibri"/>
          <w:sz w:val="18"/>
          <w:szCs w:val="18"/>
          <w:color w:val="404040"/>
          <w:spacing w:val="0"/>
          <w:w w:val="100"/>
          <w:position w:val="-9"/>
        </w:rPr>
        <w:tab/>
      </w:r>
      <w:r>
        <w:rPr>
          <w:rFonts w:ascii="Calibri" w:hAnsi="Calibri" w:cs="Calibri" w:eastAsia="Calibri"/>
          <w:sz w:val="18"/>
          <w:szCs w:val="18"/>
          <w:color w:val="404040"/>
          <w:spacing w:val="0"/>
          <w:w w:val="100"/>
          <w:position w:val="0"/>
        </w:rPr>
        <w:t>21.9076</w:t>
      </w:r>
      <w:r>
        <w:rPr>
          <w:rFonts w:ascii="Calibri" w:hAnsi="Calibri" w:cs="Calibri" w:eastAsia="Calibri"/>
          <w:sz w:val="18"/>
          <w:szCs w:val="18"/>
          <w:color w:val="404040"/>
          <w:spacing w:val="0"/>
          <w:w w:val="100"/>
          <w:position w:val="0"/>
        </w:rPr>
        <w:tab/>
      </w:r>
      <w:r>
        <w:rPr>
          <w:rFonts w:ascii="Calibri" w:hAnsi="Calibri" w:cs="Calibri" w:eastAsia="Calibri"/>
          <w:sz w:val="18"/>
          <w:szCs w:val="18"/>
          <w:color w:val="404040"/>
          <w:spacing w:val="0"/>
          <w:w w:val="100"/>
          <w:position w:val="-13"/>
        </w:rPr>
        <w:t>20.7160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404040"/>
          <w:spacing w:val="0"/>
          <w:w w:val="100"/>
        </w:rPr>
        <w:t>17.3776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23" w:right="-20"/>
        <w:jc w:val="left"/>
        <w:tabs>
          <w:tab w:pos="3040" w:val="left"/>
          <w:tab w:pos="4560" w:val="left"/>
        </w:tabs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404040"/>
          <w:spacing w:val="0"/>
          <w:w w:val="100"/>
          <w:position w:val="-9"/>
        </w:rPr>
        <w:t>17.1767</w:t>
      </w:r>
      <w:r>
        <w:rPr>
          <w:rFonts w:ascii="Calibri" w:hAnsi="Calibri" w:cs="Calibri" w:eastAsia="Calibri"/>
          <w:sz w:val="18"/>
          <w:szCs w:val="18"/>
          <w:color w:val="404040"/>
          <w:spacing w:val="0"/>
          <w:w w:val="100"/>
          <w:position w:val="-9"/>
        </w:rPr>
        <w:tab/>
      </w:r>
      <w:r>
        <w:rPr>
          <w:rFonts w:ascii="Calibri" w:hAnsi="Calibri" w:cs="Calibri" w:eastAsia="Calibri"/>
          <w:sz w:val="18"/>
          <w:szCs w:val="18"/>
          <w:color w:val="404040"/>
          <w:spacing w:val="0"/>
          <w:w w:val="100"/>
          <w:position w:val="-5"/>
        </w:rPr>
        <w:t>17.4937</w:t>
      </w:r>
      <w:r>
        <w:rPr>
          <w:rFonts w:ascii="Calibri" w:hAnsi="Calibri" w:cs="Calibri" w:eastAsia="Calibri"/>
          <w:sz w:val="18"/>
          <w:szCs w:val="18"/>
          <w:color w:val="404040"/>
          <w:spacing w:val="0"/>
          <w:w w:val="100"/>
          <w:position w:val="-5"/>
        </w:rPr>
        <w:tab/>
      </w:r>
      <w:r>
        <w:rPr>
          <w:rFonts w:ascii="Calibri" w:hAnsi="Calibri" w:cs="Calibri" w:eastAsia="Calibri"/>
          <w:sz w:val="18"/>
          <w:szCs w:val="18"/>
          <w:color w:val="404040"/>
          <w:spacing w:val="0"/>
          <w:w w:val="100"/>
          <w:position w:val="0"/>
        </w:rPr>
        <w:t>17.9787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54" w:after="0" w:line="240" w:lineRule="auto"/>
        <w:ind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404040"/>
          <w:spacing w:val="0"/>
          <w:w w:val="100"/>
        </w:rPr>
        <w:t>14.5559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00" w:bottom="1200" w:left="1300" w:right="1300"/>
          <w:cols w:num="2" w:equalWidth="0">
            <w:col w:w="1884" w:space="630"/>
            <w:col w:w="7126"/>
          </w:cols>
        </w:sectPr>
      </w:pPr>
      <w:rPr/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3" w:after="0" w:line="216" w:lineRule="exact"/>
        <w:ind w:left="1382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5.0000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type w:val="continuous"/>
          <w:pgSz w:w="12240" w:h="15840"/>
          <w:pgMar w:top="1400" w:bottom="1200" w:left="1300" w:right="1300"/>
        </w:sectPr>
      </w:pPr>
      <w:rPr/>
    </w:p>
    <w:p>
      <w:pPr>
        <w:spacing w:before="23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0.0000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16" w:lineRule="exact"/>
        <w:ind w:right="-20"/>
        <w:jc w:val="left"/>
        <w:tabs>
          <w:tab w:pos="1520" w:val="left"/>
          <w:tab w:pos="3040" w:val="left"/>
          <w:tab w:pos="4560" w:val="left"/>
        </w:tabs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2018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00" w:bottom="1200" w:left="1300" w:right="1300"/>
          <w:cols w:num="2" w:equalWidth="0">
            <w:col w:w="1884" w:space="745"/>
            <w:col w:w="7011"/>
          </w:cols>
        </w:sectPr>
      </w:pPr>
      <w:rPr/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486.785004pt;width:180pt;height:120pt;mso-position-horizontal-relative:page;mso-position-vertical-relative:page;z-index:29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D:20190513180112-05'00'13/05/2019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05:01:12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50" w:lineRule="auto"/>
                    <w:ind w:left="40" w:right="575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FUENTE??!?!?!?</w:t>
                  </w:r>
                </w:p>
              </w:txbxContent>
            </v:textbox>
            <v:fill opacity="45875f"/>
          </v:shape>
        </w:pict>
      </w:r>
      <w:r>
        <w:rPr>
          <w:sz w:val="15"/>
          <w:szCs w:val="15"/>
        </w:rPr>
      </w:r>
    </w:p>
    <w:p>
      <w:pPr>
        <w:spacing w:before="23" w:after="0" w:line="216" w:lineRule="exact"/>
        <w:ind w:left="3997" w:right="3599"/>
        <w:jc w:val="center"/>
        <w:tabs>
          <w:tab w:pos="5300" w:val="left"/>
        </w:tabs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Más</w:t>
      </w:r>
      <w:r>
        <w:rPr>
          <w:rFonts w:ascii="Calibri" w:hAnsi="Calibri" w:cs="Calibri" w:eastAsia="Calibri"/>
          <w:sz w:val="18"/>
          <w:szCs w:val="18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B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ajo</w:t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Más</w:t>
      </w:r>
      <w:r>
        <w:rPr>
          <w:rFonts w:ascii="Calibri" w:hAnsi="Calibri" w:cs="Calibri" w:eastAsia="Calibri"/>
          <w:sz w:val="18"/>
          <w:szCs w:val="18"/>
          <w:color w:val="585858"/>
          <w:spacing w:val="-1"/>
          <w:w w:val="100"/>
        </w:rPr>
        <w:t> </w:t>
      </w:r>
      <w:r>
        <w:rPr>
          <w:rFonts w:ascii="Calibri" w:hAnsi="Calibri" w:cs="Calibri" w:eastAsia="Calibri"/>
          <w:sz w:val="18"/>
          <w:szCs w:val="18"/>
          <w:color w:val="585858"/>
          <w:spacing w:val="1"/>
          <w:w w:val="99"/>
        </w:rPr>
        <w:t>A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lto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3" w:after="0" w:line="216" w:lineRule="exact"/>
        <w:ind w:left="4562" w:right="4338"/>
        <w:jc w:val="center"/>
        <w:rPr>
          <w:rFonts w:ascii="Calibri" w:hAnsi="Calibri" w:cs="Calibri" w:eastAsia="Calibri"/>
          <w:sz w:val="18"/>
          <w:szCs w:val="18"/>
        </w:rPr>
      </w:pPr>
      <w:rPr/>
      <w:r>
        <w:rPr/>
        <w:pict>
          <v:group style="position:absolute;margin-left:122.625pt;margin-top:-219.325668pt;width:360.75pt;height:216.75pt;mso-position-horizontal-relative:page;mso-position-vertical-relative:paragraph;z-index:-1285" coordorigin="2453,-4387" coordsize="7215,4335">
            <v:group style="position:absolute;left:3350;top:-1513;width:6090;height:2" coordorigin="3350,-1513" coordsize="6090,2">
              <v:shape style="position:absolute;left:3350;top:-1513;width:6090;height:2" coordorigin="3350,-1513" coordsize="6090,0" path="m3350,-1513l9440,-1513e" filled="f" stroked="t" strokeweight=".75pt" strokecolor="#D9D9D9">
                <v:path arrowok="t"/>
              </v:shape>
            </v:group>
            <v:group style="position:absolute;left:3350;top:-2043;width:6090;height:2" coordorigin="3350,-2043" coordsize="6090,2">
              <v:shape style="position:absolute;left:3350;top:-2043;width:6090;height:2" coordorigin="3350,-2043" coordsize="6090,0" path="m3350,-2043l9440,-2043e" filled="f" stroked="t" strokeweight=".75pt" strokecolor="#D9D9D9">
                <v:path arrowok="t"/>
              </v:shape>
            </v:group>
            <v:group style="position:absolute;left:3350;top:-2574;width:6090;height:2" coordorigin="3350,-2574" coordsize="6090,2">
              <v:shape style="position:absolute;left:3350;top:-2574;width:6090;height:2" coordorigin="3350,-2574" coordsize="6090,0" path="m3350,-2574l9440,-2574e" filled="f" stroked="t" strokeweight=".75pt" strokecolor="#D9D9D9">
                <v:path arrowok="t"/>
              </v:shape>
            </v:group>
            <v:group style="position:absolute;left:4111;top:-2891;width:4568;height:364" coordorigin="4111,-2891" coordsize="4568,364">
              <v:shape style="position:absolute;left:4111;top:-2891;width:4568;height:364" coordorigin="4111,-2891" coordsize="4568,364" path="m4111,-2527l5633,-2807,7157,-2840,8679,-2891e" filled="f" stroked="t" strokeweight="2.25pt" strokecolor="#4471C4">
                <v:path arrowok="t"/>
              </v:shape>
            </v:group>
            <v:group style="position:absolute;left:3350;top:-3107;width:6090;height:2" coordorigin="3350,-3107" coordsize="6090,2">
              <v:shape style="position:absolute;left:3350;top:-3107;width:6090;height:2" coordorigin="3350,-3107" coordsize="6090,0" path="m3350,-3107l9440,-3107e" filled="f" stroked="t" strokeweight=".75pt" strokecolor="#D9D9D9">
                <v:path arrowok="t"/>
              </v:shape>
            </v:group>
            <v:group style="position:absolute;left:4111;top:-3309;width:4568;height:481" coordorigin="4111,-3309" coordsize="4568,481">
              <v:shape style="position:absolute;left:4111;top:-3309;width:4568;height:481" coordorigin="4111,-3309" coordsize="4568,481" path="m4111,-2827l5633,-3217,7157,-3309,8679,-3181e" filled="f" stroked="t" strokeweight="2.25pt" strokecolor="#EC7C30">
                <v:path arrowok="t"/>
              </v:shape>
            </v:group>
            <v:group style="position:absolute;left:3350;top:-3637;width:6090;height:2" coordorigin="3350,-3637" coordsize="6090,2">
              <v:shape style="position:absolute;left:3350;top:-3637;width:6090;height:2" coordorigin="3350,-3637" coordsize="6090,0" path="m3350,-3637l9440,-3637e" filled="f" stroked="t" strokeweight=".75pt" strokecolor="#D9D9D9">
                <v:path arrowok="t"/>
              </v:shape>
            </v:group>
            <v:group style="position:absolute;left:3350;top:-981;width:6090;height:2" coordorigin="3350,-981" coordsize="6090,2">
              <v:shape style="position:absolute;left:3350;top:-981;width:6090;height:2" coordorigin="3350,-981" coordsize="6090,0" path="m3350,-981l9440,-981e" filled="f" stroked="t" strokeweight=".75pt" strokecolor="#D9D9D9">
                <v:path arrowok="t"/>
              </v:shape>
            </v:group>
            <v:group style="position:absolute;left:4904;top:-348;width:384;height:2" coordorigin="4904,-348" coordsize="384,2">
              <v:shape style="position:absolute;left:4904;top:-348;width:384;height:2" coordorigin="4904,-348" coordsize="384,0" path="m4904,-348l5288,-348e" filled="f" stroked="t" strokeweight="2.25pt" strokecolor="#4471C4">
                <v:path arrowok="t"/>
              </v:shape>
            </v:group>
            <v:group style="position:absolute;left:6210;top:-348;width:384;height:2" coordorigin="6210,-348" coordsize="384,2">
              <v:shape style="position:absolute;left:6210;top:-348;width:384;height:2" coordorigin="6210,-348" coordsize="384,0" path="m6210,-348l6594,-348e" filled="f" stroked="t" strokeweight="2.25pt" strokecolor="#EC7C30">
                <v:path arrowok="t"/>
              </v:shape>
            </v:group>
            <v:group style="position:absolute;left:2460;top:-4379;width:7200;height:4320" coordorigin="2460,-4379" coordsize="7200,4320">
              <v:shape style="position:absolute;left:2460;top:-4379;width:7200;height:4320" coordorigin="2460,-4379" coordsize="7200,4320" path="m2460,-59l9660,-59,9660,-4379,2460,-4379,2460,-59xe" filled="f" stroked="t" strokeweight=".75pt" strokecolor="#D9D9D9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G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ráfi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a</w:t>
      </w:r>
      <w:r>
        <w:rPr>
          <w:rFonts w:ascii="Calibri" w:hAnsi="Calibri" w:cs="Calibri" w:eastAsia="Calibri"/>
          <w:sz w:val="18"/>
          <w:szCs w:val="18"/>
          <w:spacing w:val="-2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99"/>
        </w:rPr>
        <w:t>3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58" w:lineRule="auto"/>
        <w:ind w:left="119" w:right="18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lado,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ráfi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valor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año.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año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más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ín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$17.4937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má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21.9076.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389.634979pt;margin-top:7.271319pt;width:18.414pt;height:18.414pt;mso-position-horizontal-relative:page;mso-position-vertical-relative:paragraph;z-index:-1284" coordorigin="7793,145" coordsize="368,368">
            <v:group style="position:absolute;left:7803;top:155;width:348;height:348" coordorigin="7803,155" coordsize="348,348">
              <v:shape style="position:absolute;left:7803;top:155;width:348;height:348" coordorigin="7803,155" coordsize="348,348" path="m8142,155l7811,155,7803,164,7803,495,7811,504,8142,504,8151,495,8151,164,8142,155e" filled="t" fillcolor="#FFFFFF" stroked="f">
                <v:path arrowok="t"/>
                <v:fill/>
              </v:shape>
            </v:group>
            <v:group style="position:absolute;left:7803;top:155;width:348;height:348" coordorigin="7803,155" coordsize="348,348">
              <v:shape style="position:absolute;left:7803;top:155;width:348;height:348" coordorigin="7803,155" coordsize="348,348" path="m8142,155l7811,155,7803,164,7803,495,7811,504,8142,504,8151,495,8151,444,7897,444,7885,444,7881,441,7893,422,7898,403,7854,352,7842,318,7844,297,7877,247,7938,218,7963,215,8151,215,8151,164,8142,155e" filled="t" fillcolor="#FFFF00" stroked="f">
                <v:path arrowok="t"/>
                <v:fill/>
              </v:shape>
              <v:shape style="position:absolute;left:7803;top:155;width:348;height:348" coordorigin="7803,155" coordsize="348,348" path="m7968,407l7951,423,7932,434,7913,441,7897,444,8151,444,8151,408,7977,408,7968,407e" filled="t" fillcolor="#FFFF00" stroked="f">
                <v:path arrowok="t"/>
                <v:fill/>
              </v:shape>
              <v:shape style="position:absolute;left:7803;top:155;width:348;height:348" coordorigin="7803,155" coordsize="348,348" path="m8151,215l7963,215,7992,216,8018,221,8080,249,8110,295,8109,317,8079,371,8022,402,7977,408,8151,408,8151,215e" filled="t" fillcolor="#FFFF00" stroked="f">
                <v:path arrowok="t"/>
                <v:fill/>
              </v:shape>
            </v:group>
            <v:group style="position:absolute;left:7842;top:215;width:269;height:230" coordorigin="7842,215" coordsize="269,230">
              <v:shape style="position:absolute;left:7842;top:215;width:269;height:230" coordorigin="7842,215" coordsize="269,230" path="m7977,408l7974,408,7971,408,7968,407,7951,423,7932,434,7913,441,7897,444,7885,444,7881,441,7893,422,7898,403,7854,352,7842,318,7844,297,7877,247,7938,218,7963,215,7992,216,8062,237,8110,295,8109,317,8079,371,8022,402,7999,406e" filled="f" stroked="t" strokeweight=".59pt" strokecolor="#000000">
                <v:path arrowok="t"/>
              </v:shape>
            </v:group>
            <v:group style="position:absolute;left:7803;top:155;width:348;height:348" coordorigin="7803,155" coordsize="348,348">
              <v:shape style="position:absolute;left:7803;top:155;width:348;height:348" coordorigin="7803,155" coordsize="348,348" path="m8132,155l7822,155,7811,155,7803,164,7803,175,7803,484,7803,495,7811,504,7822,504,8132,504,8142,504,8151,495,8151,484,8151,175,8151,164,8142,155,8132,155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2015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47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21" w:after="0" w:line="240" w:lineRule="auto"/>
        <w:ind w:left="47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municip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tc.</w:t>
      </w:r>
    </w:p>
    <w:p>
      <w:pPr>
        <w:spacing w:before="24" w:after="0" w:line="258" w:lineRule="auto"/>
        <w:ind w:left="839" w:right="546" w:firstLine="-360"/>
        <w:jc w:val="left"/>
        <w:tabs>
          <w:tab w:pos="8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3)</w:t>
        <w:tab/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Trump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publ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donde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ir:</w:t>
      </w:r>
    </w:p>
    <w:p>
      <w:pPr>
        <w:spacing w:before="1" w:after="0" w:line="240" w:lineRule="auto"/>
        <w:ind w:left="83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spíri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8" w:lineRule="auto"/>
        <w:ind w:left="119" w:right="85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Éste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últ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más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moneda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mucho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ipal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l.</w:t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2016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8" w:lineRule="auto"/>
        <w:ind w:left="839" w:right="123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sidente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ntonc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ndida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publ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siden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Estados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Unidos,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Trump,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e.</w:t>
      </w:r>
    </w:p>
    <w:p>
      <w:pPr>
        <w:jc w:val="left"/>
        <w:spacing w:after="0"/>
        <w:sectPr>
          <w:type w:val="continuous"/>
          <w:pgSz w:w="12240" w:h="15840"/>
          <w:pgMar w:top="1400" w:bottom="1200" w:left="1300" w:right="1300"/>
        </w:sectPr>
      </w:pPr>
      <w:rPr/>
    </w:p>
    <w:p>
      <w:pPr>
        <w:spacing w:before="59" w:after="0" w:line="259" w:lineRule="auto"/>
        <w:ind w:left="839" w:right="276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128.567993pt;width:180pt;height:120pt;mso-position-horizontal-relative:page;mso-position-vertical-relative:page;z-index:32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D:20190513180139-05'00'13/05/2019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05:01:39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Ok,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Ok,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aquí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ya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empiezan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aparecer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referencias...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Muy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bien!</w:t>
                  </w:r>
                </w:p>
              </w:txbxContent>
            </v:textbox>
            <v:fill opacity="45875f"/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632.593994pt;width:180pt;height:120.000107pt;mso-position-horizontal-relative:page;mso-position-vertical-relative:page;z-index:33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D:20190513180157-05'00'13/05/2019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05:01:57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¿Por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qué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usar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negritas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ahora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si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antes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no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habías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usado?</w:t>
                  </w:r>
                </w:p>
              </w:txbxContent>
            </v:textbox>
            <v:fill opacity="45875f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ía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onsumo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58" w:lineRule="auto"/>
        <w:ind w:left="839" w:right="185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317.912994pt;margin-top:26.624315pt;width:18.414pt;height:18.414pt;mso-position-horizontal-relative:page;mso-position-vertical-relative:paragraph;z-index:-1282" coordorigin="6358,532" coordsize="368,368">
            <v:group style="position:absolute;left:6368;top:542;width:348;height:348" coordorigin="6368,542" coordsize="348,348">
              <v:shape style="position:absolute;left:6368;top:542;width:348;height:348" coordorigin="6368,542" coordsize="348,348" path="m6708,542l6377,542,6368,551,6368,882,6377,891,6708,891,6717,882,6717,551,6708,542e" filled="t" fillcolor="#FFFFFF" stroked="f">
                <v:path arrowok="t"/>
                <v:fill/>
              </v:shape>
            </v:group>
            <v:group style="position:absolute;left:6368;top:542;width:348;height:348" coordorigin="6368,542" coordsize="348,348">
              <v:shape style="position:absolute;left:6368;top:542;width:348;height:348" coordorigin="6368,542" coordsize="348,348" path="m6708,542l6377,542,6368,551,6368,882,6377,891,6708,891,6717,882,6717,832,6462,832,6451,831,6446,828,6459,809,6463,790,6419,739,6407,705,6410,685,6442,634,6504,605,6528,602,6717,602,6717,551,6708,542e" filled="t" fillcolor="#FFFF00" stroked="f">
                <v:path arrowok="t"/>
                <v:fill/>
              </v:shape>
              <v:shape style="position:absolute;left:6368;top:542;width:348;height:348" coordorigin="6368,542" coordsize="348,348" path="m6534,795l6517,810,6497,821,6478,828,6462,832,6717,832,6717,795,6542,795,6534,795e" filled="t" fillcolor="#FFFF00" stroked="f">
                <v:path arrowok="t"/>
                <v:fill/>
              </v:shape>
              <v:shape style="position:absolute;left:6368;top:542;width:348;height:348" coordorigin="6368,542" coordsize="348,348" path="m6717,602l6528,602,6557,603,6584,608,6645,636,6676,682,6674,704,6645,758,6588,789,6542,795,6717,795,6717,602e" filled="t" fillcolor="#FFFF00" stroked="f">
                <v:path arrowok="t"/>
                <v:fill/>
              </v:shape>
            </v:group>
            <v:group style="position:absolute;left:6407;top:602;width:269;height:230" coordorigin="6407,602" coordsize="269,230">
              <v:shape style="position:absolute;left:6407;top:602;width:269;height:230" coordorigin="6407,602" coordsize="269,230" path="m6542,795l6540,795,6537,795,6534,795,6517,810,6497,821,6478,828,6462,832,6451,831,6446,828,6459,809,6463,790,6419,739,6407,705,6410,685,6442,634,6504,605,6528,602,6557,603,6628,625,6676,682,6674,704,6645,758,6588,789,6564,794e" filled="f" stroked="t" strokeweight=".59pt" strokecolor="#000000">
                <v:path arrowok="t"/>
              </v:shape>
            </v:group>
            <v:group style="position:absolute;left:6368;top:542;width:348;height:348" coordorigin="6368,542" coordsize="348,348">
              <v:shape style="position:absolute;left:6368;top:542;width:348;height:348" coordorigin="6368,542" coordsize="348,348" path="m6697,542l6388,542,6377,542,6368,551,6368,562,6368,871,6368,882,6377,891,6388,891,6697,891,6708,891,6717,882,6717,871,6717,562,6717,551,6708,542,6697,542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Trump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stadounid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mpaña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onstruir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Mé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iba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sponsabil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mpos,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2016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" w:after="0" w:line="260" w:lineRule="auto"/>
        <w:ind w:left="839" w:right="374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siden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onvirti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idente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Unidos,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inqu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2017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8" w:lineRule="auto"/>
        <w:ind w:left="839" w:right="138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rí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lgas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2018).</w:t>
      </w:r>
    </w:p>
    <w:p>
      <w:pPr>
        <w:spacing w:before="1" w:after="0" w:line="259" w:lineRule="auto"/>
        <w:ind w:left="839" w:right="104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paí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prime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Chia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iorm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sismo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hter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iudad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iudad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rtos,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2017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2018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8" w:lineRule="auto"/>
        <w:ind w:left="839" w:right="276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muchos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mani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ífi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Univ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2018).</w:t>
      </w:r>
    </w:p>
    <w:p>
      <w:pPr>
        <w:spacing w:before="3" w:after="0" w:line="240" w:lineRule="auto"/>
        <w:ind w:left="47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siden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donde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</w:p>
    <w:p>
      <w:pPr>
        <w:spacing w:before="21" w:after="0" w:line="240" w:lineRule="auto"/>
        <w:ind w:left="83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O)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vorito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22" w:after="0" w:line="258" w:lineRule="auto"/>
        <w:ind w:left="839" w:right="160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53%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onvirti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siden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ideolo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ía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2018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" w:after="0" w:line="240" w:lineRule="auto"/>
        <w:ind w:left="47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dici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9" w:lineRule="auto"/>
        <w:ind w:left="119" w:right="13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país.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tenido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rv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8" w:lineRule="auto"/>
        <w:ind w:left="119" w:right="41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260.770996pt;margin-top:11.81032pt;width:18.414pt;height:18.414pt;mso-position-horizontal-relative:page;mso-position-vertical-relative:paragraph;z-index:-1281" coordorigin="5215,236" coordsize="368,368">
            <v:group style="position:absolute;left:5225;top:246;width:348;height:348" coordorigin="5225,246" coordsize="348,348">
              <v:shape style="position:absolute;left:5225;top:246;width:348;height:348" coordorigin="5225,246" coordsize="348,348" path="m5565,246l5234,246,5225,255,5225,586,5234,594,5565,594,5574,586,5574,255,5565,246e" filled="t" fillcolor="#FFFFFF" stroked="f">
                <v:path arrowok="t"/>
                <v:fill/>
              </v:shape>
            </v:group>
            <v:group style="position:absolute;left:5225;top:246;width:348;height:348" coordorigin="5225,246" coordsize="348,348">
              <v:shape style="position:absolute;left:5225;top:246;width:348;height:348" coordorigin="5225,246" coordsize="348,348" path="m5565,246l5234,246,5225,255,5225,586,5234,594,5565,594,5574,586,5574,535,5319,535,5308,535,5304,532,5316,513,5320,494,5276,443,5264,409,5267,388,5299,338,5361,309,5386,306,5574,306,5574,255,5565,246e" filled="t" fillcolor="#FFFF00" stroked="f">
                <v:path arrowok="t"/>
                <v:fill/>
              </v:shape>
              <v:shape style="position:absolute;left:5225;top:246;width:348;height:348" coordorigin="5225,246" coordsize="348,348" path="m5391,498l5374,514,5355,525,5336,532,5319,535,5574,535,5574,499,5400,499,5391,498e" filled="t" fillcolor="#FFFF00" stroked="f">
                <v:path arrowok="t"/>
                <v:fill/>
              </v:shape>
              <v:shape style="position:absolute;left:5225;top:246;width:348;height:348" coordorigin="5225,246" coordsize="348,348" path="m5574,306l5386,306,5414,307,5441,311,5503,340,5533,386,5531,408,5502,462,5445,493,5400,499,5574,499,5574,306e" filled="t" fillcolor="#FFFF00" stroked="f">
                <v:path arrowok="t"/>
                <v:fill/>
              </v:shape>
            </v:group>
            <v:group style="position:absolute;left:5264;top:306;width:269;height:230" coordorigin="5264,306" coordsize="269,230">
              <v:shape style="position:absolute;left:5264;top:306;width:269;height:230" coordorigin="5264,306" coordsize="269,230" path="m5400,499l5397,499,5394,498,5391,498,5374,514,5355,525,5336,532,5319,535,5308,535,5304,532,5316,513,5320,494,5276,443,5264,409,5267,388,5299,338,5361,309,5386,306,5414,307,5485,328,5533,386,5531,408,5502,462,5445,493,5422,497e" filled="f" stroked="t" strokeweight=".59pt" strokecolor="#000000">
                <v:path arrowok="t"/>
              </v:shape>
            </v:group>
            <v:group style="position:absolute;left:5225;top:246;width:348;height:348" coordorigin="5225,246" coordsize="348,348">
              <v:shape style="position:absolute;left:5225;top:246;width:348;height:348" coordorigin="5225,246" coordsize="348,348" path="m5554,246l5245,246,5234,246,5225,255,5225,266,5225,575,5225,586,5234,594,5245,594,5554,594,5565,594,5574,586,5574,575,5574,266,5574,255,5565,246,5554,246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leo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ales.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iorm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también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influ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costos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iami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sión.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dicion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rv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</w:p>
    <w:p>
      <w:pPr>
        <w:jc w:val="left"/>
        <w:spacing w:after="0"/>
        <w:sectPr>
          <w:pgMar w:header="0" w:footer="1000" w:top="1380" w:bottom="1200" w:left="1300" w:right="1300"/>
          <w:pgSz w:w="12240" w:h="15840"/>
        </w:sectPr>
      </w:pPr>
      <w:rPr/>
    </w:p>
    <w:p>
      <w:pPr>
        <w:spacing w:before="59" w:after="0" w:line="259" w:lineRule="auto"/>
        <w:ind w:left="119" w:right="17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riodos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stán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pisod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inucion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ídas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1000" w:top="1380" w:bottom="1200" w:left="1300" w:right="130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6.00%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16" w:lineRule="exact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5.00%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4" w:after="0" w:line="240" w:lineRule="auto"/>
        <w:ind w:right="-20"/>
        <w:jc w:val="left"/>
        <w:rPr>
          <w:rFonts w:ascii="Calibri" w:hAnsi="Calibri" w:cs="Calibri" w:eastAsia="Calibri"/>
          <w:sz w:val="28"/>
          <w:szCs w:val="28"/>
        </w:rPr>
      </w:pPr>
      <w:rPr/>
      <w:r>
        <w:rPr/>
        <w:br w:type="column"/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P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C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2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0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15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-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2018</w:t>
      </w:r>
      <w:r>
        <w:rPr>
          <w:rFonts w:ascii="Calibri" w:hAnsi="Calibri" w:cs="Calibri" w:eastAsia="Calibri"/>
          <w:sz w:val="28"/>
          <w:szCs w:val="28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705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404040"/>
          <w:spacing w:val="0"/>
          <w:w w:val="100"/>
        </w:rPr>
        <w:t>4.99%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00" w:bottom="1200" w:left="1300" w:right="1300"/>
          <w:cols w:num="2" w:equalWidth="0">
            <w:col w:w="1769" w:space="2134"/>
            <w:col w:w="5737"/>
          </w:cols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2240" w:h="15840"/>
          <w:pgMar w:top="1400" w:bottom="1200" w:left="1300" w:right="1300"/>
        </w:sectPr>
      </w:pPr>
      <w:rPr/>
    </w:p>
    <w:p>
      <w:pPr>
        <w:spacing w:before="3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4.00%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3.00%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16" w:lineRule="exact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2.00%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7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404040"/>
          <w:spacing w:val="0"/>
          <w:w w:val="100"/>
        </w:rPr>
        <w:t>2.22%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7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404040"/>
          <w:spacing w:val="0"/>
          <w:w w:val="100"/>
        </w:rPr>
        <w:t>2.97%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23" w:after="0" w:line="240" w:lineRule="auto"/>
        <w:ind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/>
        <w:br w:type="column"/>
      </w:r>
      <w:r>
        <w:rPr>
          <w:rFonts w:ascii="Calibri" w:hAnsi="Calibri" w:cs="Calibri" w:eastAsia="Calibri"/>
          <w:sz w:val="18"/>
          <w:szCs w:val="18"/>
          <w:color w:val="404040"/>
          <w:spacing w:val="0"/>
          <w:w w:val="100"/>
        </w:rPr>
        <w:t>3.55%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00" w:bottom="1200" w:left="1300" w:right="1300"/>
          <w:cols w:num="4" w:equalWidth="0">
            <w:col w:w="1769" w:space="720"/>
            <w:col w:w="448" w:space="1111"/>
            <w:col w:w="448" w:space="2670"/>
            <w:col w:w="2474"/>
          </w:cols>
        </w:sectPr>
      </w:pPr>
      <w:rPr/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3" w:after="0" w:line="216" w:lineRule="exact"/>
        <w:ind w:left="1320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1.00%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2240" w:h="15840"/>
          <w:pgMar w:top="1400" w:bottom="1200" w:left="1300" w:right="1300"/>
        </w:sectPr>
      </w:pPr>
      <w:rPr/>
    </w:p>
    <w:p>
      <w:pPr>
        <w:spacing w:before="23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0.00%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16" w:lineRule="exact"/>
        <w:ind w:right="-20"/>
        <w:jc w:val="left"/>
        <w:tabs>
          <w:tab w:pos="1540" w:val="left"/>
          <w:tab w:pos="3100" w:val="left"/>
          <w:tab w:pos="4660" w:val="left"/>
        </w:tabs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2018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00" w:bottom="1200" w:left="1300" w:right="1300"/>
          <w:cols w:num="2" w:equalWidth="0">
            <w:col w:w="1769" w:space="764"/>
            <w:col w:w="7107"/>
          </w:cols>
        </w:sectPr>
      </w:pPr>
      <w:rPr/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401.664001pt;width:180pt;height:120pt;mso-position-horizontal-relative:page;mso-position-vertical-relative:page;z-index:36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D:20190513180232-05'00'13/05/2019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05:02:32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Creo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faltó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hacer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explícito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momento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comenzaste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describir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gráfica.</w:t>
                  </w:r>
                </w:p>
              </w:txbxContent>
            </v:textbox>
            <v:fill opacity="45875f"/>
          </v:shape>
        </w:pict>
      </w:r>
      <w:r>
        <w:rPr>
          <w:sz w:val="20"/>
          <w:szCs w:val="20"/>
        </w:rPr>
      </w:r>
    </w:p>
    <w:p>
      <w:pPr>
        <w:spacing w:before="23" w:after="0" w:line="216" w:lineRule="exact"/>
        <w:ind w:left="4488" w:right="4413"/>
        <w:jc w:val="center"/>
        <w:rPr>
          <w:rFonts w:ascii="Calibri" w:hAnsi="Calibri" w:cs="Calibri" w:eastAsia="Calibri"/>
          <w:sz w:val="18"/>
          <w:szCs w:val="18"/>
        </w:rPr>
      </w:pPr>
      <w:rPr/>
      <w:r>
        <w:rPr/>
        <w:pict>
          <v:group style="position:absolute;margin-left:124.125pt;margin-top:-220.585663pt;width:360.75pt;height:216.75pt;mso-position-horizontal-relative:page;mso-position-vertical-relative:paragraph;z-index:-1278" coordorigin="2483,-4412" coordsize="7215,4335">
            <v:group style="position:absolute;left:3235;top:-1067;width:6235;height:2" coordorigin="3235,-1067" coordsize="6235,2">
              <v:shape style="position:absolute;left:3235;top:-1067;width:6235;height:2" coordorigin="3235,-1067" coordsize="6235,0" path="m3235,-1067l9470,-1067e" filled="f" stroked="t" strokeweight=".75pt" strokecolor="#D9D9D9">
                <v:path arrowok="t"/>
              </v:shape>
            </v:group>
            <v:group style="position:absolute;left:3235;top:-1585;width:6235;height:2" coordorigin="3235,-1585" coordsize="6235,2">
              <v:shape style="position:absolute;left:3235;top:-1585;width:6235;height:2" coordorigin="3235,-1585" coordsize="6235,0" path="m3235,-1585l9470,-1585e" filled="f" stroked="t" strokeweight=".75pt" strokecolor="#D9D9D9">
                <v:path arrowok="t"/>
              </v:shape>
            </v:group>
            <v:group style="position:absolute;left:3235;top:-2106;width:6235;height:2" coordorigin="3235,-2106" coordsize="6235,2">
              <v:shape style="position:absolute;left:3235;top:-2106;width:6235;height:2" coordorigin="3235,-2106" coordsize="6235,0" path="m3235,-2106l9470,-2106e" filled="f" stroked="t" strokeweight=".75pt" strokecolor="#D9D9D9">
                <v:path arrowok="t"/>
              </v:shape>
            </v:group>
            <v:group style="position:absolute;left:3235;top:-2624;width:6235;height:2" coordorigin="3235,-2624" coordsize="6235,2">
              <v:shape style="position:absolute;left:3235;top:-2624;width:6235;height:2" coordorigin="3235,-2624" coordsize="6235,0" path="m3235,-2624l9470,-2624e" filled="f" stroked="t" strokeweight=".75pt" strokecolor="#D9D9D9">
                <v:path arrowok="t"/>
              </v:shape>
            </v:group>
            <v:group style="position:absolute;left:3235;top:-3143;width:6235;height:2" coordorigin="3235,-3143" coordsize="6235,2">
              <v:shape style="position:absolute;left:3235;top:-3143;width:6235;height:2" coordorigin="3235,-3143" coordsize="6235,0" path="m3235,-3143l9470,-3143e" filled="f" stroked="t" strokeweight=".75pt" strokecolor="#D9D9D9">
                <v:path arrowok="t"/>
              </v:shape>
            </v:group>
            <v:group style="position:absolute;left:4014;top:-3138;width:4677;height:1438" coordorigin="4014,-3138" coordsize="4677,1438">
              <v:shape style="position:absolute;left:4014;top:-3138;width:4677;height:1438" coordorigin="4014,-3138" coordsize="4677,1438" path="m4014,-1700l5573,-2089,7133,-3138,8691,-2391e" filled="f" stroked="t" strokeweight="2.25pt" strokecolor="#4471C4">
                <v:path arrowok="t"/>
              </v:shape>
            </v:group>
            <v:group style="position:absolute;left:3235;top:-3662;width:6235;height:2" coordorigin="3235,-3662" coordsize="6235,2">
              <v:shape style="position:absolute;left:3235;top:-3662;width:6235;height:2" coordorigin="3235,-3662" coordsize="6235,0" path="m3235,-3662l9470,-3662e" filled="f" stroked="t" strokeweight=".75pt" strokecolor="#D9D9D9">
                <v:path arrowok="t"/>
              </v:shape>
            </v:group>
            <v:group style="position:absolute;left:3235;top:-548;width:6235;height:2" coordorigin="3235,-548" coordsize="6235,2">
              <v:shape style="position:absolute;left:3235;top:-548;width:6235;height:2" coordorigin="3235,-548" coordsize="6235,0" path="m3235,-548l9470,-548e" filled="f" stroked="t" strokeweight=".75pt" strokecolor="#D9D9D9">
                <v:path arrowok="t"/>
              </v:shape>
            </v:group>
            <v:group style="position:absolute;left:2490;top:-4404;width:7200;height:4320" coordorigin="2490,-4404" coordsize="7200,4320">
              <v:shape style="position:absolute;left:2490;top:-4404;width:7200;height:4320" coordorigin="2490,-4404" coordsize="7200,4320" path="m2490,-84l9690,-84,9690,-4404,2490,-4404,2490,-84xe" filled="f" stroked="t" strokeweight=".75pt" strokecolor="#D9D9D9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G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ráfi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a</w:t>
      </w:r>
      <w:r>
        <w:rPr>
          <w:rFonts w:ascii="Calibri" w:hAnsi="Calibri" w:cs="Calibri" w:eastAsia="Calibri"/>
          <w:sz w:val="18"/>
          <w:szCs w:val="18"/>
          <w:spacing w:val="-2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99"/>
        </w:rPr>
        <w:t>4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58" w:lineRule="auto"/>
        <w:ind w:left="119" w:right="18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81.465698pt;margin-top:18.78034pt;width:18.414pt;height:18.414pt;mso-position-horizontal-relative:page;mso-position-vertical-relative:paragraph;z-index:-1277" coordorigin="1629,376" coordsize="368,368">
            <v:group style="position:absolute;left:1639;top:386;width:348;height:348" coordorigin="1639,386" coordsize="348,348">
              <v:shape style="position:absolute;left:1639;top:386;width:348;height:348" coordorigin="1639,386" coordsize="348,348" path="m1979,386l1648,386,1639,394,1639,725,1648,734,1979,734,1988,725,1988,394,1979,386e" filled="t" fillcolor="#FFFFFF" stroked="f">
                <v:path arrowok="t"/>
                <v:fill/>
              </v:shape>
            </v:group>
            <v:group style="position:absolute;left:1639;top:386;width:348;height:348" coordorigin="1639,386" coordsize="348,348">
              <v:shape style="position:absolute;left:1639;top:386;width:348;height:348" coordorigin="1639,386" coordsize="348,348" path="m1979,386l1648,386,1639,394,1639,725,1648,734,1979,734,1988,725,1988,675,1733,675,1722,675,1718,671,1730,653,1734,633,1690,582,1678,548,1681,528,1713,477,1775,449,1799,445,1988,445,1988,394,1979,386e" filled="t" fillcolor="#FFFF00" stroked="f">
                <v:path arrowok="t"/>
                <v:fill/>
              </v:shape>
              <v:shape style="position:absolute;left:1639;top:386;width:348;height:348" coordorigin="1639,386" coordsize="348,348" path="m1805,638l1788,653,1768,664,1750,671,1733,675,1988,675,1988,638,1813,638,1805,638e" filled="t" fillcolor="#FFFF00" stroked="f">
                <v:path arrowok="t"/>
                <v:fill/>
              </v:shape>
              <v:shape style="position:absolute;left:1639;top:386;width:348;height:348" coordorigin="1639,386" coordsize="348,348" path="m1988,445l1799,445,1828,446,1855,451,1917,479,1947,525,1945,547,1916,601,1859,632,1813,638,1988,638,1988,445e" filled="t" fillcolor="#FFFF00" stroked="f">
                <v:path arrowok="t"/>
                <v:fill/>
              </v:shape>
            </v:group>
            <v:group style="position:absolute;left:1678;top:445;width:269;height:230" coordorigin="1678,445" coordsize="269,230">
              <v:shape style="position:absolute;left:1678;top:445;width:269;height:230" coordorigin="1678,445" coordsize="269,230" path="m1813,638l1811,638,1808,638,1805,638,1788,653,1768,664,1750,671,1733,675,1722,675,1718,671,1730,653,1734,633,1690,582,1678,548,1681,528,1713,477,1775,449,1799,445,1828,446,1899,468,1947,525,1945,547,1916,601,1859,632,1835,637e" filled="f" stroked="t" strokeweight=".59pt" strokecolor="#000000">
                <v:path arrowok="t"/>
              </v:shape>
            </v:group>
            <v:group style="position:absolute;left:1639;top:386;width:348;height:348" coordorigin="1639,386" coordsize="348,348">
              <v:shape style="position:absolute;left:1639;top:386;width:348;height:348" coordorigin="1639,386" coordsize="348,348" path="m1968,386l1659,386,1648,386,1639,394,1639,405,1639,715,1639,725,1648,734,1659,734,1968,734,1979,734,1988,725,1988,715,1988,405,1988,394,1979,386,1968,386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rvi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onsumidor.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rminos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2017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onsumi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ipalmente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sica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medir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rca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ntaje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ión.</w:t>
      </w:r>
    </w:p>
    <w:p>
      <w:pPr>
        <w:jc w:val="left"/>
        <w:spacing w:after="0"/>
        <w:sectPr>
          <w:type w:val="continuous"/>
          <w:pgSz w:w="12240" w:h="15840"/>
          <w:pgMar w:top="1400" w:bottom="1200" w:left="1300" w:right="1300"/>
        </w:sectPr>
      </w:pPr>
      <w:rPr/>
    </w:p>
    <w:p>
      <w:pPr>
        <w:spacing w:before="59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99.799988pt;width:180pt;height:120pt;mso-position-horizontal-relative:page;mso-position-vertical-relative:page;z-index:42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D:20190513180240-05'00'13/05/2019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05:02:40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50" w:lineRule="auto"/>
                    <w:ind w:left="40" w:right="575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sujetossss</w:t>
                  </w:r>
                </w:p>
              </w:txbxContent>
            </v:textbox>
            <v:fill opacity="45875f"/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115.562988pt;width:180pt;height:120pt;mso-position-horizontal-relative:page;mso-position-vertical-relative:page;z-index:43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D:20190513180251-05'00'13/05/2019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05:02:51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¿No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iban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ser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adultos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mayores?</w:t>
                  </w:r>
                </w:p>
              </w:txbxContent>
            </v:textbox>
            <v:fill opacity="45875f"/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210.929993pt;width:180pt;height:120pt;mso-position-horizontal-relative:page;mso-position-vertical-relative:page;z-index:44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D:20190513180903-05'00'13/05/2019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05:09:03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Hay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una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inconsistencia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singulares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y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plurales</w:t>
                  </w:r>
                </w:p>
              </w:txbxContent>
            </v:textbox>
            <v:fill opacity="45875f"/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222.359009pt;width:180pt;height:120pt;mso-position-horizontal-relative:page;mso-position-vertical-relative:page;z-index:45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D:20190513180928-05'00'13/05/2019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05:09:28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Cambiaría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"son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los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siguientes"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por,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"se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puede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clasificar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como:"</w:t>
                  </w:r>
                </w:p>
              </w:txbxContent>
            </v:textbox>
            <v:fill opacity="45875f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thick" w:color="0000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thick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thick" w:color="0000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thick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</w:rPr>
        <w:t>todo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8" w:lineRule="auto"/>
        <w:ind w:left="119" w:right="24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438.501007pt;margin-top:4.696337pt;width:18.414pt;height:18.414pt;mso-position-horizontal-relative:page;mso-position-vertical-relative:paragraph;z-index:-1275" coordorigin="8770,94" coordsize="368,368">
            <v:group style="position:absolute;left:8780;top:104;width:348;height:348" coordorigin="8780,104" coordsize="348,348">
              <v:shape style="position:absolute;left:8780;top:104;width:348;height:348" coordorigin="8780,104" coordsize="348,348" path="m9120,104l8789,104,8780,113,8780,444,8789,452,9120,452,9128,444,9128,113,9120,104e" filled="t" fillcolor="#FFFFFF" stroked="f">
                <v:path arrowok="t"/>
                <v:fill/>
              </v:shape>
            </v:group>
            <v:group style="position:absolute;left:8780;top:104;width:348;height:348" coordorigin="8780,104" coordsize="348,348">
              <v:shape style="position:absolute;left:8780;top:104;width:348;height:348" coordorigin="8780,104" coordsize="348,348" path="m9120,104l8789,104,8780,113,8780,444,8789,452,9120,452,9128,444,9128,393,8874,393,8863,393,8858,389,8870,371,8875,352,8831,301,8819,266,8821,246,8854,196,8915,167,8940,163,9128,163,9128,113,9120,104e" filled="t" fillcolor="#FFFF00" stroked="f">
                <v:path arrowok="t"/>
                <v:fill/>
              </v:shape>
              <v:shape style="position:absolute;left:8780;top:104;width:348;height:348" coordorigin="8780,104" coordsize="348,348" path="m8946,356l8928,371,8909,382,8890,390,8874,393,9128,393,9128,356,8954,356,8946,356e" filled="t" fillcolor="#FFFF00" stroked="f">
                <v:path arrowok="t"/>
                <v:fill/>
              </v:shape>
              <v:shape style="position:absolute;left:8780;top:104;width:348;height:348" coordorigin="8780,104" coordsize="348,348" path="m9128,163l8940,163,8969,165,8995,169,9057,198,9088,243,9086,266,9057,320,8999,351,8954,356,9128,356,9128,163e" filled="t" fillcolor="#FFFF00" stroked="f">
                <v:path arrowok="t"/>
                <v:fill/>
              </v:shape>
            </v:group>
            <v:group style="position:absolute;left:8819;top:163;width:269;height:230" coordorigin="8819,163" coordsize="269,230">
              <v:shape style="position:absolute;left:8819;top:163;width:269;height:230" coordorigin="8819,163" coordsize="269,230" path="m8954,356l8951,356,8949,356,8946,356,8928,371,8909,382,8890,390,8874,393,8863,393,8858,389,8870,371,8875,352,8831,301,8819,266,8821,246,8854,196,8915,167,8940,163,8969,165,9040,186,9088,243,9086,266,9057,320,8999,351,8976,355e" filled="f" stroked="t" strokeweight=".59pt" strokecolor="#000000">
                <v:path arrowok="t"/>
              </v:shape>
            </v:group>
            <v:group style="position:absolute;left:8780;top:104;width:348;height:348" coordorigin="8780,104" coordsize="348,348">
              <v:shape style="position:absolute;left:8780;top:104;width:348;height:348" coordorigin="8780,104" coordsize="348,348" path="m9109,104l8799,104,8789,104,8780,113,8780,123,8780,433,8780,444,8789,452,8799,452,9109,452,9120,452,9128,444,9128,433,9128,123,9128,113,9120,104,9109,104xe" filled="f" stroked="t" strokeweight=".59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98.113007pt;margin-top:20.459337pt;width:18.414pt;height:18.414pt;mso-position-horizontal-relative:page;mso-position-vertical-relative:paragraph;z-index:-1274" coordorigin="3962,409" coordsize="368,368">
            <v:group style="position:absolute;left:3972;top:419;width:348;height:348" coordorigin="3972,419" coordsize="348,348">
              <v:shape style="position:absolute;left:3972;top:419;width:348;height:348" coordorigin="3972,419" coordsize="348,348" path="m4312,419l3981,419,3972,428,3972,759,3981,767,4312,767,4321,759,4321,428,4312,419e" filled="t" fillcolor="#FFFFFF" stroked="f">
                <v:path arrowok="t"/>
                <v:fill/>
              </v:shape>
            </v:group>
            <v:group style="position:absolute;left:3972;top:419;width:348;height:348" coordorigin="3972,419" coordsize="348,348">
              <v:shape style="position:absolute;left:3972;top:419;width:348;height:348" coordorigin="3972,419" coordsize="348,348" path="m4312,419l3981,419,3972,428,3972,759,3981,767,4312,767,4321,759,4321,708,4066,708,4055,708,4050,705,4063,686,4067,667,4023,616,4011,582,4014,561,4046,511,4108,482,4132,479,4321,479,4321,428,4312,419e" filled="t" fillcolor="#FFFF00" stroked="f">
                <v:path arrowok="t"/>
                <v:fill/>
              </v:shape>
              <v:shape style="position:absolute;left:3972;top:419;width:348;height:348" coordorigin="3972,419" coordsize="348,348" path="m4138,671l4121,687,4101,698,4082,705,4066,708,4321,708,4321,672,4146,672,4138,671e" filled="t" fillcolor="#FFFF00" stroked="f">
                <v:path arrowok="t"/>
                <v:fill/>
              </v:shape>
              <v:shape style="position:absolute;left:3972;top:419;width:348;height:348" coordorigin="3972,419" coordsize="348,348" path="m4321,479l4132,479,4161,480,4188,484,4249,513,4280,559,4278,581,4249,635,4192,666,4146,672,4321,672,4321,479e" filled="t" fillcolor="#FFFF00" stroked="f">
                <v:path arrowok="t"/>
                <v:fill/>
              </v:shape>
            </v:group>
            <v:group style="position:absolute;left:4011;top:479;width:269;height:230" coordorigin="4011,479" coordsize="269,230">
              <v:shape style="position:absolute;left:4011;top:479;width:269;height:230" coordorigin="4011,479" coordsize="269,230" path="m4146,672l4144,672,4141,671,4138,671,4121,687,4101,698,4082,705,4066,708,4055,708,4050,705,4063,686,4067,667,4023,616,4011,582,4014,561,4046,511,4108,482,4132,479,4161,480,4232,501,4280,559,4278,581,4249,635,4192,666,4168,670e" filled="f" stroked="t" strokeweight=".59pt" strokecolor="#000000">
                <v:path arrowok="t"/>
              </v:shape>
            </v:group>
            <v:group style="position:absolute;left:3972;top:419;width:348;height:348" coordorigin="3972,419" coordsize="348,348">
              <v:shape style="position:absolute;left:3972;top:419;width:348;height:348" coordorigin="3972,419" coordsize="348,348" path="m4301,419l3992,419,3981,419,3972,428,3972,439,3972,748,3972,759,3981,767,3992,767,4301,767,4312,767,4321,759,4321,748,4321,439,4321,428,4312,419,4301,419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ujeto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ipant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mport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ipo.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homb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uje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jos.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socio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onóm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proble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rca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idad.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68.67495pt;margin-top:2.546353pt;width:67.460048pt;height:26.333943pt;mso-position-horizontal-relative:page;mso-position-vertical-relative:paragraph;z-index:-1273" coordorigin="1373,51" coordsize="1349,527">
            <v:group style="position:absolute;left:1380;top:58;width:977;height:218" coordorigin="1380,58" coordsize="977,218">
              <v:shape style="position:absolute;left:1380;top:58;width:977;height:218" coordorigin="1380,58" coordsize="977,218" path="m2319,58l1418,59,1384,127,1380,167,1381,188,1407,262,1419,276,2319,275,2353,207,2357,166,2356,146,2330,72,2319,58e" filled="t" fillcolor="#FFFF00" stroked="f">
                <v:path arrowok="t"/>
                <v:fill/>
              </v:shape>
            </v:group>
            <v:group style="position:absolute;left:2364;top:219;width:348;height:348" coordorigin="2364,219" coordsize="348,348">
              <v:shape style="position:absolute;left:2364;top:219;width:348;height:348" coordorigin="2364,219" coordsize="348,348" path="m2704,219l2373,219,2364,228,2364,559,2373,568,2704,568,2713,559,2713,228,2704,219e" filled="t" fillcolor="#FFFFFF" stroked="f">
                <v:path arrowok="t"/>
                <v:fill/>
              </v:shape>
            </v:group>
            <v:group style="position:absolute;left:2364;top:219;width:348;height:348" coordorigin="2364,219" coordsize="348,348">
              <v:shape style="position:absolute;left:2364;top:219;width:348;height:348" coordorigin="2364,219" coordsize="348,348" path="m2704,219l2373,219,2364,228,2364,559,2373,568,2704,568,2713,559,2713,508,2458,508,2447,508,2443,505,2455,486,2459,467,2415,416,2403,382,2406,361,2438,311,2500,282,2525,279,2713,279,2713,228,2704,219e" filled="t" fillcolor="#FFFF00" stroked="f">
                <v:path arrowok="t"/>
                <v:fill/>
              </v:shape>
              <v:shape style="position:absolute;left:2364;top:219;width:348;height:348" coordorigin="2364,219" coordsize="348,348" path="m2530,471l2513,487,2494,498,2475,505,2458,508,2713,508,2713,472,2539,472,2530,471e" filled="t" fillcolor="#FFFF00" stroked="f">
                <v:path arrowok="t"/>
                <v:fill/>
              </v:shape>
              <v:shape style="position:absolute;left:2364;top:219;width:348;height:348" coordorigin="2364,219" coordsize="348,348" path="m2713,279l2525,279,2553,280,2580,285,2642,313,2672,359,2670,381,2641,435,2584,466,2539,472,2713,472,2713,279e" filled="t" fillcolor="#FFFF00" stroked="f">
                <v:path arrowok="t"/>
                <v:fill/>
              </v:shape>
            </v:group>
            <v:group style="position:absolute;left:2403;top:279;width:269;height:230" coordorigin="2403,279" coordsize="269,230">
              <v:shape style="position:absolute;left:2403;top:279;width:269;height:230" coordorigin="2403,279" coordsize="269,230" path="m2539,472l2536,472,2533,471,2530,471,2513,487,2494,498,2475,505,2458,508,2447,508,2443,505,2455,486,2459,467,2415,416,2403,382,2406,361,2438,311,2500,282,2525,279,2553,280,2624,301,2672,359,2670,381,2641,435,2584,466,2561,470e" filled="f" stroked="t" strokeweight=".59pt" strokecolor="#000000">
                <v:path arrowok="t"/>
              </v:shape>
            </v:group>
            <v:group style="position:absolute;left:2364;top:219;width:348;height:348" coordorigin="2364,219" coordsize="348,348">
              <v:shape style="position:absolute;left:2364;top:219;width:348;height:348" coordorigin="2364,219" coordsize="348,348" path="m2693,219l2384,219,2373,219,2364,228,2364,239,2364,548,2364,559,2373,568,2384,568,2693,568,2704,568,2713,559,2713,548,2713,239,2713,228,2704,219,2693,219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rca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oría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monet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valor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21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69.015793pt;margin-top:3.937198pt;width:20.536408pt;height:10.9078pt;mso-position-horizontal-relative:page;mso-position-vertical-relative:paragraph;z-index:-1272" coordorigin="1380,79" coordsize="411,218">
            <v:shape style="position:absolute;left:1380;top:79;width:411;height:218" coordorigin="1380,79" coordsize="411,218" path="m1752,79l1418,80,1384,148,1380,188,1381,209,1407,283,1419,297,1753,296,1787,228,1791,187,1790,167,1764,93,1752,79e" filled="t" fillcolor="#FFFF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171.126007pt;margin-top:8.270307pt;width:18.004pt;height:18.004pt;mso-position-horizontal-relative:page;mso-position-vertical-relative:paragraph;z-index:-1271" coordorigin="3423,165" coordsize="360,360">
            <v:group style="position:absolute;left:3428;top:171;width:348;height:348" coordorigin="3428,171" coordsize="348,348">
              <v:shape style="position:absolute;left:3428;top:171;width:348;height:348" coordorigin="3428,171" coordsize="348,348" path="m3768,171l3437,171,3428,180,3428,511,3437,520,3768,520,3777,511,3777,460,3522,460,3511,460,3507,457,3519,438,3523,419,3479,368,3467,334,3470,313,3502,263,3564,234,3589,231,3777,231,3777,180,3768,171e" filled="t" fillcolor="#FFFF00" stroked="f">
                <v:path arrowok="t"/>
                <v:fill/>
              </v:shape>
              <v:shape style="position:absolute;left:3428;top:171;width:348;height:348" coordorigin="3428,171" coordsize="348,348" path="m3594,423l3577,439,3558,450,3539,457,3522,460,3777,460,3777,424,3603,424,3594,423e" filled="t" fillcolor="#FFFF00" stroked="f">
                <v:path arrowok="t"/>
                <v:fill/>
              </v:shape>
              <v:shape style="position:absolute;left:3428;top:171;width:348;height:348" coordorigin="3428,171" coordsize="348,348" path="m3777,231l3589,231,3617,232,3644,237,3706,265,3736,311,3734,333,3705,387,3648,418,3603,424,3777,424,3777,231e" filled="t" fillcolor="#FFFF00" stroked="f">
                <v:path arrowok="t"/>
                <v:fill/>
              </v:shape>
            </v:group>
            <v:group style="position:absolute;left:3467;top:231;width:269;height:230" coordorigin="3467,231" coordsize="269,230">
              <v:shape style="position:absolute;left:3467;top:231;width:269;height:230" coordorigin="3467,231" coordsize="269,230" path="m3603,424l3600,424,3597,423,3594,423,3577,439,3558,450,3539,457,3522,460,3511,460,3507,457,3519,438,3523,419,3479,368,3467,334,3470,313,3502,263,3564,234,3589,231,3617,232,3688,253,3736,311,3734,333,3705,387,3648,418,3625,422e" filled="f" stroked="t" strokeweight=".59pt" strokecolor="#000000">
                <v:path arrowok="t"/>
              </v:shape>
            </v:group>
            <v:group style="position:absolute;left:3428;top:171;width:348;height:348" coordorigin="3428,171" coordsize="348,348">
              <v:shape style="position:absolute;left:3428;top:171;width:348;height:348" coordorigin="3428,171" coordsize="348,348" path="m3757,171l3448,171,3437,171,3428,180,3428,191,3428,500,3428,511,3437,520,3448,520,3757,520,3768,520,3777,511,3777,500,3777,191,3777,180,3768,171,3757,171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uient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s: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8" w:lineRule="auto"/>
        <w:ind w:left="119" w:right="2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ún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investi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luctu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valor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peso,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día.</w:t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8" w:lineRule="auto"/>
        <w:ind w:left="119" w:right="8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ún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investig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nómeno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flu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moneda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ional.</w:t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8" w:lineRule="auto"/>
        <w:ind w:left="119" w:right="38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ún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ño: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ntal;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ondicion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ontrolad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undida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ondicion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vias.</w:t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8" w:lineRule="auto"/>
        <w:ind w:left="119" w:right="10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ún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tos: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identifi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flu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valor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ional.</w:t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8" w:lineRule="auto"/>
        <w:ind w:left="119" w:right="75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ún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foqu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tativa;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ía.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8" w:lineRule="auto"/>
        <w:ind w:left="119" w:right="52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onsti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uida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diez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stán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lqu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viduo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tuó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nóni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ntorno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onóm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guient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s:</w:t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71" w:lineRule="exact"/>
        <w:ind w:left="441" w:right="6572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3"/>
          <w:szCs w:val="23"/>
          <w:color w:val="333D47"/>
          <w:spacing w:val="-1"/>
          <w:w w:val="100"/>
          <w:position w:val="-1"/>
        </w:rPr>
        <w:t>1</w:t>
      </w:r>
      <w:r>
        <w:rPr>
          <w:rFonts w:ascii="Arial" w:hAnsi="Arial" w:cs="Arial" w:eastAsia="Arial"/>
          <w:sz w:val="23"/>
          <w:szCs w:val="23"/>
          <w:color w:val="333D47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23"/>
          <w:szCs w:val="23"/>
          <w:color w:val="333D47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color w:val="333D47"/>
          <w:spacing w:val="4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1"/>
          <w:w w:val="100"/>
          <w:position w:val="-1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0"/>
          <w:w w:val="100"/>
          <w:position w:val="-1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0"/>
          <w:w w:val="100"/>
          <w:position w:val="-1"/>
        </w:rPr>
        <w:t>ust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0"/>
          <w:w w:val="100"/>
          <w:position w:val="-1"/>
        </w:rPr>
        <w:t>mexi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0"/>
          <w:w w:val="100"/>
          <w:position w:val="-1"/>
        </w:rPr>
        <w:t>no(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-2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0"/>
          <w:w w:val="100"/>
          <w:position w:val="-1"/>
        </w:rPr>
        <w:t>)?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29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0"/>
          <w:w w:val="100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1000" w:top="1380" w:bottom="1200" w:left="1300" w:right="1300"/>
          <w:pgSz w:w="12240" w:h="15840"/>
        </w:sectPr>
      </w:pPr>
      <w:rPr/>
    </w:p>
    <w:p>
      <w:pPr>
        <w:spacing w:before="59" w:after="0" w:line="398" w:lineRule="auto"/>
        <w:ind w:left="119" w:right="6249" w:firstLine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3"/>
          <w:szCs w:val="23"/>
          <w:color w:val="333D47"/>
          <w:spacing w:val="-1"/>
          <w:w w:val="100"/>
        </w:rPr>
        <w:t>2</w:t>
      </w:r>
      <w:r>
        <w:rPr>
          <w:rFonts w:ascii="Arial" w:hAnsi="Arial" w:cs="Arial" w:eastAsia="Arial"/>
          <w:sz w:val="23"/>
          <w:szCs w:val="23"/>
          <w:color w:val="333D47"/>
          <w:spacing w:val="0"/>
          <w:w w:val="100"/>
        </w:rPr>
        <w:t>.</w:t>
      </w:r>
      <w:r>
        <w:rPr>
          <w:rFonts w:ascii="Arial" w:hAnsi="Arial" w:cs="Arial" w:eastAsia="Arial"/>
          <w:sz w:val="23"/>
          <w:szCs w:val="23"/>
          <w:color w:val="333D47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333D47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1"/>
          <w:w w:val="100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0"/>
          <w:w w:val="100"/>
        </w:rPr>
        <w:t>ust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color w:val="333D4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í</w:t>
      </w:r>
    </w:p>
    <w:p>
      <w:pPr>
        <w:spacing w:before="6" w:after="0" w:line="271" w:lineRule="exact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47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3"/>
          <w:szCs w:val="23"/>
          <w:color w:val="333D47"/>
          <w:spacing w:val="-1"/>
          <w:w w:val="100"/>
        </w:rPr>
        <w:t>3</w:t>
      </w:r>
      <w:r>
        <w:rPr>
          <w:rFonts w:ascii="Arial" w:hAnsi="Arial" w:cs="Arial" w:eastAsia="Arial"/>
          <w:sz w:val="23"/>
          <w:szCs w:val="23"/>
          <w:color w:val="333D47"/>
          <w:spacing w:val="0"/>
          <w:w w:val="100"/>
        </w:rPr>
        <w:t>.</w:t>
      </w:r>
      <w:r>
        <w:rPr>
          <w:rFonts w:ascii="Arial" w:hAnsi="Arial" w:cs="Arial" w:eastAsia="Arial"/>
          <w:sz w:val="23"/>
          <w:szCs w:val="23"/>
          <w:color w:val="333D47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333D47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sus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sos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mensu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les?</w:t>
      </w:r>
    </w:p>
    <w:p>
      <w:pPr>
        <w:spacing w:before="21" w:after="0" w:line="240" w:lineRule="auto"/>
        <w:ind w:left="83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$5,000</w:t>
      </w:r>
    </w:p>
    <w:p>
      <w:pPr>
        <w:spacing w:before="0" w:after="0" w:line="240" w:lineRule="auto"/>
        <w:ind w:left="83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$5,000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$10,000</w:t>
      </w:r>
    </w:p>
    <w:p>
      <w:pPr>
        <w:spacing w:before="0" w:after="0" w:line="240" w:lineRule="auto"/>
        <w:ind w:left="83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$10,000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$15,000</w:t>
      </w:r>
    </w:p>
    <w:p>
      <w:pPr>
        <w:spacing w:before="0" w:after="0" w:line="240" w:lineRule="auto"/>
        <w:ind w:left="83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$15,000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$25,000</w:t>
      </w:r>
    </w:p>
    <w:p>
      <w:pPr>
        <w:spacing w:before="0" w:after="0" w:line="271" w:lineRule="exact"/>
        <w:ind w:left="83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$25,000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398" w:lineRule="auto"/>
        <w:ind w:left="119" w:right="5018" w:firstLine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3"/>
          <w:szCs w:val="23"/>
          <w:color w:val="333D47"/>
          <w:spacing w:val="-1"/>
          <w:w w:val="100"/>
        </w:rPr>
        <w:t>4</w:t>
      </w:r>
      <w:r>
        <w:rPr>
          <w:rFonts w:ascii="Arial" w:hAnsi="Arial" w:cs="Arial" w:eastAsia="Arial"/>
          <w:sz w:val="23"/>
          <w:szCs w:val="23"/>
          <w:color w:val="333D47"/>
          <w:spacing w:val="0"/>
          <w:w w:val="100"/>
        </w:rPr>
        <w:t>.</w:t>
      </w:r>
      <w:r>
        <w:rPr>
          <w:rFonts w:ascii="Arial" w:hAnsi="Arial" w:cs="Arial" w:eastAsia="Arial"/>
          <w:sz w:val="23"/>
          <w:szCs w:val="23"/>
          <w:color w:val="333D47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333D47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siente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sus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sos?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í</w:t>
      </w:r>
    </w:p>
    <w:p>
      <w:pPr>
        <w:spacing w:before="4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71" w:lineRule="exact"/>
        <w:ind w:left="47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3"/>
          <w:szCs w:val="23"/>
          <w:color w:val="333D47"/>
          <w:spacing w:val="-1"/>
          <w:w w:val="100"/>
          <w:position w:val="-1"/>
        </w:rPr>
        <w:t>5</w:t>
      </w:r>
      <w:r>
        <w:rPr>
          <w:rFonts w:ascii="Arial" w:hAnsi="Arial" w:cs="Arial" w:eastAsia="Arial"/>
          <w:sz w:val="23"/>
          <w:szCs w:val="23"/>
          <w:color w:val="333D47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23"/>
          <w:szCs w:val="23"/>
          <w:color w:val="333D47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color w:val="333D47"/>
          <w:spacing w:val="4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  <w:position w:val="-1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Cu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  <w:position w:val="-1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ntos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iemb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son?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</w:t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3"/>
          <w:szCs w:val="23"/>
          <w:color w:val="333D47"/>
          <w:spacing w:val="-1"/>
          <w:w w:val="100"/>
        </w:rPr>
        <w:t>6</w:t>
      </w:r>
      <w:r>
        <w:rPr>
          <w:rFonts w:ascii="Arial" w:hAnsi="Arial" w:cs="Arial" w:eastAsia="Arial"/>
          <w:sz w:val="23"/>
          <w:szCs w:val="23"/>
          <w:color w:val="333D47"/>
          <w:spacing w:val="0"/>
          <w:w w:val="100"/>
        </w:rPr>
        <w:t>.</w:t>
      </w:r>
      <w:r>
        <w:rPr>
          <w:rFonts w:ascii="Arial" w:hAnsi="Arial" w:cs="Arial" w:eastAsia="Arial"/>
          <w:sz w:val="23"/>
          <w:szCs w:val="23"/>
          <w:color w:val="333D47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333D47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nto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?</w:t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$1,000</w:t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$2,000</w:t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$3,000</w:t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$3,000</w:t>
      </w:r>
    </w:p>
    <w:p>
      <w:pPr>
        <w:spacing w:before="2" w:after="0" w:line="550" w:lineRule="atLeast"/>
        <w:ind w:left="119" w:right="231" w:firstLine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3"/>
          <w:szCs w:val="23"/>
          <w:color w:val="333D47"/>
          <w:spacing w:val="-1"/>
          <w:w w:val="100"/>
        </w:rPr>
        <w:t>7</w:t>
      </w:r>
      <w:r>
        <w:rPr>
          <w:rFonts w:ascii="Arial" w:hAnsi="Arial" w:cs="Arial" w:eastAsia="Arial"/>
          <w:sz w:val="23"/>
          <w:szCs w:val="23"/>
          <w:color w:val="333D47"/>
          <w:spacing w:val="0"/>
          <w:w w:val="100"/>
        </w:rPr>
        <w:t>.</w:t>
      </w:r>
      <w:r>
        <w:rPr>
          <w:rFonts w:ascii="Arial" w:hAnsi="Arial" w:cs="Arial" w:eastAsia="Arial"/>
          <w:sz w:val="23"/>
          <w:szCs w:val="23"/>
          <w:color w:val="333D47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333D47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odría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lc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$2,000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2018,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s?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Sí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</w:p>
    <w:p>
      <w:pPr>
        <w:spacing w:before="2" w:after="0" w:line="550" w:lineRule="atLeast"/>
        <w:ind w:left="119" w:right="2764" w:firstLine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3"/>
          <w:szCs w:val="23"/>
          <w:color w:val="333D47"/>
          <w:spacing w:val="-1"/>
          <w:w w:val="100"/>
        </w:rPr>
        <w:t>8</w:t>
      </w:r>
      <w:r>
        <w:rPr>
          <w:rFonts w:ascii="Arial" w:hAnsi="Arial" w:cs="Arial" w:eastAsia="Arial"/>
          <w:sz w:val="23"/>
          <w:szCs w:val="23"/>
          <w:color w:val="333D47"/>
          <w:spacing w:val="0"/>
          <w:w w:val="100"/>
        </w:rPr>
        <w:t>.</w:t>
      </w:r>
      <w:r>
        <w:rPr>
          <w:rFonts w:ascii="Arial" w:hAnsi="Arial" w:cs="Arial" w:eastAsia="Arial"/>
          <w:sz w:val="23"/>
          <w:szCs w:val="23"/>
          <w:color w:val="333D47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333D47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tenido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ún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umen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sal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rio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úl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ño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í</w:t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3"/>
          <w:szCs w:val="23"/>
          <w:color w:val="333D47"/>
          <w:spacing w:val="-1"/>
          <w:w w:val="100"/>
        </w:rPr>
        <w:t>9</w:t>
      </w:r>
      <w:r>
        <w:rPr>
          <w:rFonts w:ascii="Arial" w:hAnsi="Arial" w:cs="Arial" w:eastAsia="Arial"/>
          <w:sz w:val="23"/>
          <w:szCs w:val="23"/>
          <w:color w:val="333D47"/>
          <w:spacing w:val="0"/>
          <w:w w:val="100"/>
        </w:rPr>
        <w:t>.</w:t>
      </w:r>
      <w:r>
        <w:rPr>
          <w:rFonts w:ascii="Arial" w:hAnsi="Arial" w:cs="Arial" w:eastAsia="Arial"/>
          <w:sz w:val="23"/>
          <w:szCs w:val="23"/>
          <w:color w:val="333D47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333D47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sí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tuvo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ún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umento,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nto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fue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?</w:t>
      </w:r>
    </w:p>
    <w:p>
      <w:pPr>
        <w:jc w:val="left"/>
        <w:spacing w:after="0"/>
        <w:sectPr>
          <w:pgMar w:header="0" w:footer="1000" w:top="1380" w:bottom="1200" w:left="1300" w:right="1300"/>
          <w:pgSz w:w="12240" w:h="15840"/>
        </w:sectPr>
      </w:pPr>
      <w:rPr/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$3,00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$5,000</w:t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$5,000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$10,000</w:t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$10,000</w:t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50" w:lineRule="atLeast"/>
        <w:ind w:left="119" w:right="5197" w:firstLine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3"/>
          <w:szCs w:val="23"/>
          <w:color w:val="333D47"/>
          <w:spacing w:val="-1"/>
          <w:w w:val="100"/>
        </w:rPr>
        <w:t>10</w:t>
      </w:r>
      <w:r>
        <w:rPr>
          <w:rFonts w:ascii="Arial" w:hAnsi="Arial" w:cs="Arial" w:eastAsia="Arial"/>
          <w:sz w:val="23"/>
          <w:szCs w:val="23"/>
          <w:color w:val="333D47"/>
          <w:spacing w:val="0"/>
          <w:w w:val="100"/>
        </w:rPr>
        <w:t>.</w:t>
      </w:r>
      <w:r>
        <w:rPr>
          <w:rFonts w:ascii="Arial" w:hAnsi="Arial" w:cs="Arial" w:eastAsia="Arial"/>
          <w:sz w:val="23"/>
          <w:szCs w:val="23"/>
          <w:color w:val="333D47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Ust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ún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hor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o?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í</w:t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iento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tos</w:t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9" w:lineRule="auto"/>
        <w:ind w:left="119" w:right="31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disponib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diez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tativa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rí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obtenid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ional.</w:t>
      </w:r>
    </w:p>
    <w:p>
      <w:pPr>
        <w:jc w:val="left"/>
        <w:spacing w:after="0"/>
        <w:sectPr>
          <w:pgMar w:header="0" w:footer="1000" w:top="1480" w:bottom="1200" w:left="1300" w:right="1300"/>
          <w:pgSz w:w="12240" w:h="15840"/>
        </w:sectPr>
      </w:pPr>
      <w:rPr/>
    </w:p>
    <w:p>
      <w:pPr>
        <w:spacing w:before="59" w:after="0" w:line="265" w:lineRule="exact"/>
        <w:ind w:left="119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353.587006pt;width:180pt;height:120pt;mso-position-horizontal-relative:page;mso-position-vertical-relative:page;z-index:48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D:20190513181113-05'00'13/05/2019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05:11:13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Tengo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honesta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curiosidad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por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dónde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sacaste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muestra,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¿son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personas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entrevistaste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algun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lugar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particular?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¿son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personas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conocías?</w:t>
                  </w:r>
                </w:p>
                <w:p>
                  <w:pPr>
                    <w:spacing w:before="10" w:after="0" w:line="240" w:lineRule="auto"/>
                    <w:ind w:left="40" w:right="-20"/>
                    <w:jc w:val="left"/>
                  </w:pPr>
                  <w:rPr/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Los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resultados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tu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encuesta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contradicen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todas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estadísticas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hay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nivel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nacional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sobre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los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ingresos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mensuales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los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mexicanos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</w:p>
              </w:txbxContent>
            </v:textbox>
            <v:fill opacity="45875f"/>
          </v:shape>
        </w:pict>
      </w:r>
      <w:r>
        <w:rPr>
          <w:rFonts w:ascii="Calibri" w:hAnsi="Calibri" w:cs="Calibri" w:eastAsia="Calibri"/>
          <w:sz w:val="22"/>
          <w:szCs w:val="22"/>
          <w:b/>
          <w:bCs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RE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u w:val="single" w:color="0000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UL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u w:val="single" w:color="0000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AD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OS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359" w:lineRule="auto"/>
        <w:ind w:left="119" w:right="6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pondr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rá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rio.</w:t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#1: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í”.</w:t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#2: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d?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í”.</w:t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1" w:lineRule="exact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23.75pt;margin-top:18.693144pt;width:361.1pt;height:214.5pt;mso-position-horizontal-relative:page;mso-position-vertical-relative:paragraph;z-index:-1266" coordorigin="2475,374" coordsize="7222,4290">
            <v:shape style="position:absolute;left:2475;top:374;width:7222;height:4290" type="#_x0000_t75">
              <v:imagedata r:id="rId7" o:title=""/>
            </v:shape>
            <v:group style="position:absolute;left:7661;top:2602;width:348;height:348" coordorigin="7661,2602" coordsize="348,348">
              <v:shape style="position:absolute;left:7661;top:2602;width:348;height:348" coordorigin="7661,2602" coordsize="348,348" path="m8000,2602l7669,2602,7661,2611,7661,2942,7669,2950,8000,2950,8009,2942,8009,2611,8000,2602e" filled="t" fillcolor="#FFFFFF" stroked="f">
                <v:path arrowok="t"/>
                <v:fill/>
              </v:shape>
            </v:group>
            <v:group style="position:absolute;left:7661;top:2602;width:348;height:348" coordorigin="7661,2602" coordsize="348,348">
              <v:shape style="position:absolute;left:7661;top:2602;width:348;height:348" coordorigin="7661,2602" coordsize="348,348" path="m8000,2602l7669,2602,7661,2611,7661,2942,7669,2950,8000,2950,8009,2942,8009,2891,7755,2891,7743,2891,7739,2888,7751,2869,7756,2850,7712,2799,7700,2765,7702,2744,7735,2694,7796,2665,7821,2661,8009,2661,8009,2611,8000,2602e" filled="t" fillcolor="#FFFF00" stroked="f">
                <v:path arrowok="t"/>
                <v:fill/>
              </v:shape>
              <v:shape style="position:absolute;left:7661;top:2602;width:348;height:348" coordorigin="7661,2602" coordsize="348,348" path="m7827,2854l7809,2869,7790,2881,7771,2888,7755,2891,8009,2891,8009,2854,7835,2854,7827,2854e" filled="t" fillcolor="#FFFF00" stroked="f">
                <v:path arrowok="t"/>
                <v:fill/>
              </v:shape>
              <v:shape style="position:absolute;left:7661;top:2602;width:348;height:348" coordorigin="7661,2602" coordsize="348,348" path="m8009,2661l7821,2661,7850,2663,7876,2667,7938,2696,7969,2741,7967,2764,7937,2818,7880,2849,7835,2854,8009,2854,8009,2661e" filled="t" fillcolor="#FFFF00" stroked="f">
                <v:path arrowok="t"/>
                <v:fill/>
              </v:shape>
            </v:group>
            <v:group style="position:absolute;left:7700;top:2661;width:269;height:230" coordorigin="7700,2661" coordsize="269,230">
              <v:shape style="position:absolute;left:7700;top:2661;width:269;height:230" coordorigin="7700,2661" coordsize="269,230" path="m7835,2854l7832,2854,7829,2854,7827,2854,7809,2869,7790,2881,7771,2888,7755,2891,7743,2891,7739,2888,7751,2869,7756,2850,7712,2799,7700,2765,7702,2744,7735,2694,7796,2665,7821,2661,7850,2663,7921,2684,7969,2741,7967,2764,7937,2818,7880,2849,7857,2853e" filled="f" stroked="t" strokeweight=".59pt" strokecolor="#000000">
                <v:path arrowok="t"/>
              </v:shape>
            </v:group>
            <v:group style="position:absolute;left:7661;top:2602;width:348;height:348" coordorigin="7661,2602" coordsize="348,348">
              <v:shape style="position:absolute;left:7661;top:2602;width:348;height:348" coordorigin="7661,2602" coordsize="348,348" path="m7990,2602l7680,2602,7669,2602,7661,2611,7661,2621,7661,2931,7661,2942,7669,2950,7680,2950,7990,2950,8000,2950,8009,2942,8009,2931,8009,2621,8009,2611,8000,2602,7990,2602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unta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#3: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Cu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les?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left="4389" w:right="4511"/>
        <w:jc w:val="center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-1"/>
          <w:w w:val="100"/>
        </w:rPr>
        <w:t>G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ráfi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a</w:t>
      </w:r>
      <w:r>
        <w:rPr>
          <w:rFonts w:ascii="Calibri" w:hAnsi="Calibri" w:cs="Calibri" w:eastAsia="Calibri"/>
          <w:sz w:val="18"/>
          <w:szCs w:val="18"/>
          <w:spacing w:val="-2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99"/>
        </w:rPr>
        <w:t>5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60" w:lineRule="auto"/>
        <w:ind w:left="119" w:right="9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más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50%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$25,000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n.</w:t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1" w:lineRule="exact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unta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#4: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siente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6" w:after="0" w:line="240" w:lineRule="auto"/>
        <w:ind w:right="94"/>
        <w:jc w:val="right"/>
        <w:rPr>
          <w:rFonts w:ascii="Calibri" w:hAnsi="Calibri" w:cs="Calibri" w:eastAsia="Calibri"/>
          <w:sz w:val="22"/>
          <w:szCs w:val="22"/>
        </w:rPr>
      </w:pPr>
      <w:rPr/>
      <w:r>
        <w:rPr/>
        <w:pict>
          <v:group style="position:absolute;margin-left:170.25pt;margin-top:-173.327362pt;width:281.970pt;height:197.15pt;mso-position-horizontal-relative:page;mso-position-vertical-relative:paragraph;z-index:-1265" coordorigin="3405,-3467" coordsize="5639,3943">
            <v:shape style="position:absolute;left:3405;top:-3467;width:5639;height:3943" type="#_x0000_t75">
              <v:imagedata r:id="rId8" o:title=""/>
            </v:shape>
            <v:group style="position:absolute;left:8609;top:-3077;width:365;height:225" coordorigin="8609,-3077" coordsize="365,225">
              <v:shape style="position:absolute;left:8609;top:-3077;width:365;height:225" coordorigin="8609,-3077" coordsize="365,225" path="m8609,-2852l8974,-2852,8974,-3077,8609,-3077,8609,-2852e" filled="t" fillcolor="#FFFFFF" stroked="f">
                <v:path arrowok="t"/>
                <v:fill/>
              </v:shape>
            </v:group>
            <v:group style="position:absolute;left:4357;top:172;width:365;height:225" coordorigin="4357,172" coordsize="365,225">
              <v:shape style="position:absolute;left:4357;top:172;width:365;height:225" coordorigin="4357,172" coordsize="365,225" path="m4357,397l4722,397,4722,172,4357,172,4357,397e" filled="t" fillcolor="#FFFFFF" stroked="f">
                <v:path arrowok="t"/>
                <v:fill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14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69" w:after="0" w:line="240" w:lineRule="auto"/>
        <w:ind w:left="4636" w:right="4264"/>
        <w:jc w:val="center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-1"/>
          <w:w w:val="100"/>
        </w:rPr>
        <w:t>G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ráfi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a</w:t>
      </w:r>
      <w:r>
        <w:rPr>
          <w:rFonts w:ascii="Calibri" w:hAnsi="Calibri" w:cs="Calibri" w:eastAsia="Calibri"/>
          <w:sz w:val="18"/>
          <w:szCs w:val="18"/>
          <w:spacing w:val="-2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99"/>
        </w:rPr>
        <w:t>6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</w:r>
    </w:p>
    <w:p>
      <w:pPr>
        <w:jc w:val="center"/>
        <w:spacing w:after="0"/>
        <w:sectPr>
          <w:pgMar w:footer="0" w:header="0" w:top="1380" w:bottom="280" w:left="1300" w:right="1300"/>
          <w:footerReference w:type="default" r:id="rId6"/>
          <w:pgSz w:w="12240" w:h="15840"/>
        </w:sectPr>
      </w:pPr>
      <w:rPr/>
    </w:p>
    <w:p>
      <w:pPr>
        <w:spacing w:before="59" w:after="0" w:line="359" w:lineRule="auto"/>
        <w:ind w:left="119" w:right="39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75%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stán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onfo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ontando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más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50%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más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$25,000.</w:t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1" w:lineRule="exact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unta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#5: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Cu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ntos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iem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n?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16" w:lineRule="exact"/>
        <w:ind w:left="4531" w:right="4369"/>
        <w:jc w:val="center"/>
        <w:rPr>
          <w:rFonts w:ascii="Calibri" w:hAnsi="Calibri" w:cs="Calibri" w:eastAsia="Calibri"/>
          <w:sz w:val="18"/>
          <w:szCs w:val="18"/>
        </w:rPr>
      </w:pPr>
      <w:rPr/>
      <w:r>
        <w:rPr/>
        <w:pict>
          <v:group style="position:absolute;margin-left:142.869995pt;margin-top:-244.630676pt;width:326.25pt;height:238.0pt;mso-position-horizontal-relative:page;mso-position-vertical-relative:paragraph;z-index:-1263" coordorigin="2857,-4893" coordsize="6525,4760">
            <v:shape style="position:absolute;left:2857;top:-4893;width:6525;height:4760" type="#_x0000_t75">
              <v:imagedata r:id="rId10" o:title=""/>
            </v:shape>
            <v:group style="position:absolute;left:5604;top:-4352;width:365;height:225" coordorigin="5604,-4352" coordsize="365,225">
              <v:shape style="position:absolute;left:5604;top:-4352;width:365;height:225" coordorigin="5604,-4352" coordsize="365,225" path="m5604,-4127l5969,-4127,5969,-4352,5604,-4352,5604,-4127e" filled="t" fillcolor="#FFFFFF" stroked="f">
                <v:path arrowok="t"/>
                <v:fill/>
              </v:shape>
            </v:group>
            <v:group style="position:absolute;left:4341;top:-3823;width:365;height:225" coordorigin="4341,-3823" coordsize="365,225">
              <v:shape style="position:absolute;left:4341;top:-3823;width:365;height:225" coordorigin="4341,-3823" coordsize="365,225" path="m4341,-3598l4706,-3598,4706,-3823,4341,-3823,4341,-3598e" filled="t" fillcolor="#FFFFFF" stroked="f">
                <v:path arrowok="t"/>
                <v:fill/>
              </v:shape>
            </v:group>
            <v:group style="position:absolute;left:3675;top:-2888;width:365;height:225" coordorigin="3675,-2888" coordsize="365,225">
              <v:shape style="position:absolute;left:3675;top:-2888;width:365;height:225" coordorigin="3675,-2888" coordsize="365,225" path="m3675,-2663l4040,-2663,4040,-2888,3675,-2888,3675,-2663e" filled="t" fillcolor="#FFFFFF" stroked="f">
                <v:path arrowok="t"/>
                <v:fill/>
              </v:shape>
            </v:group>
            <v:group style="position:absolute;left:3922;top:-717;width:365;height:225" coordorigin="3922,-717" coordsize="365,225">
              <v:shape style="position:absolute;left:3922;top:-717;width:365;height:225" coordorigin="3922,-717" coordsize="365,225" path="m3922,-492l4287,-492,4287,-717,3922,-717,3922,-492e" filled="t" fillcolor="#FFFFFF" stroked="f">
                <v:path arrowok="t"/>
                <v:fill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G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ráfi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a</w:t>
      </w:r>
      <w:r>
        <w:rPr>
          <w:rFonts w:ascii="Calibri" w:hAnsi="Calibri" w:cs="Calibri" w:eastAsia="Calibri"/>
          <w:sz w:val="18"/>
          <w:szCs w:val="18"/>
          <w:spacing w:val="-2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99"/>
        </w:rPr>
        <w:t>7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unta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#6: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Cu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left="4581" w:right="-20"/>
        <w:jc w:val="left"/>
        <w:tabs>
          <w:tab w:pos="9300" w:val="left"/>
        </w:tabs>
        <w:rPr>
          <w:rFonts w:ascii="Calibri" w:hAnsi="Calibri" w:cs="Calibri" w:eastAsia="Calibri"/>
          <w:sz w:val="22"/>
          <w:szCs w:val="22"/>
        </w:rPr>
      </w:pPr>
      <w:rPr/>
      <w:r>
        <w:rPr/>
        <w:pict>
          <v:group style="position:absolute;margin-left:120.400002pt;margin-top:-258.171661pt;width:347.25pt;height:253.25pt;mso-position-horizontal-relative:page;mso-position-vertical-relative:paragraph;z-index:-1262" coordorigin="2408,-5163" coordsize="6945,5065">
            <v:shape style="position:absolute;left:2408;top:-5163;width:6945;height:5065" type="#_x0000_t75">
              <v:imagedata r:id="rId11" o:title=""/>
            </v:shape>
            <v:group style="position:absolute;left:3611;top:-4448;width:365;height:225" coordorigin="3611,-4448" coordsize="365,225">
              <v:shape style="position:absolute;left:3611;top:-4448;width:365;height:225" coordorigin="3611,-4448" coordsize="365,225" path="m3611,-4223l3976,-4223,3976,-4448,3611,-4448,3611,-4223e" filled="t" fillcolor="#FFFFFF" stroked="f">
                <v:path arrowok="t"/>
                <v:fill/>
              </v:shape>
            </v:group>
            <v:group style="position:absolute;left:8445;top:-4673;width:365;height:328" coordorigin="8445,-4673" coordsize="365,328">
              <v:shape style="position:absolute;left:8445;top:-4673;width:365;height:328" coordorigin="8445,-4673" coordsize="365,328" path="m8445,-4345l8810,-4345,8810,-4673,8445,-4673,8445,-4345e" filled="t" fillcolor="#FFFFFF" stroked="f">
                <v:path arrowok="t"/>
                <v:fill/>
              </v:shape>
            </v:group>
            <v:group style="position:absolute;left:3455;top:-920;width:365;height:328" coordorigin="3455,-920" coordsize="365,328">
              <v:shape style="position:absolute;left:3455;top:-920;width:365;height:328" coordorigin="3455,-920" coordsize="365,328" path="m3455,-592l3820,-592,3820,-920,3455,-920,3455,-592e" filled="t" fillcolor="#FFFFFF" stroked="f">
                <v:path arrowok="t"/>
                <v:fill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G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ráfi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a</w:t>
      </w:r>
      <w:r>
        <w:rPr>
          <w:rFonts w:ascii="Calibri" w:hAnsi="Calibri" w:cs="Calibri" w:eastAsia="Calibri"/>
          <w:sz w:val="18"/>
          <w:szCs w:val="18"/>
          <w:spacing w:val="-2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8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-10"/>
        </w:rPr>
        <w:t>15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pgMar w:footer="0" w:header="0" w:top="1380" w:bottom="280" w:left="1300" w:right="1300"/>
          <w:footerReference w:type="default" r:id="rId9"/>
          <w:pgSz w:w="12240" w:h="15840"/>
        </w:sectPr>
      </w:pPr>
      <w:rPr/>
    </w:p>
    <w:p>
      <w:pPr>
        <w:spacing w:before="59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62%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$2,00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$3,000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410" w:lineRule="atLeast"/>
        <w:ind w:left="119" w:right="22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96.5pt;margin-top:36.834301pt;width:200.98pt;height:210.7pt;mso-position-horizontal-relative:page;mso-position-vertical-relative:paragraph;z-index:-1261" coordorigin="3930,737" coordsize="4020,4214">
            <v:shape style="position:absolute;left:3930;top:737;width:4020;height:4214" type="#_x0000_t75">
              <v:imagedata r:id="rId13" o:title=""/>
            </v:shape>
            <v:group style="position:absolute;left:4840;top:1035;width:365;height:328" coordorigin="4840,1035" coordsize="365,328">
              <v:shape style="position:absolute;left:4840;top:1035;width:365;height:328" coordorigin="4840,1035" coordsize="365,328" path="m4840,1363l5205,1363,5205,1035,4840,1035,4840,1363e" filled="t" fillcolor="#FFFFFF" stroked="f">
                <v:path arrowok="t"/>
                <v:fill/>
              </v:shape>
            </v:group>
            <v:group style="position:absolute;left:7397;top:4322;width:365;height:328" coordorigin="7397,4322" coordsize="365,328">
              <v:shape style="position:absolute;left:7397;top:4322;width:365;height:328" coordorigin="7397,4322" coordsize="365,328" path="m7397,4650l7762,4650,7762,4322,7397,4322,7397,4650e" filled="t" fillcolor="#FFFFFF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#7: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odría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$2,000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2015,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2018,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má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16" w:lineRule="exact"/>
        <w:ind w:left="4411" w:right="4489"/>
        <w:jc w:val="center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spacing w:val="-1"/>
          <w:w w:val="100"/>
        </w:rPr>
        <w:t>G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áfica</w:t>
      </w:r>
      <w:r>
        <w:rPr>
          <w:rFonts w:ascii="Calibri" w:hAnsi="Calibri" w:cs="Calibri" w:eastAsia="Calibri"/>
          <w:sz w:val="18"/>
          <w:szCs w:val="18"/>
          <w:spacing w:val="-2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99"/>
        </w:rPr>
        <w:t>9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9" w:after="0" w:line="360" w:lineRule="auto"/>
        <w:ind w:left="119" w:right="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90%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dijo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podía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onsumir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$2,000.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$2,000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015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tualmente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</w:p>
    <w:p>
      <w:pPr>
        <w:spacing w:before="3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1" w:lineRule="exact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unta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#8: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tenido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ún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umen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sal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úl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ños?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3" w:after="0" w:line="240" w:lineRule="auto"/>
        <w:ind w:left="4411" w:right="4398"/>
        <w:jc w:val="center"/>
        <w:rPr>
          <w:rFonts w:ascii="Calibri" w:hAnsi="Calibri" w:cs="Calibri" w:eastAsia="Calibri"/>
          <w:sz w:val="18"/>
          <w:szCs w:val="18"/>
        </w:rPr>
      </w:pPr>
      <w:rPr/>
      <w:r>
        <w:rPr/>
        <w:pict>
          <v:group style="position:absolute;margin-left:173.630005pt;margin-top:-190.674667pt;width:264.73pt;height:187.49pt;mso-position-horizontal-relative:page;mso-position-vertical-relative:paragraph;z-index:-1260" coordorigin="3473,-3813" coordsize="5295,3750">
            <v:shape style="position:absolute;left:3473;top:-3813;width:5295;height:3745" type="#_x0000_t75">
              <v:imagedata r:id="rId14" o:title=""/>
            </v:shape>
            <v:group style="position:absolute;left:4413;top:-3475;width:272;height:276" coordorigin="4413,-3475" coordsize="272,276">
              <v:shape style="position:absolute;left:4413;top:-3475;width:272;height:276" coordorigin="4413,-3475" coordsize="272,276" path="m4413,-3199l4685,-3199,4685,-3475,4413,-3475,4413,-3199e" filled="t" fillcolor="#FFFFFF" stroked="f">
                <v:path arrowok="t"/>
                <v:fill/>
              </v:shape>
            </v:group>
            <v:group style="position:absolute;left:8365;top:-402;width:365;height:328" coordorigin="8365,-402" coordsize="365,328">
              <v:shape style="position:absolute;left:8365;top:-402;width:365;height:328" coordorigin="8365,-402" coordsize="365,328" path="m8365,-74l8730,-74,8730,-402,8365,-402,8365,-74e" filled="t" fillcolor="#FFFFFF" stroked="f">
                <v:path arrowok="t"/>
                <v:fill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G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ráfi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a</w:t>
      </w:r>
      <w:r>
        <w:rPr>
          <w:rFonts w:ascii="Calibri" w:hAnsi="Calibri" w:cs="Calibri" w:eastAsia="Calibri"/>
          <w:sz w:val="18"/>
          <w:szCs w:val="18"/>
          <w:spacing w:val="-2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99"/>
        </w:rPr>
        <w:t>10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</w:r>
    </w:p>
    <w:p>
      <w:pPr>
        <w:jc w:val="center"/>
        <w:spacing w:after="0"/>
        <w:sectPr>
          <w:pgNumType w:start="16"/>
          <w:pgMar w:footer="1000" w:header="0" w:top="1380" w:bottom="1200" w:left="1300" w:right="1300"/>
          <w:footerReference w:type="default" r:id="rId12"/>
          <w:pgSz w:w="12240" w:h="15840"/>
        </w:sectPr>
      </w:pPr>
      <w:rPr/>
    </w:p>
    <w:p>
      <w:pPr>
        <w:spacing w:before="59" w:after="0" w:line="271" w:lineRule="exact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672.000183pt;width:180pt;height:119.999817pt;mso-position-horizontal-relative:page;mso-position-vertical-relative:page;z-index:56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D:20190513181206-05'00'13/05/2019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05:12:06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Como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comentario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genera,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ENCANTÓ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tu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sección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resultados.</w:t>
                  </w:r>
                </w:p>
                <w:p>
                  <w:pPr>
                    <w:spacing w:before="10" w:after="0" w:line="240" w:lineRule="auto"/>
                    <w:ind w:left="40" w:right="-20"/>
                    <w:jc w:val="left"/>
                  </w:pPr>
                  <w:rPr/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encantan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gráficas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y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encanta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trabajo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hiciste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para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describirlas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manera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breve,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facilitando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mucho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lectura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los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datos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recopilados.</w:t>
                  </w:r>
                </w:p>
              </w:txbxContent>
            </v:textbox>
            <v:fill opacity="45875f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unta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#9: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sí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tuvo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umento,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16" w:lineRule="exact"/>
        <w:ind w:left="4351" w:right="4458"/>
        <w:jc w:val="center"/>
        <w:rPr>
          <w:rFonts w:ascii="Calibri" w:hAnsi="Calibri" w:cs="Calibri" w:eastAsia="Calibri"/>
          <w:sz w:val="18"/>
          <w:szCs w:val="18"/>
        </w:rPr>
      </w:pPr>
      <w:rPr/>
      <w:r>
        <w:rPr/>
        <w:pict>
          <v:group style="position:absolute;margin-left:147.75pt;margin-top:-202.42067pt;width:316.48pt;height:206.74pt;mso-position-horizontal-relative:page;mso-position-vertical-relative:paragraph;z-index:-1259" coordorigin="2955,-4048" coordsize="6330,4135">
            <v:shape style="position:absolute;left:2955;top:-4048;width:6330;height:4120" type="#_x0000_t75">
              <v:imagedata r:id="rId15" o:title=""/>
            </v:shape>
            <v:group style="position:absolute;left:4909;top:-3737;width:365;height:328" coordorigin="4909,-3737" coordsize="365,328">
              <v:shape style="position:absolute;left:4909;top:-3737;width:365;height:328" coordorigin="4909,-3737" coordsize="365,328" path="m4909,-3409l5274,-3409,5274,-3737,4909,-3737,4909,-3409e" filled="t" fillcolor="#FFFFFF" stroked="f">
                <v:path arrowok="t"/>
                <v:fill/>
              </v:shape>
            </v:group>
            <v:group style="position:absolute;left:3734;top:-2741;width:365;height:328" coordorigin="3734,-2741" coordsize="365,328">
              <v:shape style="position:absolute;left:3734;top:-2741;width:365;height:328" coordorigin="3734,-2741" coordsize="365,328" path="m3734,-2413l4099,-2413,4099,-2741,3734,-2741,3734,-2413e" filled="t" fillcolor="#FFFFFF" stroked="f">
                <v:path arrowok="t"/>
                <v:fill/>
              </v:shape>
            </v:group>
            <v:group style="position:absolute;left:4529;top:-252;width:365;height:328" coordorigin="4529,-252" coordsize="365,328">
              <v:shape style="position:absolute;left:4529;top:-252;width:365;height:328" coordorigin="4529,-252" coordsize="365,328" path="m4529,76l4894,76,4894,-252,4529,-252,4529,76e" filled="t" fillcolor="#FFFFFF" stroked="f">
                <v:path arrowok="t"/>
                <v:fill/>
              </v:shape>
            </v:group>
            <v:group style="position:absolute;left:8689;top:-2270;width:365;height:328" coordorigin="8689,-2270" coordsize="365,328">
              <v:shape style="position:absolute;left:8689;top:-2270;width:365;height:328" coordorigin="8689,-2270" coordsize="365,328" path="m8689,-1942l9054,-1942,9054,-2270,8689,-2270,8689,-1942e" filled="t" fillcolor="#FFFFFF" stroked="f">
                <v:path arrowok="t"/>
                <v:fill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G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ráfi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a</w:t>
      </w:r>
      <w:r>
        <w:rPr>
          <w:rFonts w:ascii="Calibri" w:hAnsi="Calibri" w:cs="Calibri" w:eastAsia="Calibri"/>
          <w:sz w:val="18"/>
          <w:szCs w:val="18"/>
          <w:spacing w:val="-2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99"/>
        </w:rPr>
        <w:t>11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360" w:lineRule="auto"/>
        <w:ind w:left="119" w:right="21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#8,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75%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tenido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umento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sueldo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úl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ños,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ionar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problema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invest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ón.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#9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75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45%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tuvo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$3,000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,000.</w:t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1" w:lineRule="exact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unta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#10: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Ust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ún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hor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16" w:lineRule="exact"/>
        <w:ind w:left="4428" w:right="4381"/>
        <w:jc w:val="center"/>
        <w:rPr>
          <w:rFonts w:ascii="Calibri" w:hAnsi="Calibri" w:cs="Calibri" w:eastAsia="Calibri"/>
          <w:sz w:val="18"/>
          <w:szCs w:val="18"/>
        </w:rPr>
      </w:pPr>
      <w:rPr/>
      <w:r>
        <w:rPr/>
        <w:pict>
          <v:group style="position:absolute;margin-left:152.149994pt;margin-top:-165.090652pt;width:308.95pt;height:168.73pt;mso-position-horizontal-relative:page;mso-position-vertical-relative:paragraph;z-index:-1258" coordorigin="3043,-3302" coordsize="6179,3375">
            <v:shape style="position:absolute;left:3043;top:-3302;width:6179;height:3375" type="#_x0000_t75">
              <v:imagedata r:id="rId16" o:title=""/>
            </v:shape>
            <v:group style="position:absolute;left:3663;top:-1378;width:365;height:328" coordorigin="3663,-1378" coordsize="365,328">
              <v:shape style="position:absolute;left:3663;top:-1378;width:365;height:328" coordorigin="3663,-1378" coordsize="365,328" path="m3663,-1050l4028,-1050,4028,-1378,3663,-1378,3663,-1050e" filled="t" fillcolor="#FFFFFF" stroked="f">
                <v:path arrowok="t"/>
                <v:fill/>
              </v:shape>
            </v:group>
            <v:group style="position:absolute;left:8792;top:-699;width:365;height:328" coordorigin="8792,-699" coordsize="365,328">
              <v:shape style="position:absolute;left:8792;top:-699;width:365;height:328" coordorigin="8792,-699" coordsize="365,328" path="m8792,-371l9157,-371,9157,-699,8792,-699,8792,-371e" filled="t" fillcolor="#FFFFFF" stroked="f">
                <v:path arrowok="t"/>
                <v:fill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G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ráfi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a</w:t>
      </w:r>
      <w:r>
        <w:rPr>
          <w:rFonts w:ascii="Calibri" w:hAnsi="Calibri" w:cs="Calibri" w:eastAsia="Calibri"/>
          <w:sz w:val="18"/>
          <w:szCs w:val="18"/>
          <w:spacing w:val="-2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99"/>
        </w:rPr>
        <w:t>12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360" w:lineRule="auto"/>
        <w:ind w:left="119" w:right="52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355.948975pt;margin-top:42.411121pt;width:18.004pt;height:18.004pt;mso-position-horizontal-relative:page;mso-position-vertical-relative:paragraph;z-index:-1257" coordorigin="7119,848" coordsize="360,360">
            <v:group style="position:absolute;left:7125;top:854;width:348;height:348" coordorigin="7125,854" coordsize="348,348">
              <v:shape style="position:absolute;left:7125;top:854;width:348;height:348" coordorigin="7125,854" coordsize="348,348" path="m7464,854l7134,854,7125,863,7125,1194,7134,1202,7464,1202,7473,1194,7473,1143,7219,1143,7207,1143,7203,1140,7215,1121,7220,1102,7176,1051,7164,1017,7166,996,7199,946,7260,917,7285,913,7473,913,7473,863,7464,854e" filled="t" fillcolor="#FFFF00" stroked="f">
                <v:path arrowok="t"/>
                <v:fill/>
              </v:shape>
              <v:shape style="position:absolute;left:7125;top:854;width:348;height:348" coordorigin="7125,854" coordsize="348,348" path="m7291,1106l7273,1121,7254,1133,7235,1140,7219,1143,7473,1143,7473,1106,7299,1106,7291,1106e" filled="t" fillcolor="#FFFF00" stroked="f">
                <v:path arrowok="t"/>
                <v:fill/>
              </v:shape>
              <v:shape style="position:absolute;left:7125;top:854;width:348;height:348" coordorigin="7125,854" coordsize="348,348" path="m7473,913l7285,913,7314,915,7340,919,7402,948,7433,994,7431,1016,7402,1070,7344,1101,7299,1106,7473,1106,7473,913e" filled="t" fillcolor="#FFFF00" stroked="f">
                <v:path arrowok="t"/>
                <v:fill/>
              </v:shape>
            </v:group>
            <v:group style="position:absolute;left:7164;top:913;width:269;height:230" coordorigin="7164,913" coordsize="269,230">
              <v:shape style="position:absolute;left:7164;top:913;width:269;height:230" coordorigin="7164,913" coordsize="269,230" path="m7299,1106l7296,1106,7293,1106,7291,1106,7273,1121,7254,1133,7235,1140,7219,1143,7207,1143,7203,1140,7215,1121,7220,1102,7176,1051,7164,1017,7166,996,7199,946,7260,917,7285,913,7314,915,7385,936,7433,994,7431,1016,7402,1070,7344,1101,7321,1105e" filled="f" stroked="t" strokeweight=".59pt" strokecolor="#000000">
                <v:path arrowok="t"/>
              </v:shape>
            </v:group>
            <v:group style="position:absolute;left:7125;top:854;width:348;height:348" coordorigin="7125,854" coordsize="348,348">
              <v:shape style="position:absolute;left:7125;top:854;width:348;height:348" coordorigin="7125,854" coordsize="348,348" path="m7454,854l7144,854,7134,854,7125,863,7125,873,7125,1183,7125,1194,7134,1202,7144,1202,7454,1202,7464,1202,7473,1194,7473,1183,7473,873,7473,863,7464,854,7454,854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rv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rá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ían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ir.</w:t>
      </w:r>
    </w:p>
    <w:p>
      <w:pPr>
        <w:jc w:val="left"/>
        <w:spacing w:after="0"/>
        <w:sectPr>
          <w:pgMar w:header="0" w:footer="1000" w:top="1380" w:bottom="1200" w:left="1300" w:right="1300"/>
          <w:pgSz w:w="12240" w:h="15840"/>
        </w:sectPr>
      </w:pPr>
      <w:rPr/>
    </w:p>
    <w:p>
      <w:pPr>
        <w:spacing w:before="59" w:after="0" w:line="271" w:lineRule="exact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  <w:position w:val="-1"/>
        </w:rPr>
        <w:t>iscu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thick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thick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  <w:position w:val="-1"/>
        </w:rPr>
        <w:t>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360" w:lineRule="auto"/>
        <w:ind w:left="119" w:right="33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rv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onóm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flu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onóm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a.</w:t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00" w:lineRule="atLeast"/>
        <w:ind w:left="119" w:right="58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ada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tiene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ráf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6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afi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q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q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$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5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8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ás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ráf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).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grac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ó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q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Mar w:header="0" w:footer="1000" w:top="1380" w:bottom="1200" w:left="1300" w:right="130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6.00%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16" w:lineRule="exact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5.00%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4" w:after="0" w:line="240" w:lineRule="auto"/>
        <w:ind w:right="-20"/>
        <w:jc w:val="left"/>
        <w:rPr>
          <w:rFonts w:ascii="Calibri" w:hAnsi="Calibri" w:cs="Calibri" w:eastAsia="Calibri"/>
          <w:sz w:val="28"/>
          <w:szCs w:val="28"/>
        </w:rPr>
      </w:pPr>
      <w:rPr/>
      <w:r>
        <w:rPr/>
        <w:br w:type="column"/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I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P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C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2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0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15</w:t>
      </w:r>
      <w:r>
        <w:rPr>
          <w:rFonts w:ascii="Calibri" w:hAnsi="Calibri" w:cs="Calibri" w:eastAsia="Calibri"/>
          <w:sz w:val="28"/>
          <w:szCs w:val="28"/>
          <w:color w:val="585858"/>
          <w:spacing w:val="1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-</w:t>
      </w:r>
      <w:r>
        <w:rPr>
          <w:rFonts w:ascii="Calibri" w:hAnsi="Calibri" w:cs="Calibri" w:eastAsia="Calibri"/>
          <w:sz w:val="28"/>
          <w:szCs w:val="28"/>
          <w:color w:val="585858"/>
          <w:spacing w:val="0"/>
          <w:w w:val="100"/>
        </w:rPr>
        <w:t> </w:t>
      </w:r>
      <w:r>
        <w:rPr>
          <w:rFonts w:ascii="Calibri" w:hAnsi="Calibri" w:cs="Calibri" w:eastAsia="Calibri"/>
          <w:sz w:val="28"/>
          <w:szCs w:val="28"/>
          <w:color w:val="585858"/>
          <w:spacing w:val="-1"/>
          <w:w w:val="100"/>
        </w:rPr>
        <w:t>2018</w:t>
      </w:r>
      <w:r>
        <w:rPr>
          <w:rFonts w:ascii="Calibri" w:hAnsi="Calibri" w:cs="Calibri" w:eastAsia="Calibri"/>
          <w:sz w:val="28"/>
          <w:szCs w:val="28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705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404040"/>
          <w:spacing w:val="0"/>
          <w:w w:val="100"/>
        </w:rPr>
        <w:t>4.99%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00" w:bottom="1200" w:left="1300" w:right="1300"/>
          <w:cols w:num="2" w:equalWidth="0">
            <w:col w:w="1957" w:space="2134"/>
            <w:col w:w="5549"/>
          </w:cols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2240" w:h="15840"/>
          <w:pgMar w:top="1400" w:bottom="1200" w:left="1300" w:right="1300"/>
        </w:sectPr>
      </w:pPr>
      <w:rPr/>
    </w:p>
    <w:p>
      <w:pPr>
        <w:spacing w:before="3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4.00%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3.00%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16" w:lineRule="exact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2.00%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7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404040"/>
          <w:spacing w:val="0"/>
          <w:w w:val="100"/>
        </w:rPr>
        <w:t>2.22%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7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404040"/>
          <w:spacing w:val="0"/>
          <w:w w:val="100"/>
        </w:rPr>
        <w:t>2.97%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23" w:after="0" w:line="240" w:lineRule="auto"/>
        <w:ind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/>
        <w:br w:type="column"/>
      </w:r>
      <w:r>
        <w:rPr>
          <w:rFonts w:ascii="Calibri" w:hAnsi="Calibri" w:cs="Calibri" w:eastAsia="Calibri"/>
          <w:sz w:val="18"/>
          <w:szCs w:val="18"/>
          <w:color w:val="404040"/>
          <w:spacing w:val="0"/>
          <w:w w:val="100"/>
        </w:rPr>
        <w:t>3.55%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00" w:bottom="1200" w:left="1300" w:right="1300"/>
          <w:cols w:num="4" w:equalWidth="0">
            <w:col w:w="1957" w:space="720"/>
            <w:col w:w="448" w:space="1111"/>
            <w:col w:w="448" w:space="2670"/>
            <w:col w:w="2286"/>
          </w:cols>
        </w:sectPr>
      </w:pPr>
      <w:rPr/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3" w:after="0" w:line="216" w:lineRule="exact"/>
        <w:ind w:left="1508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1.00%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2240" w:h="15840"/>
          <w:pgMar w:top="1400" w:bottom="1200" w:left="1300" w:right="1300"/>
        </w:sectPr>
      </w:pPr>
      <w:rPr/>
    </w:p>
    <w:p>
      <w:pPr>
        <w:spacing w:before="23" w:after="0" w:line="240" w:lineRule="auto"/>
        <w:ind w:right="-20"/>
        <w:jc w:val="righ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99"/>
        </w:rPr>
        <w:t>0.00%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16" w:lineRule="exact"/>
        <w:ind w:right="-20"/>
        <w:jc w:val="left"/>
        <w:tabs>
          <w:tab w:pos="1540" w:val="left"/>
          <w:tab w:pos="3100" w:val="left"/>
          <w:tab w:pos="4660" w:val="left"/>
        </w:tabs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2015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2016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2017</w:t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ab/>
      </w:r>
      <w:r>
        <w:rPr>
          <w:rFonts w:ascii="Calibri" w:hAnsi="Calibri" w:cs="Calibri" w:eastAsia="Calibri"/>
          <w:sz w:val="18"/>
          <w:szCs w:val="18"/>
          <w:color w:val="585858"/>
          <w:spacing w:val="0"/>
          <w:w w:val="100"/>
        </w:rPr>
        <w:t>2018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00" w:bottom="1200" w:left="1300" w:right="1300"/>
          <w:cols w:num="2" w:equalWidth="0">
            <w:col w:w="1957" w:space="764"/>
            <w:col w:w="6919"/>
          </w:cols>
        </w:sectPr>
      </w:pPr>
      <w:rPr/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3" w:after="0" w:line="216" w:lineRule="exact"/>
        <w:ind w:left="4668" w:right="4096"/>
        <w:jc w:val="center"/>
        <w:rPr>
          <w:rFonts w:ascii="Calibri" w:hAnsi="Calibri" w:cs="Calibri" w:eastAsia="Calibri"/>
          <w:sz w:val="18"/>
          <w:szCs w:val="18"/>
        </w:rPr>
      </w:pPr>
      <w:rPr/>
      <w:r>
        <w:rPr/>
        <w:pict>
          <v:group style="position:absolute;margin-left:133.524994pt;margin-top:-219.675659pt;width:360.75pt;height:216.75pt;mso-position-horizontal-relative:page;mso-position-vertical-relative:paragraph;z-index:-1255" coordorigin="2670,-4394" coordsize="7215,4335">
            <v:group style="position:absolute;left:3423;top:-1050;width:6235;height:2" coordorigin="3423,-1050" coordsize="6235,2">
              <v:shape style="position:absolute;left:3423;top:-1050;width:6235;height:2" coordorigin="3423,-1050" coordsize="6235,0" path="m3423,-1050l9658,-1050e" filled="f" stroked="t" strokeweight=".75pt" strokecolor="#D9D9D9">
                <v:path arrowok="t"/>
              </v:shape>
            </v:group>
            <v:group style="position:absolute;left:3423;top:-1569;width:6235;height:2" coordorigin="3423,-1569" coordsize="6235,2">
              <v:shape style="position:absolute;left:3423;top:-1569;width:6235;height:2" coordorigin="3423,-1569" coordsize="6235,0" path="m3423,-1569l9658,-1569e" filled="f" stroked="t" strokeweight=".75pt" strokecolor="#D9D9D9">
                <v:path arrowok="t"/>
              </v:shape>
            </v:group>
            <v:group style="position:absolute;left:3423;top:-2087;width:6235;height:2" coordorigin="3423,-2087" coordsize="6235,2">
              <v:shape style="position:absolute;left:3423;top:-2087;width:6235;height:2" coordorigin="3423,-2087" coordsize="6235,0" path="m3423,-2087l9658,-2087e" filled="f" stroked="t" strokeweight=".75pt" strokecolor="#D9D9D9">
                <v:path arrowok="t"/>
              </v:shape>
            </v:group>
            <v:group style="position:absolute;left:3423;top:-2605;width:6235;height:2" coordorigin="3423,-2605" coordsize="6235,2">
              <v:shape style="position:absolute;left:3423;top:-2605;width:6235;height:2" coordorigin="3423,-2605" coordsize="6235,0" path="m3423,-2605l9658,-2605e" filled="f" stroked="t" strokeweight=".75pt" strokecolor="#D9D9D9">
                <v:path arrowok="t"/>
              </v:shape>
            </v:group>
            <v:group style="position:absolute;left:3423;top:-3126;width:6235;height:2" coordorigin="3423,-3126" coordsize="6235,2">
              <v:shape style="position:absolute;left:3423;top:-3126;width:6235;height:2" coordorigin="3423,-3126" coordsize="6235,0" path="m3423,-3126l9658,-3126e" filled="f" stroked="t" strokeweight=".75pt" strokecolor="#D9D9D9">
                <v:path arrowok="t"/>
              </v:shape>
            </v:group>
            <v:group style="position:absolute;left:4202;top:-3120;width:4677;height:1438" coordorigin="4202,-3120" coordsize="4677,1438">
              <v:shape style="position:absolute;left:4202;top:-3120;width:4677;height:1438" coordorigin="4202,-3120" coordsize="4677,1438" path="m4202,-1682l5760,-2073,7320,-3120,8879,-2373e" filled="f" stroked="t" strokeweight="2.25pt" strokecolor="#4471C4">
                <v:path arrowok="t"/>
              </v:shape>
            </v:group>
            <v:group style="position:absolute;left:3423;top:-3644;width:6235;height:2" coordorigin="3423,-3644" coordsize="6235,2">
              <v:shape style="position:absolute;left:3423;top:-3644;width:6235;height:2" coordorigin="3423,-3644" coordsize="6235,0" path="m3423,-3644l9658,-3644e" filled="f" stroked="t" strokeweight=".75pt" strokecolor="#D9D9D9">
                <v:path arrowok="t"/>
              </v:shape>
            </v:group>
            <v:group style="position:absolute;left:3423;top:-530;width:6235;height:2" coordorigin="3423,-530" coordsize="6235,2">
              <v:shape style="position:absolute;left:3423;top:-530;width:6235;height:2" coordorigin="3423,-530" coordsize="6235,0" path="m3423,-530l9658,-530e" filled="f" stroked="t" strokeweight=".75pt" strokecolor="#D9D9D9">
                <v:path arrowok="t"/>
              </v:shape>
            </v:group>
            <v:group style="position:absolute;left:2678;top:-4386;width:7200;height:4320" coordorigin="2678,-4386" coordsize="7200,4320">
              <v:shape style="position:absolute;left:2678;top:-4386;width:7200;height:4320" coordorigin="2678,-4386" coordsize="7200,4320" path="m2678,-66l9878,-66,9878,-4386,2678,-4386,2678,-66xe" filled="f" stroked="t" strokeweight=".75pt" strokecolor="#D9D9D9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18"/>
          <w:szCs w:val="18"/>
          <w:spacing w:val="-1"/>
          <w:w w:val="100"/>
        </w:rPr>
        <w:t>G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ráfi</w:t>
      </w:r>
      <w:r>
        <w:rPr>
          <w:rFonts w:ascii="Calibri" w:hAnsi="Calibri" w:cs="Calibri" w:eastAsia="Calibri"/>
          <w:sz w:val="18"/>
          <w:szCs w:val="18"/>
          <w:spacing w:val="1"/>
          <w:w w:val="10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a</w:t>
      </w:r>
      <w:r>
        <w:rPr>
          <w:rFonts w:ascii="Calibri" w:hAnsi="Calibri" w:cs="Calibri" w:eastAsia="Calibri"/>
          <w:sz w:val="18"/>
          <w:szCs w:val="18"/>
          <w:spacing w:val="-2"/>
          <w:w w:val="10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</w:rPr>
        <w:t>4.1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360" w:lineRule="auto"/>
        <w:ind w:left="119" w:right="23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mostró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año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2017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ompa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75%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stados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tenido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umento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últ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ños,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aumento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$3,000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$5,0000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11)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suponi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47%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$3,000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lante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(gr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8).</w:t>
      </w:r>
    </w:p>
    <w:p>
      <w:pPr>
        <w:jc w:val="left"/>
        <w:spacing w:after="0"/>
        <w:sectPr>
          <w:type w:val="continuous"/>
          <w:pgSz w:w="12240" w:h="15840"/>
          <w:pgMar w:top="1400" w:bottom="1200" w:left="1300" w:right="1300"/>
        </w:sectPr>
      </w:pPr>
      <w:rPr/>
    </w:p>
    <w:p>
      <w:pPr>
        <w:spacing w:before="59" w:after="0" w:line="271" w:lineRule="exact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  <w:position w:val="-1"/>
        </w:rPr>
        <w:t>Concl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thick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  <w:position w:val="-1"/>
        </w:rPr>
        <w:t>sio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thick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thick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360" w:lineRule="auto"/>
        <w:ind w:left="119" w:right="39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invest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mativa.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flu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valor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moneda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sí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nivel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onóm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onóm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bido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8" w:lineRule="auto"/>
        <w:ind w:left="839" w:right="429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2017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ían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lgas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2018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8" w:lineRule="auto"/>
        <w:ind w:left="839" w:right="104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paí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prime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Chia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iorm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sismo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hter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iudad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iudad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rtos,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2017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8" w:lineRule="auto"/>
        <w:ind w:left="839" w:right="185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Trump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stadounid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mpaña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onstruir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Mé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iba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mpos,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2016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8" w:lineRule="auto"/>
        <w:ind w:left="839" w:right="160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53%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onvirti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siden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ideolo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ía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2018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8" w:lineRule="auto"/>
        <w:ind w:left="119" w:right="29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moneda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valor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posit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8" w:lineRule="auto"/>
        <w:ind w:left="119" w:right="30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investi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bjetivo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investi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investi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iones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posit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onóm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mejor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ional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l.</w:t>
      </w:r>
    </w:p>
    <w:p>
      <w:pPr>
        <w:jc w:val="left"/>
        <w:spacing w:after="0"/>
        <w:sectPr>
          <w:pgMar w:header="0" w:footer="1000" w:top="1380" w:bottom="1200" w:left="1300" w:right="1300"/>
          <w:pgSz w:w="12240" w:h="15840"/>
        </w:sectPr>
      </w:pPr>
      <w:rPr/>
    </w:p>
    <w:p>
      <w:pPr>
        <w:spacing w:before="59" w:after="0" w:line="240" w:lineRule="auto"/>
        <w:ind w:left="11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ías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39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2018.</w:t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839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27).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¿Qué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s?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9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2019,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ps: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hyperlink r:id="rId17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/ww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.bbv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om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/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hyperlink r:id="rId18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s/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i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pc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f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3"/>
            <w:w w:val="100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tu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fin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z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s/</w:t>
        </w:r>
      </w:hyperlink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839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mpos,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(n.d.).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2016.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59" w:lineRule="auto"/>
        <w:ind w:left="1199" w:right="99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2019,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hyperlink r:id="rId19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rom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ht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p: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/consult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.mx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inde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x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.ph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</w:rPr>
          <w:t>p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/r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-3"/>
            <w:w w:val="100"/>
          </w:rPr>
          <w:t>y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pina/i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m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88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8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30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v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nt</w:t>
        </w:r>
        <w:r>
          <w:rPr>
            <w:rFonts w:ascii="Times New Roman" w:hAnsi="Times New Roman" w:cs="Times New Roman" w:eastAsia="Times New Roman"/>
            <w:sz w:val="24"/>
            <w:szCs w:val="24"/>
            <w:spacing w:val="3"/>
            <w:w w:val="100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-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16</w:t>
      </w:r>
    </w:p>
    <w:p>
      <w:pPr>
        <w:spacing w:before="26" w:after="0" w:line="240" w:lineRule="auto"/>
        <w:ind w:left="839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ún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dor.</w:t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9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ps: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hyperlink r:id="rId20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/ww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.bb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om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mundo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not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i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hyperlink r:id="rId21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ia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m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ri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latina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446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8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9634</w:t>
        </w:r>
      </w:hyperlink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839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60" w:lineRule="auto"/>
        <w:ind w:left="1199" w:right="263" w:firstLine="-36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Estud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toría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ptemb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2019,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ps: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hyperlink r:id="rId22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/ww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lun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i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v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rs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l.com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m</w:t>
        </w:r>
        <w:r>
          <w:rPr>
            <w:rFonts w:ascii="Times New Roman" w:hAnsi="Times New Roman" w:cs="Times New Roman" w:eastAsia="Times New Roman"/>
            <w:sz w:val="24"/>
            <w:szCs w:val="24"/>
            <w:spacing w:val="3"/>
            <w:w w:val="100"/>
          </w:rPr>
          <w:t>x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/na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ion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so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ied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d/estudi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hyperlink r:id="rId23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3"/>
            <w:w w:val="100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s-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</w:p>
    <w:p>
      <w:pPr>
        <w:spacing w:before="23" w:after="0" w:line="240" w:lineRule="auto"/>
        <w:ind w:left="839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2015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2015.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(n.d.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12,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59" w:lineRule="auto"/>
        <w:ind w:left="1199" w:right="41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2019,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ps: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/es.inf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ico/infl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pc-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2015.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spx</w:t>
      </w:r>
    </w:p>
    <w:p>
      <w:pPr>
        <w:spacing w:before="26" w:after="0" w:line="357" w:lineRule="auto"/>
        <w:ind w:left="1199" w:right="815" w:firstLine="-36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(n.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nfl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5%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2019,</w:t>
      </w:r>
    </w:p>
    <w:p>
      <w:pPr>
        <w:spacing w:before="9" w:after="0" w:line="359" w:lineRule="auto"/>
        <w:ind w:left="1199" w:right="36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ps: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hyperlink r:id="rId24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/ww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le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om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i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sta.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om.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m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x/e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onom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i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hyperlink r:id="rId25">
        <w:r>
          <w:rPr>
            <w:rFonts w:ascii="Times New Roman" w:hAnsi="Times New Roman" w:cs="Times New Roman" w:eastAsia="Times New Roman"/>
            <w:sz w:val="24"/>
            <w:szCs w:val="24"/>
            <w:spacing w:val="3"/>
            <w:w w:val="100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-6"/>
            <w:w w:val="100"/>
          </w:rPr>
          <w:t>I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fl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io</w:t>
        </w:r>
        <w:r>
          <w:rPr>
            <w:rFonts w:ascii="Times New Roman" w:hAnsi="Times New Roman" w:cs="Times New Roman" w:eastAsia="Times New Roman"/>
            <w:sz w:val="24"/>
            <w:szCs w:val="24"/>
            <w:spacing w:val="3"/>
            <w:w w:val="100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5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d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u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nt</w:t>
        </w:r>
        <w:r>
          <w:rPr>
            <w:rFonts w:ascii="Times New Roman" w:hAnsi="Times New Roman" w:cs="Times New Roman" w:eastAsia="Times New Roman"/>
            <w:sz w:val="24"/>
            <w:szCs w:val="24"/>
            <w:spacing w:val="3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l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2017-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2017010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00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5.ht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</w:p>
    <w:p>
      <w:pPr>
        <w:spacing w:before="26" w:after="0" w:line="359" w:lineRule="auto"/>
        <w:ind w:left="1199" w:right="481" w:firstLine="-36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(ot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(n.d.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2019,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ps: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/elfin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rump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</w:p>
    <w:p>
      <w:pPr>
        <w:spacing w:before="24" w:after="0" w:line="360" w:lineRule="auto"/>
        <w:ind w:left="1199" w:right="481" w:firstLine="-36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(ot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(n.d.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2019,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ps: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/elfin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</w:p>
    <w:p>
      <w:pPr>
        <w:spacing w:before="23" w:after="0" w:line="359" w:lineRule="auto"/>
        <w:ind w:left="1199" w:right="642" w:firstLine="-36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rtos.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tps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hyperlink r:id="rId26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w.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-5"/>
            <w:w w:val="100"/>
          </w:rPr>
          <w:t>y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i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mes.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om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s/2017/09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19/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mb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l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3"/>
            <w:w w:val="100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si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m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-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ico/</w:t>
      </w:r>
    </w:p>
    <w:p>
      <w:pPr>
        <w:jc w:val="both"/>
        <w:spacing w:after="0"/>
        <w:sectPr>
          <w:pgMar w:header="0" w:footer="1000" w:top="1380" w:bottom="1200" w:left="1300" w:right="1300"/>
          <w:pgSz w:w="12240" w:h="15840"/>
        </w:sectPr>
      </w:pPr>
      <w:rPr/>
    </w:p>
    <w:p>
      <w:pPr>
        <w:spacing w:before="78" w:after="0" w:line="240" w:lineRule="auto"/>
        <w:ind w:left="419" w:right="-20"/>
        <w:jc w:val="left"/>
        <w:tabs>
          <w:tab w:pos="7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sirve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ión?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(n.d.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2019,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77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ps: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/elfin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/qu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sirv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</w:t>
      </w:r>
    </w:p>
    <w:sectPr>
      <w:pgMar w:header="0" w:footer="1000" w:top="1380" w:bottom="1200" w:left="1720" w:right="130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8.020020pt;margin-top:730.976013pt;width:15.279961pt;height:13.04pt;mso-position-horizontal-relative:page;mso-position-vertical-relative:page;z-index:-1312" type="#_x0000_t202" filled="f" stroked="f">
          <v:textbox inset="0,0,0,0">
            <w:txbxContent>
              <w:p>
                <w:pPr>
                  <w:spacing w:before="0" w:after="0" w:line="245" w:lineRule="exact"/>
                  <w:ind w:left="40" w:right="-2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Pr/>
                <w:r>
                  <w:rPr>
                    <w:rFonts w:ascii="Calibri" w:hAnsi="Calibri" w:cs="Calibri" w:eastAsia="Calibri"/>
                    <w:sz w:val="22"/>
                    <w:szCs w:val="22"/>
                    <w:position w:val="1"/>
                  </w:rPr>
                </w:r>
                <w:r>
                  <w:rPr/>
                  <w:fldChar w:fldCharType="begin"/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0"/>
                    <w:w w:val="100"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8.020020pt;margin-top:730.976013pt;width:15.279961pt;height:13.04pt;mso-position-horizontal-relative:page;mso-position-vertical-relative:page;z-index:-1311" type="#_x0000_t202" filled="f" stroked="f">
          <v:textbox inset="0,0,0,0">
            <w:txbxContent>
              <w:p>
                <w:pPr>
                  <w:spacing w:before="0" w:after="0" w:line="245" w:lineRule="exact"/>
                  <w:ind w:left="40" w:right="-2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Pr/>
                <w:r>
                  <w:rPr>
                    <w:rFonts w:ascii="Calibri" w:hAnsi="Calibri" w:cs="Calibri" w:eastAsia="Calibri"/>
                    <w:sz w:val="22"/>
                    <w:szCs w:val="22"/>
                    <w:position w:val="1"/>
                  </w:rPr>
                </w:r>
                <w:r>
                  <w:rPr/>
                  <w:fldChar w:fldCharType="begin"/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0"/>
                    <w:w w:val="100"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1"/>
                    <w:w w:val="100"/>
                    <w:position w:val="1"/>
                  </w:rPr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footer" Target="footer3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footer" Target="footer4.xm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jpg"/><Relationship Id="rId17" Type="http://schemas.openxmlformats.org/officeDocument/2006/relationships/hyperlink" Target="http://www.bbva.com/es/ipc-afecta-tus-finanzas/" TargetMode="External"/><Relationship Id="rId18" Type="http://schemas.openxmlformats.org/officeDocument/2006/relationships/hyperlink" Target="http://www.bbva.com/es/ipc-afecta-tus-finanzas/" TargetMode="External"/><Relationship Id="rId19" Type="http://schemas.openxmlformats.org/officeDocument/2006/relationships/hyperlink" Target="http://consulta.mx/index.php/roy-opina/item/888-30-eventos-" TargetMode="External"/><Relationship Id="rId20" Type="http://schemas.openxmlformats.org/officeDocument/2006/relationships/hyperlink" Target="http://www.bbc.com/mundo/noticias-america-latina-44689634" TargetMode="External"/><Relationship Id="rId21" Type="http://schemas.openxmlformats.org/officeDocument/2006/relationships/hyperlink" Target="http://www.bbc.com/mundo/noticias-america-latina-44689634" TargetMode="External"/><Relationship Id="rId22" Type="http://schemas.openxmlformats.org/officeDocument/2006/relationships/hyperlink" Target="http://www.eluniversal.com.mx/nacion/sociedad/estudiantes-" TargetMode="External"/><Relationship Id="rId23" Type="http://schemas.openxmlformats.org/officeDocument/2006/relationships/hyperlink" Target="http://www.eluniversal.com.mx/nacion/sociedad/estudiantes-" TargetMode="External"/><Relationship Id="rId24" Type="http://schemas.openxmlformats.org/officeDocument/2006/relationships/hyperlink" Target="http://www.eleconomista.com.mx/economia/Inflacion-en-5-durante-el-2017-" TargetMode="External"/><Relationship Id="rId25" Type="http://schemas.openxmlformats.org/officeDocument/2006/relationships/hyperlink" Target="http://www.eleconomista.com.mx/economia/Inflacion-en-5-durante-el-2017-" TargetMode="External"/><Relationship Id="rId26" Type="http://schemas.openxmlformats.org/officeDocument/2006/relationships/hyperlink" Target="http://www.nytimes.com/es/2017/09/19/temblor-sismo-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Yasuo Takahashi</dc:creator>
  <dcterms:created xsi:type="dcterms:W3CDTF">2020-03-20T22:50:21Z</dcterms:created>
  <dcterms:modified xsi:type="dcterms:W3CDTF">2020-03-20T22:50:21Z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2019-05-12T00:00:00Z</vt:filetime>
  </property>
  <property fmtid="{D5CDD505-2E9C-101B-9397-08002B2CF9AE}" pid="3" name="LastSaved">
    <vt:filetime>2020-03-21T00:00:00Z</vt:filetime>
  </property>
</Properties>
</file>